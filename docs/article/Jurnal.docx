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53D7" w14:textId="76EE90D9" w:rsidR="0016385D" w:rsidRPr="009E033C" w:rsidRDefault="00201B48" w:rsidP="004C7243">
      <w:pPr>
        <w:pStyle w:val="PaperTitle"/>
        <w:rPr>
          <w:b w:val="0"/>
          <w:bCs/>
          <w:noProof/>
          <w:sz w:val="24"/>
          <w:szCs w:val="24"/>
          <w:lang w:val="id-ID"/>
        </w:rPr>
      </w:pPr>
      <w:r w:rsidRPr="009E033C">
        <w:rPr>
          <w:noProof/>
          <w:lang w:val="id-ID"/>
        </w:rPr>
        <w:t>Perancangan Arsitektur Search Engine dengan Mengintegrasikan Web Crawler, Algoritma Page Ranking, dan Document Ranking</w:t>
      </w:r>
    </w:p>
    <w:p w14:paraId="46755844" w14:textId="5F6FEB5A" w:rsidR="0016385D" w:rsidRPr="009E033C" w:rsidRDefault="00201B48" w:rsidP="003A5C85">
      <w:pPr>
        <w:pStyle w:val="AuthorName"/>
        <w:rPr>
          <w:noProof/>
          <w:lang w:val="id-ID"/>
        </w:rPr>
      </w:pPr>
      <w:r w:rsidRPr="009E033C">
        <w:rPr>
          <w:noProof/>
          <w:lang w:val="id-ID"/>
        </w:rPr>
        <w:t>Lazuardy Khatulistiwa</w:t>
      </w:r>
      <w:r w:rsidR="00EF6940" w:rsidRPr="009E033C">
        <w:rPr>
          <w:noProof/>
          <w:szCs w:val="28"/>
          <w:vertAlign w:val="superscript"/>
          <w:lang w:val="id-ID"/>
        </w:rPr>
        <w:t>1,</w:t>
      </w:r>
      <w:r w:rsidR="00AC48C5" w:rsidRPr="009E033C">
        <w:rPr>
          <w:noProof/>
          <w:szCs w:val="28"/>
          <w:vertAlign w:val="superscript"/>
          <w:lang w:val="id-ID"/>
        </w:rPr>
        <w:t xml:space="preserve"> </w:t>
      </w:r>
      <w:r w:rsidR="00EF6940" w:rsidRPr="009E033C">
        <w:rPr>
          <w:noProof/>
          <w:szCs w:val="28"/>
          <w:vertAlign w:val="superscript"/>
          <w:lang w:val="id-ID"/>
        </w:rPr>
        <w:t>a)</w:t>
      </w:r>
      <w:r w:rsidR="00CB12F7" w:rsidRPr="009E033C">
        <w:rPr>
          <w:noProof/>
          <w:lang w:val="id-ID"/>
        </w:rPr>
        <w:t xml:space="preserve">, </w:t>
      </w:r>
      <w:r w:rsidRPr="009E033C">
        <w:rPr>
          <w:noProof/>
          <w:lang w:val="id-ID"/>
        </w:rPr>
        <w:t>Muhammad Eka Suryana</w:t>
      </w:r>
      <w:r w:rsidR="00EF6940" w:rsidRPr="009E033C">
        <w:rPr>
          <w:noProof/>
          <w:szCs w:val="28"/>
          <w:vertAlign w:val="superscript"/>
          <w:lang w:val="id-ID"/>
        </w:rPr>
        <w:t>2</w:t>
      </w:r>
      <w:r w:rsidRPr="009E033C">
        <w:rPr>
          <w:noProof/>
          <w:szCs w:val="28"/>
          <w:vertAlign w:val="superscript"/>
          <w:lang w:val="id-ID"/>
        </w:rPr>
        <w:t>, b)</w:t>
      </w:r>
      <w:r w:rsidRPr="009E033C">
        <w:rPr>
          <w:noProof/>
          <w:szCs w:val="28"/>
          <w:lang w:val="id-ID"/>
        </w:rPr>
        <w:t>, Mulyono</w:t>
      </w:r>
      <w:r w:rsidRPr="009E033C">
        <w:rPr>
          <w:noProof/>
          <w:szCs w:val="28"/>
          <w:vertAlign w:val="superscript"/>
          <w:lang w:val="id-ID"/>
        </w:rPr>
        <w:t>3,</w:t>
      </w:r>
      <w:r w:rsidR="00D92216" w:rsidRPr="009E033C">
        <w:rPr>
          <w:noProof/>
          <w:szCs w:val="28"/>
          <w:vertAlign w:val="superscript"/>
          <w:lang w:val="id-ID"/>
        </w:rPr>
        <w:t xml:space="preserve"> </w:t>
      </w:r>
      <w:r w:rsidRPr="009E033C">
        <w:rPr>
          <w:noProof/>
          <w:szCs w:val="28"/>
          <w:vertAlign w:val="superscript"/>
          <w:lang w:val="id-ID"/>
        </w:rPr>
        <w:t>c)</w:t>
      </w:r>
    </w:p>
    <w:p w14:paraId="1EC7F79B" w14:textId="2E6AFD0D" w:rsidR="000B3A2D" w:rsidRPr="009E033C" w:rsidRDefault="00EF6940" w:rsidP="00124D8B">
      <w:pPr>
        <w:pStyle w:val="AuthorAffiliation"/>
        <w:rPr>
          <w:vertAlign w:val="baseline"/>
        </w:rPr>
      </w:pPr>
      <w:r w:rsidRPr="009E033C">
        <w:rPr>
          <w:i w:val="0"/>
        </w:rPr>
        <w:t>1</w:t>
      </w:r>
      <w:r w:rsidR="00201B48" w:rsidRPr="009E033C">
        <w:rPr>
          <w:vertAlign w:val="baseline"/>
        </w:rPr>
        <w:t>Program Studi Ilmu Komputer Fakultas Matematika dan Ilmu Pengetahuan Alam</w:t>
      </w:r>
      <w:r w:rsidR="00EC0D0C" w:rsidRPr="009E033C">
        <w:rPr>
          <w:vertAlign w:val="baseline"/>
        </w:rPr>
        <w:t>.</w:t>
      </w:r>
      <w:r w:rsidR="003A287B" w:rsidRPr="009E033C">
        <w:rPr>
          <w:vertAlign w:val="baseline"/>
        </w:rPr>
        <w:t xml:space="preserve"> </w:t>
      </w:r>
      <w:r w:rsidR="00ED4A2C" w:rsidRPr="009E033C">
        <w:rPr>
          <w:vertAlign w:val="baseline"/>
        </w:rPr>
        <w:br/>
      </w:r>
      <w:r w:rsidRPr="009E033C">
        <w:rPr>
          <w:i w:val="0"/>
        </w:rPr>
        <w:t>2</w:t>
      </w:r>
      <w:r w:rsidR="00201B48" w:rsidRPr="009E033C">
        <w:rPr>
          <w:vertAlign w:val="baseline"/>
        </w:rPr>
        <w:t>Universitas Negeri Jakarta</w:t>
      </w:r>
      <w:r w:rsidR="00EC0D0C" w:rsidRPr="009E033C">
        <w:rPr>
          <w:vertAlign w:val="baseline"/>
        </w:rPr>
        <w:t>.</w:t>
      </w:r>
    </w:p>
    <w:p w14:paraId="7872B30C" w14:textId="18471F5E" w:rsidR="007B4863" w:rsidRPr="009E033C" w:rsidRDefault="00EF6940" w:rsidP="00124D8B">
      <w:pPr>
        <w:pStyle w:val="AuthorAffiliation"/>
        <w:rPr>
          <w:vertAlign w:val="baseline"/>
        </w:rPr>
      </w:pPr>
      <w:r w:rsidRPr="009E033C">
        <w:rPr>
          <w:i w:val="0"/>
        </w:rPr>
        <w:t>3</w:t>
      </w:r>
      <w:r w:rsidR="00201B48" w:rsidRPr="009E033C">
        <w:rPr>
          <w:vertAlign w:val="baseline"/>
        </w:rPr>
        <w:t>Jalan Raya Rawamangun Muka, Jakarta Timur DKI Jakarta 13220</w:t>
      </w:r>
      <w:r w:rsidR="00EC0D0C" w:rsidRPr="009E033C">
        <w:rPr>
          <w:vertAlign w:val="baseline"/>
        </w:rPr>
        <w:t>.</w:t>
      </w:r>
    </w:p>
    <w:p w14:paraId="6D1D22C9" w14:textId="0847A206" w:rsidR="003A5C85" w:rsidRPr="009E033C" w:rsidRDefault="003A5C85" w:rsidP="003A5C85">
      <w:pPr>
        <w:pStyle w:val="AuthorEmail"/>
        <w:rPr>
          <w:noProof/>
          <w:lang w:val="id-ID"/>
        </w:rPr>
      </w:pPr>
      <w:r w:rsidRPr="009E033C">
        <w:rPr>
          <w:noProof/>
          <w:lang w:val="id-ID"/>
        </w:rPr>
        <w:br/>
      </w:r>
      <w:r w:rsidR="00821C4A" w:rsidRPr="009E033C">
        <w:rPr>
          <w:noProof/>
          <w:szCs w:val="28"/>
          <w:lang w:val="id-ID"/>
        </w:rPr>
        <w:t xml:space="preserve">Email: </w:t>
      </w:r>
      <w:r w:rsidR="00BE5FD1" w:rsidRPr="009E033C">
        <w:rPr>
          <w:noProof/>
          <w:szCs w:val="28"/>
          <w:vertAlign w:val="superscript"/>
          <w:lang w:val="id-ID"/>
        </w:rPr>
        <w:t>a)</w:t>
      </w:r>
      <w:r w:rsidR="00201B48" w:rsidRPr="009E033C">
        <w:rPr>
          <w:noProof/>
          <w:lang w:val="id-ID"/>
        </w:rPr>
        <w:t>lazdevs</w:t>
      </w:r>
      <w:r w:rsidR="001D469C" w:rsidRPr="009E033C">
        <w:rPr>
          <w:noProof/>
          <w:lang w:val="id-ID"/>
        </w:rPr>
        <w:t>@</w:t>
      </w:r>
      <w:r w:rsidR="00201B48" w:rsidRPr="009E033C">
        <w:rPr>
          <w:noProof/>
          <w:lang w:val="id-ID"/>
        </w:rPr>
        <w:t>gmail.com</w:t>
      </w:r>
      <w:r w:rsidR="00821C4A" w:rsidRPr="009E033C">
        <w:rPr>
          <w:iCs/>
          <w:noProof/>
          <w:lang w:val="id-ID"/>
        </w:rPr>
        <w:t xml:space="preserve">, </w:t>
      </w:r>
      <w:r w:rsidRPr="009E033C">
        <w:rPr>
          <w:noProof/>
          <w:szCs w:val="28"/>
          <w:vertAlign w:val="superscript"/>
          <w:lang w:val="id-ID"/>
        </w:rPr>
        <w:t>b)</w:t>
      </w:r>
      <w:r w:rsidR="00201B48" w:rsidRPr="009E033C">
        <w:rPr>
          <w:noProof/>
          <w:lang w:val="id-ID"/>
        </w:rPr>
        <w:t>eka-suryana</w:t>
      </w:r>
      <w:r w:rsidR="00FC7D13" w:rsidRPr="009E033C">
        <w:rPr>
          <w:noProof/>
          <w:lang w:val="id-ID"/>
        </w:rPr>
        <w:t>@</w:t>
      </w:r>
      <w:r w:rsidR="00201B48" w:rsidRPr="009E033C">
        <w:rPr>
          <w:noProof/>
          <w:lang w:val="id-ID"/>
        </w:rPr>
        <w:t>unj.ac.id</w:t>
      </w:r>
      <w:r w:rsidR="00FC7D13" w:rsidRPr="009E033C">
        <w:rPr>
          <w:noProof/>
          <w:lang w:val="id-ID"/>
        </w:rPr>
        <w:t xml:space="preserve">, </w:t>
      </w:r>
      <w:r w:rsidR="00201B48" w:rsidRPr="009E033C">
        <w:rPr>
          <w:noProof/>
          <w:szCs w:val="28"/>
          <w:vertAlign w:val="superscript"/>
          <w:lang w:val="id-ID"/>
        </w:rPr>
        <w:t>c</w:t>
      </w:r>
      <w:r w:rsidR="00201B48" w:rsidRPr="009E033C">
        <w:rPr>
          <w:noProof/>
          <w:szCs w:val="28"/>
          <w:vertAlign w:val="superscript"/>
          <w:lang w:val="id-ID"/>
        </w:rPr>
        <w:t>)</w:t>
      </w:r>
      <w:r w:rsidR="00201B48" w:rsidRPr="009E033C">
        <w:rPr>
          <w:noProof/>
          <w:lang w:val="id-ID"/>
        </w:rPr>
        <w:t xml:space="preserve">mulyono@unj.ac.id </w:t>
      </w:r>
    </w:p>
    <w:p w14:paraId="11CC5B2E" w14:textId="77777777" w:rsidR="003E2A17" w:rsidRPr="009E033C" w:rsidRDefault="0079793E" w:rsidP="000C20E8">
      <w:pPr>
        <w:pStyle w:val="Abstract-Title"/>
      </w:pPr>
      <w:r w:rsidRPr="009E033C">
        <w:t>Abstract</w:t>
      </w:r>
    </w:p>
    <w:p w14:paraId="67D2A563" w14:textId="451CF5F2" w:rsidR="0016385D" w:rsidRPr="009E033C" w:rsidRDefault="00D94FDA" w:rsidP="008C0171">
      <w:pPr>
        <w:pStyle w:val="Abstract"/>
        <w:spacing w:before="120" w:after="120"/>
        <w:rPr>
          <w:noProof/>
          <w:lang w:val="id-ID"/>
        </w:rPr>
      </w:pPr>
      <w:r w:rsidRPr="009E033C">
        <w:rPr>
          <w:noProof/>
          <w:lang w:val="id-ID"/>
        </w:rPr>
        <w:t>The search engine was created in 1990 and continues to grow to this day. Google is a search engine that was built in 1998 and is a search engine the most popular at the moment. The main function of the search engine is as provider of information based on certain keywords. This research aims to create a search engine architecture using web crawlers, page ranking, and document rankings. The algorithm used in the web crawler is breadth first search and modified similarity based crawling, on page ranking is Google PageRank, and on document ranking is TF IDF. The process of developing this system uses the method Scrum and all programs created using the Python programming language. The end result of this architecture includes project structure, diagram design, server configuration, web service in the form of REST API, console program and simple front-end website, as well as complete documentation of the project</w:t>
      </w:r>
      <w:r w:rsidR="00C73BF6" w:rsidRPr="009E033C">
        <w:rPr>
          <w:noProof/>
          <w:lang w:val="id-ID"/>
        </w:rPr>
        <w:t>.</w:t>
      </w:r>
    </w:p>
    <w:p w14:paraId="171FB137" w14:textId="2D0E8AF7" w:rsidR="008C0171" w:rsidRPr="009E033C" w:rsidRDefault="008C0171" w:rsidP="0054484F">
      <w:pPr>
        <w:pStyle w:val="keywords"/>
        <w:spacing w:after="440"/>
      </w:pPr>
      <w:proofErr w:type="spellStart"/>
      <w:r w:rsidRPr="009E033C">
        <w:rPr>
          <w:b/>
        </w:rPr>
        <w:t>Keywords</w:t>
      </w:r>
      <w:proofErr w:type="spellEnd"/>
      <w:r w:rsidR="00D94FDA" w:rsidRPr="009E033C">
        <w:t xml:space="preserve">: </w:t>
      </w:r>
      <w:proofErr w:type="spellStart"/>
      <w:r w:rsidR="00D94FDA" w:rsidRPr="009E033C">
        <w:t>search</w:t>
      </w:r>
      <w:proofErr w:type="spellEnd"/>
      <w:r w:rsidR="00D94FDA" w:rsidRPr="009E033C">
        <w:t xml:space="preserve"> </w:t>
      </w:r>
      <w:proofErr w:type="spellStart"/>
      <w:r w:rsidR="00D94FDA" w:rsidRPr="009E033C">
        <w:t>engine</w:t>
      </w:r>
      <w:proofErr w:type="spellEnd"/>
      <w:r w:rsidR="00D94FDA" w:rsidRPr="009E033C">
        <w:t xml:space="preserve">, </w:t>
      </w:r>
      <w:proofErr w:type="spellStart"/>
      <w:r w:rsidR="00D94FDA" w:rsidRPr="009E033C">
        <w:t>information</w:t>
      </w:r>
      <w:proofErr w:type="spellEnd"/>
      <w:r w:rsidR="00D94FDA" w:rsidRPr="009E033C">
        <w:t xml:space="preserve"> </w:t>
      </w:r>
      <w:proofErr w:type="spellStart"/>
      <w:r w:rsidR="00D94FDA" w:rsidRPr="009E033C">
        <w:t>retrieval</w:t>
      </w:r>
      <w:proofErr w:type="spellEnd"/>
      <w:r w:rsidR="00D94FDA" w:rsidRPr="009E033C">
        <w:t xml:space="preserve">, web </w:t>
      </w:r>
      <w:proofErr w:type="spellStart"/>
      <w:r w:rsidR="00D94FDA" w:rsidRPr="009E033C">
        <w:t>crawler</w:t>
      </w:r>
      <w:proofErr w:type="spellEnd"/>
      <w:r w:rsidR="00D94FDA" w:rsidRPr="009E033C">
        <w:t xml:space="preserve">, </w:t>
      </w:r>
      <w:proofErr w:type="spellStart"/>
      <w:r w:rsidR="00D94FDA" w:rsidRPr="009E033C">
        <w:t>page</w:t>
      </w:r>
      <w:proofErr w:type="spellEnd"/>
      <w:r w:rsidR="00D94FDA" w:rsidRPr="009E033C">
        <w:t xml:space="preserve"> </w:t>
      </w:r>
      <w:proofErr w:type="spellStart"/>
      <w:r w:rsidR="00D94FDA" w:rsidRPr="009E033C">
        <w:t>rank</w:t>
      </w:r>
      <w:proofErr w:type="spellEnd"/>
      <w:r w:rsidR="00D94FDA" w:rsidRPr="009E033C">
        <w:t>, TF IDF</w:t>
      </w:r>
      <w:r w:rsidRPr="009E033C">
        <w:t>.</w:t>
      </w:r>
    </w:p>
    <w:p w14:paraId="35DE5430" w14:textId="77777777" w:rsidR="0079793E" w:rsidRPr="009E033C" w:rsidRDefault="0054484F" w:rsidP="000C20E8">
      <w:pPr>
        <w:pStyle w:val="Abstract-Title"/>
      </w:pPr>
      <w:r w:rsidRPr="009E033C">
        <w:t>Abstrak</w:t>
      </w:r>
    </w:p>
    <w:p w14:paraId="2D507AAC" w14:textId="440444AC" w:rsidR="0054484F" w:rsidRPr="009E033C" w:rsidRDefault="00D94FDA" w:rsidP="0054484F">
      <w:pPr>
        <w:pStyle w:val="Abstract"/>
        <w:spacing w:before="120" w:after="120"/>
        <w:rPr>
          <w:noProof/>
          <w:lang w:val="id-ID"/>
        </w:rPr>
      </w:pPr>
      <w:r w:rsidRPr="009E033C">
        <w:rPr>
          <w:i/>
          <w:iCs/>
          <w:noProof/>
          <w:lang w:val="id-ID"/>
        </w:rPr>
        <w:t>Search engine</w:t>
      </w:r>
      <w:r w:rsidRPr="009E033C">
        <w:rPr>
          <w:noProof/>
          <w:lang w:val="id-ID"/>
        </w:rPr>
        <w:t xml:space="preserve"> diciptakan sejak 1990 dan terus berkembang hingga hari ini. Google adalah </w:t>
      </w:r>
      <w:r w:rsidRPr="009E033C">
        <w:rPr>
          <w:i/>
          <w:iCs/>
          <w:noProof/>
          <w:lang w:val="id-ID"/>
        </w:rPr>
        <w:t>search engine</w:t>
      </w:r>
      <w:r w:rsidRPr="009E033C">
        <w:rPr>
          <w:noProof/>
          <w:lang w:val="id-ID"/>
        </w:rPr>
        <w:t xml:space="preserve"> yang dibangun pada tahun 1998 dan merupakan </w:t>
      </w:r>
      <w:r w:rsidRPr="009E033C">
        <w:rPr>
          <w:i/>
          <w:iCs/>
          <w:noProof/>
          <w:lang w:val="id-ID"/>
        </w:rPr>
        <w:t>search engine</w:t>
      </w:r>
      <w:r w:rsidRPr="009E033C">
        <w:rPr>
          <w:noProof/>
          <w:lang w:val="id-ID"/>
        </w:rPr>
        <w:t xml:space="preserve"> yang paling populer saat ini. Fungsi utama dari </w:t>
      </w:r>
      <w:r w:rsidRPr="009E033C">
        <w:rPr>
          <w:i/>
          <w:iCs/>
          <w:noProof/>
          <w:lang w:val="id-ID"/>
        </w:rPr>
        <w:t>search engine</w:t>
      </w:r>
      <w:r w:rsidRPr="009E033C">
        <w:rPr>
          <w:noProof/>
          <w:lang w:val="id-ID"/>
        </w:rPr>
        <w:t xml:space="preserve"> adalah sebagai penyedia informasi berdasarkan kata kunci tertentu. Penelitian ini bertujuan untuk membuat arsitektur </w:t>
      </w:r>
      <w:r w:rsidRPr="009E033C">
        <w:rPr>
          <w:i/>
          <w:iCs/>
          <w:noProof/>
          <w:lang w:val="id-ID"/>
        </w:rPr>
        <w:t>search engine</w:t>
      </w:r>
      <w:r w:rsidRPr="009E033C">
        <w:rPr>
          <w:noProof/>
          <w:lang w:val="id-ID"/>
        </w:rPr>
        <w:t xml:space="preserve"> dengan menggunakan </w:t>
      </w:r>
      <w:r w:rsidRPr="009E033C">
        <w:rPr>
          <w:i/>
          <w:iCs/>
          <w:noProof/>
          <w:lang w:val="id-ID"/>
        </w:rPr>
        <w:t>web crawler</w:t>
      </w:r>
      <w:r w:rsidRPr="009E033C">
        <w:rPr>
          <w:noProof/>
          <w:lang w:val="id-ID"/>
        </w:rPr>
        <w:t xml:space="preserve">, </w:t>
      </w:r>
      <w:r w:rsidRPr="009E033C">
        <w:rPr>
          <w:i/>
          <w:iCs/>
          <w:noProof/>
          <w:lang w:val="id-ID"/>
        </w:rPr>
        <w:t>page ranking</w:t>
      </w:r>
      <w:r w:rsidRPr="009E033C">
        <w:rPr>
          <w:noProof/>
          <w:lang w:val="id-ID"/>
        </w:rPr>
        <w:t xml:space="preserve">, dan </w:t>
      </w:r>
      <w:r w:rsidRPr="009E033C">
        <w:rPr>
          <w:i/>
          <w:iCs/>
          <w:noProof/>
          <w:lang w:val="id-ID"/>
        </w:rPr>
        <w:t>document ranking</w:t>
      </w:r>
      <w:r w:rsidRPr="009E033C">
        <w:rPr>
          <w:noProof/>
          <w:lang w:val="id-ID"/>
        </w:rPr>
        <w:t xml:space="preserve">. Algoritma yang digunakan pada web crawler </w:t>
      </w:r>
      <w:r w:rsidRPr="009E033C">
        <w:rPr>
          <w:i/>
          <w:iCs/>
          <w:noProof/>
          <w:lang w:val="id-ID"/>
        </w:rPr>
        <w:t>adalah breadth first search</w:t>
      </w:r>
      <w:r w:rsidRPr="009E033C">
        <w:rPr>
          <w:noProof/>
          <w:lang w:val="id-ID"/>
        </w:rPr>
        <w:t xml:space="preserve"> dan </w:t>
      </w:r>
      <w:r w:rsidRPr="009E033C">
        <w:rPr>
          <w:i/>
          <w:iCs/>
          <w:noProof/>
          <w:lang w:val="id-ID"/>
        </w:rPr>
        <w:t>modified similarity based crawling</w:t>
      </w:r>
      <w:r w:rsidRPr="009E033C">
        <w:rPr>
          <w:noProof/>
          <w:lang w:val="id-ID"/>
        </w:rPr>
        <w:t xml:space="preserve">, pada </w:t>
      </w:r>
      <w:r w:rsidRPr="009E033C">
        <w:rPr>
          <w:i/>
          <w:iCs/>
          <w:noProof/>
          <w:lang w:val="id-ID"/>
        </w:rPr>
        <w:t>page ranking</w:t>
      </w:r>
      <w:r w:rsidRPr="009E033C">
        <w:rPr>
          <w:noProof/>
          <w:lang w:val="id-ID"/>
        </w:rPr>
        <w:t xml:space="preserve"> adalah </w:t>
      </w:r>
      <w:r w:rsidRPr="009E033C">
        <w:rPr>
          <w:i/>
          <w:iCs/>
          <w:noProof/>
          <w:lang w:val="id-ID"/>
        </w:rPr>
        <w:t>Google PageRank</w:t>
      </w:r>
      <w:r w:rsidRPr="009E033C">
        <w:rPr>
          <w:noProof/>
          <w:lang w:val="id-ID"/>
        </w:rPr>
        <w:t xml:space="preserve">, dan pada document ranking adalah </w:t>
      </w:r>
      <w:r w:rsidRPr="009E033C">
        <w:rPr>
          <w:i/>
          <w:iCs/>
          <w:noProof/>
          <w:lang w:val="id-ID"/>
        </w:rPr>
        <w:t>TF IDF</w:t>
      </w:r>
      <w:r w:rsidRPr="009E033C">
        <w:rPr>
          <w:noProof/>
          <w:lang w:val="id-ID"/>
        </w:rPr>
        <w:t xml:space="preserve">. Proses pengembangan sistem ini menggunakan metode Scrum dan seluruh program yang dibuat menggunakan bahasa pemrograman Python. Hasil akhir dari arsitektur ini mencakup struktur </w:t>
      </w:r>
      <w:r w:rsidRPr="009E033C">
        <w:rPr>
          <w:i/>
          <w:iCs/>
          <w:noProof/>
          <w:lang w:val="id-ID"/>
        </w:rPr>
        <w:t>project</w:t>
      </w:r>
      <w:r w:rsidRPr="009E033C">
        <w:rPr>
          <w:noProof/>
          <w:lang w:val="id-ID"/>
        </w:rPr>
        <w:t xml:space="preserve">, rancangan diagram, konfigurasi server, </w:t>
      </w:r>
      <w:r w:rsidRPr="009E033C">
        <w:rPr>
          <w:i/>
          <w:iCs/>
          <w:noProof/>
          <w:lang w:val="id-ID"/>
        </w:rPr>
        <w:t>web service</w:t>
      </w:r>
      <w:r w:rsidRPr="009E033C">
        <w:rPr>
          <w:noProof/>
          <w:lang w:val="id-ID"/>
        </w:rPr>
        <w:t xml:space="preserve"> berupa </w:t>
      </w:r>
      <w:r w:rsidRPr="009E033C">
        <w:rPr>
          <w:i/>
          <w:iCs/>
          <w:noProof/>
          <w:lang w:val="id-ID"/>
        </w:rPr>
        <w:t>REST API</w:t>
      </w:r>
      <w:r w:rsidRPr="009E033C">
        <w:rPr>
          <w:noProof/>
          <w:lang w:val="id-ID"/>
        </w:rPr>
        <w:t xml:space="preserve">, program </w:t>
      </w:r>
      <w:r w:rsidRPr="009E033C">
        <w:rPr>
          <w:i/>
          <w:iCs/>
          <w:noProof/>
          <w:lang w:val="id-ID"/>
        </w:rPr>
        <w:t>console</w:t>
      </w:r>
      <w:r w:rsidRPr="009E033C">
        <w:rPr>
          <w:noProof/>
          <w:lang w:val="id-ID"/>
        </w:rPr>
        <w:t xml:space="preserve"> dan tampilan web sederhana, serta dokumentasi lengkap project</w:t>
      </w:r>
      <w:r w:rsidR="00FA0A8A" w:rsidRPr="009E033C">
        <w:rPr>
          <w:noProof/>
          <w:lang w:val="id-ID"/>
        </w:rPr>
        <w:t>.</w:t>
      </w:r>
    </w:p>
    <w:p w14:paraId="037EEC09" w14:textId="0BE2C652" w:rsidR="0054484F" w:rsidRPr="009E033C" w:rsidRDefault="0054484F" w:rsidP="0054484F">
      <w:pPr>
        <w:pStyle w:val="keywords"/>
      </w:pPr>
      <w:r w:rsidRPr="009E033C">
        <w:rPr>
          <w:b/>
        </w:rPr>
        <w:t>Kata-kata kunci</w:t>
      </w:r>
      <w:r w:rsidR="00D94FDA" w:rsidRPr="009E033C">
        <w:t xml:space="preserve">: mesin pencari, temu kembali informasi, </w:t>
      </w:r>
      <w:r w:rsidR="00D94FDA" w:rsidRPr="009E033C">
        <w:rPr>
          <w:i/>
          <w:iCs/>
        </w:rPr>
        <w:t xml:space="preserve">web </w:t>
      </w:r>
      <w:proofErr w:type="spellStart"/>
      <w:r w:rsidR="00D94FDA" w:rsidRPr="009E033C">
        <w:rPr>
          <w:i/>
          <w:iCs/>
        </w:rPr>
        <w:t>crawler</w:t>
      </w:r>
      <w:proofErr w:type="spellEnd"/>
      <w:r w:rsidR="00D94FDA" w:rsidRPr="009E033C">
        <w:rPr>
          <w:i/>
          <w:iCs/>
        </w:rPr>
        <w:t xml:space="preserve">, </w:t>
      </w:r>
      <w:proofErr w:type="spellStart"/>
      <w:r w:rsidR="00D94FDA" w:rsidRPr="009E033C">
        <w:rPr>
          <w:i/>
          <w:iCs/>
        </w:rPr>
        <w:t>page</w:t>
      </w:r>
      <w:proofErr w:type="spellEnd"/>
      <w:r w:rsidR="00D94FDA" w:rsidRPr="009E033C">
        <w:rPr>
          <w:i/>
          <w:iCs/>
        </w:rPr>
        <w:t xml:space="preserve"> </w:t>
      </w:r>
      <w:proofErr w:type="spellStart"/>
      <w:r w:rsidR="00D94FDA" w:rsidRPr="009E033C">
        <w:rPr>
          <w:i/>
          <w:iCs/>
        </w:rPr>
        <w:t>rank</w:t>
      </w:r>
      <w:proofErr w:type="spellEnd"/>
      <w:r w:rsidR="00D94FDA" w:rsidRPr="009E033C">
        <w:rPr>
          <w:i/>
          <w:iCs/>
        </w:rPr>
        <w:t>, TF IDF</w:t>
      </w:r>
      <w:r w:rsidRPr="009E033C">
        <w:t>.</w:t>
      </w:r>
    </w:p>
    <w:p w14:paraId="3731B6B0" w14:textId="4494F646" w:rsidR="003A287B" w:rsidRPr="009E033C" w:rsidRDefault="009211F5" w:rsidP="00B1000D">
      <w:pPr>
        <w:pStyle w:val="Heading1"/>
        <w:rPr>
          <w:b w:val="0"/>
          <w:caps w:val="0"/>
          <w:noProof/>
          <w:lang w:val="id-ID"/>
        </w:rPr>
      </w:pPr>
      <w:r w:rsidRPr="009E033C">
        <w:rPr>
          <w:noProof/>
          <w:lang w:val="id-ID"/>
        </w:rPr>
        <w:t>PENDAHULUAN</w:t>
      </w:r>
    </w:p>
    <w:p w14:paraId="0ED574E1" w14:textId="77777777" w:rsidR="009211F5" w:rsidRPr="009E033C" w:rsidRDefault="009211F5" w:rsidP="004D6CF3">
      <w:pPr>
        <w:pStyle w:val="Paragraph"/>
      </w:pPr>
      <w:r w:rsidRPr="009E033C">
        <w:t xml:space="preserve">Saat ini internet merupakan suatu kebutuhan bagi masyarakat secara umum yang berimplikasi terhadap jumlah situs yang terdapat pada </w:t>
      </w:r>
      <w:r w:rsidRPr="009E033C">
        <w:rPr>
          <w:i/>
          <w:iCs/>
        </w:rPr>
        <w:t>World Wide Web</w:t>
      </w:r>
      <w:r w:rsidRPr="009E033C">
        <w:t>. Berdasarkan survei yang dilakukan NetCraft pada bulan April tahun 2022, terdapat 1 miliar situs yang terdapat di web dengan 202 juta situs yang aktif. Dengan banyaknya situs tersebut, maka pengguna internet memerlukan sebuah mesin pencari</w:t>
      </w:r>
      <w:r w:rsidRPr="009E033C">
        <w:t>.</w:t>
      </w:r>
    </w:p>
    <w:p w14:paraId="415CF960" w14:textId="074C2288" w:rsidR="009211F5" w:rsidRPr="009E033C" w:rsidRDefault="009211F5" w:rsidP="004D6CF3">
      <w:pPr>
        <w:pStyle w:val="Paragraph"/>
      </w:pPr>
      <w:r w:rsidRPr="009E033C">
        <w:lastRenderedPageBreak/>
        <w:t xml:space="preserve">Mesin pencari atau yang biasa disebut </w:t>
      </w:r>
      <w:r w:rsidRPr="009E033C">
        <w:rPr>
          <w:i/>
          <w:iCs/>
        </w:rPr>
        <w:t>Search Engine</w:t>
      </w:r>
      <w:r w:rsidRPr="009E033C">
        <w:t xml:space="preserve"> merupakan sebuah program komputer yang berguna untuk membantu pengguna dalam mencari situs web berdasarkan permintaan pencarian pengguna</w:t>
      </w:r>
      <w:r w:rsidRPr="009E033C">
        <w:t xml:space="preserve">. </w:t>
      </w:r>
      <w:r w:rsidRPr="009E033C">
        <w:t xml:space="preserve">Mesin pencari sebenarnya tidak berbeda dengan </w:t>
      </w:r>
      <w:r w:rsidRPr="009E033C">
        <w:rPr>
          <w:i/>
          <w:iCs/>
        </w:rPr>
        <w:t>website</w:t>
      </w:r>
      <w:r w:rsidRPr="009E033C">
        <w:t xml:space="preserve"> pada umumnya, hanya saja perannya lebih terfokus pada pengumpulan dan pengorganisasian berbagai informasi di internet sesuai dengan kebutuhan penggunanya. Selain untuk memudahkan pencarian, mesin pencari juga berguna untuk meningkatkan pengunjung sebuah situs web</w:t>
      </w:r>
      <w:r w:rsidRPr="009E033C">
        <w:t>.</w:t>
      </w:r>
    </w:p>
    <w:p w14:paraId="6318063C" w14:textId="7A6B7527" w:rsidR="009211F5" w:rsidRPr="009E033C" w:rsidRDefault="009211F5" w:rsidP="004D6CF3">
      <w:pPr>
        <w:pStyle w:val="Paragraph"/>
      </w:pPr>
      <w:r w:rsidRPr="009E033C">
        <w:t xml:space="preserve">Dalam arsitektur pembuatan </w:t>
      </w:r>
      <w:r w:rsidRPr="00102515">
        <w:rPr>
          <w:i/>
          <w:iCs/>
        </w:rPr>
        <w:t>search engine</w:t>
      </w:r>
      <w:r w:rsidRPr="009E033C">
        <w:t xml:space="preserve">, terdapat salah satu bagian yang disebut </w:t>
      </w:r>
      <w:r w:rsidRPr="00102515">
        <w:rPr>
          <w:i/>
          <w:iCs/>
        </w:rPr>
        <w:t>crawler</w:t>
      </w:r>
      <w:r w:rsidRPr="009E033C">
        <w:t xml:space="preserve">. </w:t>
      </w:r>
      <w:r w:rsidRPr="00102515">
        <w:rPr>
          <w:i/>
          <w:iCs/>
        </w:rPr>
        <w:t>Crawler</w:t>
      </w:r>
      <w:r w:rsidRPr="009E033C">
        <w:t xml:space="preserve"> berfungsi untuk mengumpulkan data-data yang akhirnya data-data tersebut akan diproses dan ditampilkan ke pengguna. </w:t>
      </w:r>
      <w:r w:rsidRPr="00102515">
        <w:rPr>
          <w:i/>
          <w:iCs/>
        </w:rPr>
        <w:t>Crawler</w:t>
      </w:r>
      <w:r w:rsidRPr="009E033C">
        <w:t xml:space="preserve"> ini perlu dirancang sebaik mungkin untuk mengumpulkan data yang dapat mendukung </w:t>
      </w:r>
      <w:r w:rsidRPr="00102515">
        <w:rPr>
          <w:i/>
          <w:iCs/>
        </w:rPr>
        <w:t>search engine</w:t>
      </w:r>
      <w:r w:rsidRPr="009E033C">
        <w:t xml:space="preserve">. </w:t>
      </w:r>
      <w:r w:rsidRPr="00102515">
        <w:rPr>
          <w:i/>
          <w:iCs/>
        </w:rPr>
        <w:t>Web crawler</w:t>
      </w:r>
      <w:r w:rsidRPr="009E033C">
        <w:t xml:space="preserve"> pertama kali dimunculkan pada tahun 1944 bernama RBSE dengan dasar dua program yaitu </w:t>
      </w:r>
      <w:r w:rsidRPr="00102515">
        <w:rPr>
          <w:i/>
          <w:iCs/>
        </w:rPr>
        <w:t>Spider</w:t>
      </w:r>
      <w:r w:rsidRPr="009E033C">
        <w:t xml:space="preserve"> dan </w:t>
      </w:r>
      <w:r w:rsidRPr="00102515">
        <w:rPr>
          <w:i/>
          <w:iCs/>
        </w:rPr>
        <w:t>Mite</w:t>
      </w:r>
      <w:r w:rsidRPr="009E033C">
        <w:t xml:space="preserve"> (Eichmann, 1994). Dua program dasar ini berguna untuk membentuk antrean data dalam database serta untuk mengunduh halaman dari sebuah web. Guna dari </w:t>
      </w:r>
      <w:r w:rsidRPr="00102515">
        <w:rPr>
          <w:i/>
          <w:iCs/>
        </w:rPr>
        <w:t>web crawler</w:t>
      </w:r>
      <w:r w:rsidRPr="009E033C">
        <w:t xml:space="preserve"> sendiri adalah sebagai 3 perangkat lunak yang secara otomatis bekerja untuk menjelajahi website dengan cara terorganisir</w:t>
      </w:r>
      <w:r w:rsidRPr="009E033C">
        <w:t>.</w:t>
      </w:r>
    </w:p>
    <w:p w14:paraId="722AA866" w14:textId="2D57635D" w:rsidR="009211F5" w:rsidRPr="009E033C" w:rsidRDefault="009211F5" w:rsidP="009211F5">
      <w:pPr>
        <w:pStyle w:val="Paragraph"/>
      </w:pPr>
      <w:r w:rsidRPr="009E033C">
        <w:t xml:space="preserve">Dalam jurnal tahun 2020 oleh Kaur dan Geetha, mereka membuat sebuah </w:t>
      </w:r>
      <w:r w:rsidRPr="00102515">
        <w:rPr>
          <w:i/>
          <w:iCs/>
        </w:rPr>
        <w:t>web</w:t>
      </w:r>
      <w:r w:rsidRPr="009E033C">
        <w:t xml:space="preserve"> </w:t>
      </w:r>
      <w:r w:rsidRPr="00102515">
        <w:rPr>
          <w:i/>
          <w:iCs/>
        </w:rPr>
        <w:t>crawler</w:t>
      </w:r>
      <w:r w:rsidRPr="009E033C">
        <w:t xml:space="preserve"> untuk </w:t>
      </w:r>
      <w:r w:rsidRPr="00102515">
        <w:rPr>
          <w:i/>
          <w:iCs/>
        </w:rPr>
        <w:t>hidden</w:t>
      </w:r>
      <w:r w:rsidRPr="009E033C">
        <w:t xml:space="preserve"> </w:t>
      </w:r>
      <w:r w:rsidRPr="00102515">
        <w:rPr>
          <w:i/>
          <w:iCs/>
        </w:rPr>
        <w:t>web</w:t>
      </w:r>
      <w:r w:rsidRPr="009E033C">
        <w:t xml:space="preserve"> menggunakan </w:t>
      </w:r>
      <w:r w:rsidRPr="00102515">
        <w:rPr>
          <w:i/>
          <w:iCs/>
        </w:rPr>
        <w:t>SIM+HASH</w:t>
      </w:r>
      <w:r w:rsidRPr="009E033C">
        <w:t xml:space="preserve"> disertai dengan </w:t>
      </w:r>
      <w:r w:rsidRPr="00D04751">
        <w:rPr>
          <w:i/>
          <w:iCs/>
        </w:rPr>
        <w:t>Redis Server</w:t>
      </w:r>
      <w:r w:rsidRPr="009E033C">
        <w:t xml:space="preserve"> (Kaur dan Geetha, 2020). </w:t>
      </w:r>
      <w:r w:rsidRPr="00102515">
        <w:rPr>
          <w:i/>
          <w:iCs/>
        </w:rPr>
        <w:t>Web crawler</w:t>
      </w:r>
      <w:r w:rsidRPr="009E033C">
        <w:t xml:space="preserve"> ini mampu menghasilkan hasil halaman dengan tingkat kecocokan yang maksimum. Meski hasil yang ditampilkan sangat relevan dengan </w:t>
      </w:r>
      <w:r w:rsidRPr="005315AE">
        <w:rPr>
          <w:i/>
          <w:iCs/>
        </w:rPr>
        <w:t>keyword</w:t>
      </w:r>
      <w:r w:rsidRPr="009E033C">
        <w:t xml:space="preserve"> yang dimasukkan, namun dalam pembangunannya, </w:t>
      </w:r>
      <w:r w:rsidRPr="005315AE">
        <w:rPr>
          <w:i/>
          <w:iCs/>
        </w:rPr>
        <w:t>web</w:t>
      </w:r>
      <w:r w:rsidRPr="009E033C">
        <w:t xml:space="preserve"> </w:t>
      </w:r>
      <w:r w:rsidRPr="005315AE">
        <w:rPr>
          <w:i/>
          <w:iCs/>
        </w:rPr>
        <w:t>crawler</w:t>
      </w:r>
      <w:r w:rsidRPr="009E033C">
        <w:t xml:space="preserve"> ini sangatlah rumit meski komponennya hampir sama dengan </w:t>
      </w:r>
      <w:r w:rsidRPr="005315AE">
        <w:rPr>
          <w:i/>
          <w:iCs/>
        </w:rPr>
        <w:t>web</w:t>
      </w:r>
      <w:r w:rsidRPr="009E033C">
        <w:t xml:space="preserve"> </w:t>
      </w:r>
      <w:r w:rsidRPr="005315AE">
        <w:rPr>
          <w:i/>
          <w:iCs/>
        </w:rPr>
        <w:t>crawler</w:t>
      </w:r>
      <w:r w:rsidRPr="009E033C">
        <w:t xml:space="preserve"> pada umumnya.</w:t>
      </w:r>
      <w:r w:rsidRPr="009E033C">
        <w:t xml:space="preserve"> </w:t>
      </w:r>
    </w:p>
    <w:p w14:paraId="0C8BC1FA" w14:textId="59D19AA6" w:rsidR="009211F5" w:rsidRPr="009E033C" w:rsidRDefault="009211F5" w:rsidP="009211F5">
      <w:pPr>
        <w:pStyle w:val="Paragraph"/>
      </w:pPr>
      <w:r w:rsidRPr="009E033C">
        <w:t xml:space="preserve">Penelitian yang dilakukan Muhammad Fathan menghasilkan </w:t>
      </w:r>
      <w:r w:rsidRPr="005315AE">
        <w:rPr>
          <w:i/>
          <w:iCs/>
        </w:rPr>
        <w:t>web</w:t>
      </w:r>
      <w:r w:rsidRPr="009E033C">
        <w:t xml:space="preserve"> </w:t>
      </w:r>
      <w:r w:rsidRPr="005315AE">
        <w:rPr>
          <w:i/>
          <w:iCs/>
        </w:rPr>
        <w:t>crawler</w:t>
      </w:r>
      <w:r w:rsidRPr="009E033C">
        <w:t xml:space="preserve"> yang dapat berjalan dengan baik di situs yang menggunakan html versi 4 maupun html versi 5. Algoritma crawler yang digunakan pada penelitian tersebut adalah algoritma </w:t>
      </w:r>
      <w:r w:rsidRPr="005315AE">
        <w:rPr>
          <w:i/>
          <w:iCs/>
        </w:rPr>
        <w:t>breadth first search crawling</w:t>
      </w:r>
      <w:r w:rsidRPr="009E033C">
        <w:t xml:space="preserve"> dan algoritma </w:t>
      </w:r>
      <w:r w:rsidRPr="005315AE">
        <w:rPr>
          <w:i/>
          <w:iCs/>
        </w:rPr>
        <w:t>modified similarity based crawling</w:t>
      </w:r>
      <w:r w:rsidRPr="009E033C">
        <w:t xml:space="preserve"> yang dikembangkan oleh Google (Qoriiba, 2021).</w:t>
      </w:r>
    </w:p>
    <w:p w14:paraId="5926BD00" w14:textId="32797FC8" w:rsidR="009211F5" w:rsidRPr="009E033C" w:rsidRDefault="009211F5" w:rsidP="009211F5">
      <w:pPr>
        <w:pStyle w:val="Paragraph"/>
      </w:pPr>
      <w:r w:rsidRPr="009E033C">
        <w:t xml:space="preserve">Dalam menghasilkan informasi berdasarkan </w:t>
      </w:r>
      <w:r w:rsidRPr="005315AE">
        <w:rPr>
          <w:i/>
          <w:iCs/>
        </w:rPr>
        <w:t>keyword</w:t>
      </w:r>
      <w:r w:rsidRPr="009E033C">
        <w:t xml:space="preserve"> yang dimasukkan pengguna pada </w:t>
      </w:r>
      <w:r w:rsidRPr="005315AE">
        <w:rPr>
          <w:i/>
          <w:iCs/>
        </w:rPr>
        <w:t>search</w:t>
      </w:r>
      <w:r w:rsidRPr="009E033C">
        <w:t xml:space="preserve"> </w:t>
      </w:r>
      <w:r w:rsidRPr="005315AE">
        <w:rPr>
          <w:i/>
          <w:iCs/>
        </w:rPr>
        <w:t>engine</w:t>
      </w:r>
      <w:r w:rsidRPr="009E033C">
        <w:t xml:space="preserve">, diperlukan sebuah sistem temu kembali informasi atau yang biasa disebut dengan </w:t>
      </w:r>
      <w:r w:rsidRPr="005315AE">
        <w:rPr>
          <w:i/>
          <w:iCs/>
        </w:rPr>
        <w:t>Information</w:t>
      </w:r>
      <w:r w:rsidRPr="009E033C">
        <w:t xml:space="preserve"> </w:t>
      </w:r>
      <w:r w:rsidRPr="005315AE">
        <w:rPr>
          <w:i/>
          <w:iCs/>
        </w:rPr>
        <w:t>Retrieval</w:t>
      </w:r>
      <w:r w:rsidRPr="009E033C">
        <w:t>. Temu kembali informasi ini dimaksudkan untuk menemukan material atau data-data (sekumpulan dokumen) pada penyimpanan yang tak beraturan (biasanya berbentuk teks) di mana menjadi kebutuhan akan sebuah informasi dari kumpulan data berukuran besar (dalam 4 penyimpanan komputer) (Manning dkk., 2009).</w:t>
      </w:r>
      <w:r w:rsidRPr="009E033C">
        <w:t xml:space="preserve"> </w:t>
      </w:r>
      <w:r w:rsidRPr="005315AE">
        <w:rPr>
          <w:i/>
          <w:iCs/>
        </w:rPr>
        <w:t>Information retrieval</w:t>
      </w:r>
      <w:r w:rsidRPr="009E033C">
        <w:t xml:space="preserve"> mampu menemukan informasi yang tersimpan dalam sistem sesuai dengan keyword tertentu yang dimasukkan pengguna. Teknologi ini mencakup 2 hal, yaitu pembobotan dan perangkingan. Peringkat tertinggi akan diisi oleh data yang paling relevan dengan keyword masukan pengguna dan akan terus diurutkan berdasarkan relevansinya</w:t>
      </w:r>
      <w:r w:rsidRPr="009E033C">
        <w:t>.</w:t>
      </w:r>
    </w:p>
    <w:p w14:paraId="7A27E768" w14:textId="59D7DAD1" w:rsidR="009211F5" w:rsidRPr="009E033C" w:rsidRDefault="009211F5" w:rsidP="009211F5">
      <w:pPr>
        <w:pStyle w:val="Paragraph"/>
      </w:pPr>
      <w:r w:rsidRPr="00540217">
        <w:rPr>
          <w:i/>
          <w:iCs/>
        </w:rPr>
        <w:t>Google PageRank</w:t>
      </w:r>
      <w:r w:rsidRPr="009E033C">
        <w:t xml:space="preserve"> adalah salah satu algoritma perangkingan situs (</w:t>
      </w:r>
      <w:r w:rsidRPr="005315AE">
        <w:rPr>
          <w:i/>
          <w:iCs/>
        </w:rPr>
        <w:t>page ranking</w:t>
      </w:r>
      <w:r w:rsidRPr="009E033C">
        <w:t xml:space="preserve">) yang berfungsi untuk menentukan situs web mana yang lebih populer. Algoritma ini diperkenalkan oleh Sergey Brin dan Larry Page pada tahun 1998 dalam jurnalnya yang berjudul </w:t>
      </w:r>
      <w:r w:rsidRPr="0078659B">
        <w:rPr>
          <w:i/>
          <w:iCs/>
        </w:rPr>
        <w:t>The Anatomy of a Large-Scale Hypertextual Web Search Engine</w:t>
      </w:r>
      <w:r w:rsidRPr="009E033C">
        <w:t xml:space="preserve">. Konsep dari perangkingan </w:t>
      </w:r>
      <w:r w:rsidRPr="0078659B">
        <w:rPr>
          <w:i/>
          <w:iCs/>
        </w:rPr>
        <w:t>PageRank</w:t>
      </w:r>
      <w:r w:rsidRPr="009E033C">
        <w:t xml:space="preserve"> adalah semakin banyak situs lain yang memasang link ke situsnya, maka situs tersebut akan semakin populer, dengan anggapan bahwa konten situs tersebut lebih bermanfaat daripada konten situs lain.</w:t>
      </w:r>
    </w:p>
    <w:p w14:paraId="48F25EAA" w14:textId="3864DD7B" w:rsidR="009211F5" w:rsidRPr="009E033C" w:rsidRDefault="009211F5" w:rsidP="009211F5">
      <w:pPr>
        <w:pStyle w:val="Paragraph"/>
      </w:pPr>
      <w:r w:rsidRPr="009E033C">
        <w:t xml:space="preserve">Dalam pengembangan </w:t>
      </w:r>
      <w:r w:rsidRPr="00906B04">
        <w:rPr>
          <w:i/>
          <w:iCs/>
        </w:rPr>
        <w:t>search engine</w:t>
      </w:r>
      <w:r w:rsidRPr="009E033C">
        <w:t xml:space="preserve">, selain perangkingan situs web diperlukan sebuah metode </w:t>
      </w:r>
      <w:r w:rsidRPr="00424967">
        <w:rPr>
          <w:i/>
          <w:iCs/>
        </w:rPr>
        <w:t>document ranking</w:t>
      </w:r>
      <w:r w:rsidRPr="009E033C">
        <w:t xml:space="preserve">, yaitu untuk memverifikasi apakah konten dalam situs web tersebut relevan atau tidak. Salah satu metode yang paling umum digunakan adalah metode </w:t>
      </w:r>
      <w:r w:rsidRPr="00C61084">
        <w:rPr>
          <w:i/>
          <w:iCs/>
        </w:rPr>
        <w:t>TF-IDF</w:t>
      </w:r>
      <w:r w:rsidRPr="009E033C">
        <w:t xml:space="preserve">. </w:t>
      </w:r>
      <w:r w:rsidRPr="007D12FB">
        <w:rPr>
          <w:i/>
          <w:iCs/>
        </w:rPr>
        <w:t>TF-IDF</w:t>
      </w:r>
      <w:r w:rsidRPr="009E033C">
        <w:t xml:space="preserve"> atau </w:t>
      </w:r>
      <w:r w:rsidRPr="005D72B7">
        <w:rPr>
          <w:i/>
          <w:iCs/>
        </w:rPr>
        <w:t>Term Frequency-Inversed Document Frequency</w:t>
      </w:r>
      <w:r w:rsidRPr="009E033C">
        <w:t xml:space="preserve"> adalah suatu metode untuk memberikan bobot kata yang berhubungan terhadap suatu dokumen. Metode ini menggunakan algoritma yang menggabungkan 2 nilai yaitu </w:t>
      </w:r>
      <w:r w:rsidRPr="00682A1A">
        <w:rPr>
          <w:i/>
          <w:iCs/>
        </w:rPr>
        <w:t>Term Frequency (TF)</w:t>
      </w:r>
      <w:r w:rsidRPr="009E033C">
        <w:t xml:space="preserve"> yang merupakan nilai frekuensi kemunculan kata dan </w:t>
      </w:r>
      <w:r w:rsidRPr="00ED2257">
        <w:rPr>
          <w:i/>
          <w:iCs/>
        </w:rPr>
        <w:t>Inverse Document Frequency (IDF)</w:t>
      </w:r>
      <w:r w:rsidRPr="009E033C">
        <w:t xml:space="preserve"> yang merupakan nilai untuk mengukur seberapa penting sebuah kata. Dengan menggunakan metode ini pencarian pada </w:t>
      </w:r>
      <w:r w:rsidRPr="000F0D2F">
        <w:rPr>
          <w:i/>
          <w:iCs/>
        </w:rPr>
        <w:t>search engine</w:t>
      </w:r>
      <w:r w:rsidRPr="009E033C">
        <w:t xml:space="preserve"> akan memiliki hasil yang relevan sesuai dengan </w:t>
      </w:r>
      <w:r w:rsidRPr="00A47498">
        <w:rPr>
          <w:i/>
          <w:iCs/>
        </w:rPr>
        <w:t>keyword</w:t>
      </w:r>
      <w:r w:rsidRPr="009E033C">
        <w:t xml:space="preserve"> masukan pengguna.</w:t>
      </w:r>
    </w:p>
    <w:p w14:paraId="3D9DFCD6" w14:textId="77777777" w:rsidR="00F669DF" w:rsidRPr="009E033C" w:rsidRDefault="00F669DF" w:rsidP="00F669DF">
      <w:pPr>
        <w:pStyle w:val="Paragraph"/>
      </w:pPr>
      <w:r w:rsidRPr="009E033C">
        <w:t>Dari penelitian yang dilakukan oleh Juan Ramos yang berjudul "</w:t>
      </w:r>
      <w:r w:rsidRPr="00341EAE">
        <w:rPr>
          <w:i/>
          <w:iCs/>
        </w:rPr>
        <w:t>Using 5 TF-IDF to Determine Word Relevance in Document Queries</w:t>
      </w:r>
      <w:r w:rsidRPr="009E033C">
        <w:t xml:space="preserve">", terdapat kesimpulan bahwa </w:t>
      </w:r>
      <w:r w:rsidRPr="006D54DD">
        <w:rPr>
          <w:i/>
          <w:iCs/>
        </w:rPr>
        <w:t>TF-IDF</w:t>
      </w:r>
      <w:r w:rsidRPr="009E033C">
        <w:t xml:space="preserve"> merupakan algoritma sederhana dan efisien yang dapat menghasilkan kumpulan dokumen dengan tingkat kesesuaian yang tinggi sesuai dengan keyword yang dimasukkan.</w:t>
      </w:r>
    </w:p>
    <w:p w14:paraId="6BC08D94" w14:textId="6A36D5A9" w:rsidR="00F669DF" w:rsidRPr="009E033C" w:rsidRDefault="00F669DF" w:rsidP="00F669DF">
      <w:pPr>
        <w:pStyle w:val="Paragraph"/>
      </w:pPr>
      <w:r w:rsidRPr="009E033C">
        <w:t xml:space="preserve">Penelitian ini akan merancang dan membangun </w:t>
      </w:r>
      <w:r w:rsidRPr="006A0307">
        <w:rPr>
          <w:i/>
          <w:iCs/>
        </w:rPr>
        <w:t>search engine</w:t>
      </w:r>
      <w:r w:rsidRPr="009E033C">
        <w:t xml:space="preserve"> berdasarkan arsitekturnya dengan mengintegrasikan penelitian dari Muhammad Fathan yang berfokus pada perancangan </w:t>
      </w:r>
      <w:r w:rsidRPr="004A26AC">
        <w:rPr>
          <w:i/>
          <w:iCs/>
        </w:rPr>
        <w:t>crawler</w:t>
      </w:r>
      <w:r w:rsidRPr="009E033C">
        <w:t xml:space="preserve"> menggunakan algoritma </w:t>
      </w:r>
      <w:r w:rsidRPr="00445B31">
        <w:rPr>
          <w:i/>
          <w:iCs/>
        </w:rPr>
        <w:t>modified similarity based crawling</w:t>
      </w:r>
      <w:r w:rsidRPr="009E033C">
        <w:t xml:space="preserve">, penelitian Mohammad Riza yang </w:t>
      </w:r>
      <w:r w:rsidRPr="009E033C">
        <w:lastRenderedPageBreak/>
        <w:t xml:space="preserve">mengimplementasikan algoritma perangkingan </w:t>
      </w:r>
      <w:r w:rsidRPr="00FE521B">
        <w:rPr>
          <w:i/>
          <w:iCs/>
        </w:rPr>
        <w:t>Google PageRan</w:t>
      </w:r>
      <w:r w:rsidRPr="00FE521B">
        <w:rPr>
          <w:i/>
          <w:iCs/>
        </w:rPr>
        <w:t>k</w:t>
      </w:r>
      <w:r w:rsidRPr="009E033C">
        <w:t xml:space="preserve">, dan penelitian Savira Rahmayanti yang mengembangkan sistem pencarian teks menggunakan metode </w:t>
      </w:r>
      <w:r w:rsidRPr="005B10FD">
        <w:rPr>
          <w:i/>
          <w:iCs/>
        </w:rPr>
        <w:t>TF-ID</w:t>
      </w:r>
      <w:r w:rsidRPr="005B10FD">
        <w:rPr>
          <w:i/>
          <w:iCs/>
        </w:rPr>
        <w:t>F</w:t>
      </w:r>
      <w:r w:rsidRPr="009E033C">
        <w:t>.</w:t>
      </w:r>
    </w:p>
    <w:p w14:paraId="5262D7A1" w14:textId="719D9162" w:rsidR="00F669DF" w:rsidRPr="009E033C" w:rsidRDefault="00F669DF" w:rsidP="00F669DF">
      <w:pPr>
        <w:pStyle w:val="Heading1"/>
        <w:rPr>
          <w:noProof/>
          <w:lang w:val="id-ID"/>
        </w:rPr>
      </w:pPr>
      <w:r w:rsidRPr="009E033C">
        <w:rPr>
          <w:noProof/>
          <w:lang w:val="id-ID"/>
        </w:rPr>
        <w:t>KAJIAN PUSTAKA</w:t>
      </w:r>
    </w:p>
    <w:p w14:paraId="10EA2105" w14:textId="2FE9554C" w:rsidR="00F669DF" w:rsidRPr="009E033C" w:rsidRDefault="00F669DF" w:rsidP="0055110C">
      <w:pPr>
        <w:pStyle w:val="Paragraph"/>
        <w:ind w:firstLine="0"/>
      </w:pPr>
      <w:r w:rsidRPr="009E033C">
        <w:t xml:space="preserve">A. </w:t>
      </w:r>
      <w:r w:rsidRPr="00272424">
        <w:rPr>
          <w:i/>
          <w:iCs/>
        </w:rPr>
        <w:t>Search Engine</w:t>
      </w:r>
    </w:p>
    <w:p w14:paraId="5ED62C6C" w14:textId="26485299" w:rsidR="0055110C" w:rsidRPr="009E033C" w:rsidRDefault="0055110C" w:rsidP="0055110C">
      <w:pPr>
        <w:pStyle w:val="Paragraph"/>
      </w:pPr>
      <w:r w:rsidRPr="00E24F45">
        <w:rPr>
          <w:i/>
          <w:iCs/>
        </w:rPr>
        <w:t>Search engine</w:t>
      </w:r>
      <w:r w:rsidRPr="009E033C">
        <w:t xml:space="preserve"> adalah sebuah mesin atau program yang mampu menampilkan banyak informasi yang relevan terkait dengan </w:t>
      </w:r>
      <w:r w:rsidRPr="00342833">
        <w:rPr>
          <w:i/>
          <w:iCs/>
        </w:rPr>
        <w:t>keyword</w:t>
      </w:r>
      <w:r w:rsidRPr="009E033C">
        <w:t xml:space="preserve"> masukan pengguna. Sistem ini adalah sebuah sistem yang mengindeks, mengumpulkan segala informasi yang tersimpan dalam internet, menyaringnya berdasarkan </w:t>
      </w:r>
      <w:r w:rsidRPr="00931439">
        <w:rPr>
          <w:i/>
          <w:iCs/>
        </w:rPr>
        <w:t>keyword</w:t>
      </w:r>
      <w:r w:rsidRPr="009E033C">
        <w:t xml:space="preserve"> input, dan menampilkan halaman </w:t>
      </w:r>
      <w:r w:rsidRPr="00375B4F">
        <w:rPr>
          <w:i/>
          <w:iCs/>
        </w:rPr>
        <w:t>website</w:t>
      </w:r>
      <w:r w:rsidRPr="009E033C">
        <w:t xml:space="preserve"> terkait dengan perangkingan guna memudahkan dalam mendapatkan informasi. Secara singkat, </w:t>
      </w:r>
      <w:r w:rsidRPr="00931439">
        <w:rPr>
          <w:i/>
          <w:iCs/>
        </w:rPr>
        <w:t>search engine</w:t>
      </w:r>
      <w:r w:rsidRPr="009E033C">
        <w:t xml:space="preserve"> juga dapat disebut sebagai sebuah navigasi atau penunjuk dalam melakukan surfing dalam dunia internet. Dengan memanfaatkan search engine, kita dengan mudah akan mendapatkan informasi yang diperlukan dengan rekomendasi halaman yang paling terkenal berada dalam ranking paling atas</w:t>
      </w:r>
      <w:r w:rsidRPr="009E033C">
        <w:t>.</w:t>
      </w:r>
    </w:p>
    <w:p w14:paraId="3F958DC0" w14:textId="77777777" w:rsidR="0055110C" w:rsidRPr="009E033C" w:rsidRDefault="0055110C" w:rsidP="0055110C">
      <w:pPr>
        <w:pStyle w:val="Paragraph"/>
      </w:pPr>
    </w:p>
    <w:p w14:paraId="0D906635" w14:textId="572BF804" w:rsidR="0055110C" w:rsidRPr="0044779A" w:rsidRDefault="0055110C" w:rsidP="0055110C">
      <w:pPr>
        <w:pStyle w:val="Paragraph"/>
        <w:ind w:firstLine="0"/>
        <w:rPr>
          <w:i/>
          <w:iCs/>
        </w:rPr>
      </w:pPr>
      <w:r w:rsidRPr="009E033C">
        <w:t>B</w:t>
      </w:r>
      <w:r w:rsidRPr="009E033C">
        <w:t xml:space="preserve">. </w:t>
      </w:r>
      <w:r w:rsidRPr="0044779A">
        <w:rPr>
          <w:i/>
          <w:iCs/>
        </w:rPr>
        <w:t>Web Crawler</w:t>
      </w:r>
    </w:p>
    <w:p w14:paraId="0EF42D14" w14:textId="3D358335" w:rsidR="0055110C" w:rsidRPr="009E033C" w:rsidRDefault="0055110C" w:rsidP="0055110C">
      <w:pPr>
        <w:pStyle w:val="Paragraph"/>
      </w:pPr>
      <w:r w:rsidRPr="0044779A">
        <w:rPr>
          <w:i/>
          <w:iCs/>
        </w:rPr>
        <w:t>Web crawler</w:t>
      </w:r>
      <w:r w:rsidRPr="009E033C">
        <w:t xml:space="preserve"> adalah program yang mengambil halaman web, biasanya untuk digunakan oleh mesin pencari (Pinkerton, 1994). </w:t>
      </w:r>
      <w:r w:rsidRPr="008802C9">
        <w:rPr>
          <w:i/>
          <w:iCs/>
        </w:rPr>
        <w:t>Web crawler</w:t>
      </w:r>
      <w:r w:rsidRPr="009E033C">
        <w:t xml:space="preserve"> akan mengindeks dan mengunduh semua konten dari internet, lalu menyimpannya ke dalam </w:t>
      </w:r>
      <w:r w:rsidRPr="009A759C">
        <w:rPr>
          <w:i/>
          <w:iCs/>
        </w:rPr>
        <w:t>database</w:t>
      </w:r>
      <w:r w:rsidRPr="009E033C">
        <w:t xml:space="preserve">. </w:t>
      </w:r>
      <w:r w:rsidRPr="00C62BCC">
        <w:rPr>
          <w:i/>
          <w:iCs/>
        </w:rPr>
        <w:t>Web crawler</w:t>
      </w:r>
      <w:r w:rsidRPr="009E033C">
        <w:t xml:space="preserve"> juga biasa dikenal sebagai </w:t>
      </w:r>
      <w:r w:rsidRPr="00546F93">
        <w:rPr>
          <w:i/>
          <w:iCs/>
        </w:rPr>
        <w:t xml:space="preserve">web spider, web bot, dan bot crawler. </w:t>
      </w:r>
      <w:r w:rsidRPr="009E033C">
        <w:t xml:space="preserve">Secara kasar, </w:t>
      </w:r>
      <w:r w:rsidRPr="00E15D00">
        <w:rPr>
          <w:i/>
          <w:iCs/>
        </w:rPr>
        <w:t>crawler</w:t>
      </w:r>
      <w:r w:rsidRPr="009E033C">
        <w:t xml:space="preserve"> dimulai dari </w:t>
      </w:r>
      <w:r w:rsidRPr="00DD5582">
        <w:rPr>
          <w:i/>
          <w:iCs/>
        </w:rPr>
        <w:t>URL</w:t>
      </w:r>
      <w:r w:rsidRPr="009E033C">
        <w:t xml:space="preserve"> halaman awal </w:t>
      </w:r>
      <w:r w:rsidR="004B3BA2">
        <w:rPr>
          <w:lang w:val="en-US"/>
        </w:rPr>
        <w:t>P</w:t>
      </w:r>
      <w:r w:rsidR="004B3BA2">
        <w:rPr>
          <w:vertAlign w:val="subscript"/>
          <w:lang w:val="en-US"/>
        </w:rPr>
        <w:t>0</w:t>
      </w:r>
      <w:r w:rsidRPr="009E033C">
        <w:t>. Kemudian crawler merayap ke P</w:t>
      </w:r>
      <w:r w:rsidR="004B3BA2">
        <w:rPr>
          <w:vertAlign w:val="subscript"/>
          <w:lang w:val="en-US"/>
        </w:rPr>
        <w:t>0</w:t>
      </w:r>
      <w:r w:rsidRPr="009E033C">
        <w:t xml:space="preserve">, mengekstrak semua </w:t>
      </w:r>
      <w:r w:rsidRPr="0007526F">
        <w:rPr>
          <w:i/>
          <w:iCs/>
        </w:rPr>
        <w:t>URL</w:t>
      </w:r>
      <w:r w:rsidRPr="009E033C">
        <w:t xml:space="preserve"> yang terdapat di dala</w:t>
      </w:r>
      <w:r w:rsidR="003011D7">
        <w:rPr>
          <w:lang w:val="en-US"/>
        </w:rPr>
        <w:t>m P</w:t>
      </w:r>
      <w:r w:rsidR="003011D7">
        <w:rPr>
          <w:vertAlign w:val="subscript"/>
          <w:lang w:val="en-US"/>
        </w:rPr>
        <w:t>0</w:t>
      </w:r>
      <w:r w:rsidRPr="009E033C">
        <w:t xml:space="preserve">, dan menambahkannya ke antrean </w:t>
      </w:r>
      <w:r w:rsidRPr="00303F32">
        <w:rPr>
          <w:i/>
          <w:iCs/>
        </w:rPr>
        <w:t>URL</w:t>
      </w:r>
      <w:r w:rsidRPr="009E033C">
        <w:t xml:space="preserve"> untuk dipindai. Setelah itu, crawler mengambil </w:t>
      </w:r>
      <w:r w:rsidRPr="003A6DBC">
        <w:rPr>
          <w:i/>
          <w:iCs/>
        </w:rPr>
        <w:t>URL</w:t>
      </w:r>
      <w:r w:rsidRPr="009E033C">
        <w:t xml:space="preserve"> dari antrean (dengan urutan tertentu), dan mengulangi prosesnya (Cho dkk., 1998).</w:t>
      </w:r>
    </w:p>
    <w:p w14:paraId="54CBEDCF" w14:textId="2E6EF38B" w:rsidR="0055110C" w:rsidRPr="009E033C" w:rsidRDefault="0055110C" w:rsidP="0055110C">
      <w:pPr>
        <w:pStyle w:val="Paragraph"/>
        <w:ind w:firstLine="0"/>
      </w:pPr>
    </w:p>
    <w:p w14:paraId="2109DD4A" w14:textId="3889BD50" w:rsidR="0055110C" w:rsidRPr="009E033C" w:rsidRDefault="0055110C" w:rsidP="0055110C">
      <w:pPr>
        <w:pStyle w:val="Paragraph"/>
        <w:ind w:firstLine="0"/>
      </w:pPr>
      <w:r w:rsidRPr="009E033C">
        <w:t>C</w:t>
      </w:r>
      <w:r w:rsidRPr="009E033C">
        <w:t xml:space="preserve">. </w:t>
      </w:r>
      <w:r w:rsidRPr="009E033C">
        <w:t xml:space="preserve">Pembobotan </w:t>
      </w:r>
      <w:r w:rsidRPr="00171DD3">
        <w:rPr>
          <w:i/>
          <w:iCs/>
        </w:rPr>
        <w:t>Term Frequency-Inverse Document Frequency</w:t>
      </w:r>
    </w:p>
    <w:p w14:paraId="7362C3EE" w14:textId="1366A481" w:rsidR="00896E86" w:rsidRPr="009E033C" w:rsidRDefault="0055110C" w:rsidP="003C5F6A">
      <w:pPr>
        <w:pStyle w:val="Paragraph"/>
      </w:pPr>
      <w:r w:rsidRPr="00464E35">
        <w:rPr>
          <w:i/>
          <w:iCs/>
        </w:rPr>
        <w:t>TF-IDF</w:t>
      </w:r>
      <w:r w:rsidRPr="009E033C">
        <w:t xml:space="preserve"> adalah metode pemberian bobot pada hubungan antara kata (</w:t>
      </w:r>
      <w:r w:rsidRPr="00C05838">
        <w:rPr>
          <w:i/>
          <w:iCs/>
        </w:rPr>
        <w:t>word</w:t>
      </w:r>
      <w:r w:rsidRPr="009E033C">
        <w:t xml:space="preserve">) dan dokumen. </w:t>
      </w:r>
      <w:r w:rsidRPr="00880DAA">
        <w:rPr>
          <w:i/>
          <w:iCs/>
        </w:rPr>
        <w:t>TF-IDF</w:t>
      </w:r>
      <w:r w:rsidRPr="009E033C">
        <w:t xml:space="preserve"> </w:t>
      </w:r>
      <w:r w:rsidR="00896E86" w:rsidRPr="009E033C">
        <w:t>merupakan</w:t>
      </w:r>
      <w:r w:rsidRPr="009E033C">
        <w:t xml:space="preserve"> ukuran statistik yang digunakan untuk mengevaluasi pentingnya sebuah kata dalam dokumen atau kumpulan kata.</w:t>
      </w:r>
      <w:r w:rsidRPr="009E033C">
        <w:t xml:space="preserve"> </w:t>
      </w:r>
      <w:r w:rsidRPr="009E033C">
        <w:t xml:space="preserve">Berikut rumus dari </w:t>
      </w:r>
      <w:r w:rsidRPr="00585B3A">
        <w:rPr>
          <w:i/>
          <w:iCs/>
        </w:rPr>
        <w:t>T</w:t>
      </w:r>
      <w:r w:rsidR="00990F4B" w:rsidRPr="00585B3A">
        <w:rPr>
          <w:i/>
          <w:iCs/>
        </w:rPr>
        <w:t>F IDF</w:t>
      </w:r>
      <w:r w:rsidR="00896E86" w:rsidRPr="009E033C">
        <w:t xml:space="preserve"> </w:t>
      </w:r>
      <w:r w:rsidR="00896E86" w:rsidRPr="009E033C">
        <w:t>(Manning dkk., 2009).</w:t>
      </w:r>
      <w:r w:rsidRPr="009E033C">
        <w:t>:</w:t>
      </w:r>
    </w:p>
    <w:p w14:paraId="63C1B523" w14:textId="77777777" w:rsidR="003C5F6A" w:rsidRPr="009E033C" w:rsidRDefault="003C5F6A" w:rsidP="003C5F6A">
      <w:pPr>
        <w:pStyle w:val="Paragraph"/>
      </w:pPr>
    </w:p>
    <w:p w14:paraId="1CBA3AC1" w14:textId="41273D22" w:rsidR="00896E86" w:rsidRPr="009E033C" w:rsidRDefault="00896E86" w:rsidP="00896E86">
      <w:pPr>
        <w:pStyle w:val="Paragraph"/>
      </w:pPr>
      <m:oMathPara>
        <m:oMath>
          <m:sSub>
            <m:sSubPr>
              <m:ctrlPr>
                <w:rPr>
                  <w:rFonts w:ascii="Cambria Math" w:hAnsi="Cambria Math"/>
                  <w:i/>
                </w:rPr>
              </m:ctrlPr>
            </m:sSubPr>
            <m:e>
              <m:r>
                <w:rPr>
                  <w:rFonts w:ascii="Cambria Math" w:hAnsi="Cambria Math"/>
                </w:rPr>
                <m:t>tfidf</m:t>
              </m:r>
            </m:e>
            <m:sub>
              <m:r>
                <w:rPr>
                  <w:rFonts w:ascii="Cambria Math" w:hAnsi="Cambria Math"/>
                </w:rPr>
                <m:t>t,d</m:t>
              </m:r>
            </m:sub>
          </m:sSub>
          <m:r>
            <w:rPr>
              <w:rFonts w:ascii="Cambria Math" w:hAnsi="Cambria Math"/>
            </w:rPr>
            <m:t>=</m:t>
          </m:r>
          <m:f>
            <m:fPr>
              <m:ctrlPr>
                <w:rPr>
                  <w:rFonts w:ascii="Cambria Math" w:hAnsi="Cambria Math"/>
                  <w:i/>
                </w:rPr>
              </m:ctrlPr>
            </m:fPr>
            <m:num>
              <m:r>
                <w:rPr>
                  <w:rFonts w:ascii="Cambria Math" w:hAnsi="Cambria Math"/>
                </w:rPr>
                <m:t>Jumlah kata t di dokumen d</m:t>
              </m:r>
            </m:num>
            <m:den>
              <m:r>
                <w:rPr>
                  <w:rFonts w:ascii="Cambria Math" w:hAnsi="Cambria Math"/>
                </w:rPr>
                <m:t>Jumlah kata di dokumen d</m:t>
              </m:r>
            </m:den>
          </m:f>
          <m:r>
            <w:rPr>
              <w:rFonts w:ascii="Cambria Math" w:hAnsi="Cambria Math"/>
            </w:rPr>
            <m:t xml:space="preserve">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Jumlah dokumen</m:t>
              </m:r>
            </m:num>
            <m:den>
              <m:r>
                <w:rPr>
                  <w:rFonts w:ascii="Cambria Math" w:hAnsi="Cambria Math"/>
                </w:rPr>
                <m:t>Jumlah dokumen yang terdapat kata t</m:t>
              </m:r>
            </m:den>
          </m:f>
          <m:r>
            <w:rPr>
              <w:rFonts w:ascii="Cambria Math" w:hAnsi="Cambria Math"/>
            </w:rPr>
            <m:t>)</m:t>
          </m:r>
        </m:oMath>
      </m:oMathPara>
    </w:p>
    <w:p w14:paraId="19612755" w14:textId="77777777" w:rsidR="00896E86" w:rsidRPr="009E033C" w:rsidRDefault="00896E86" w:rsidP="00896E86">
      <w:pPr>
        <w:pStyle w:val="Paragraph"/>
      </w:pPr>
    </w:p>
    <w:p w14:paraId="133B6882" w14:textId="3BC48D56" w:rsidR="00896E86" w:rsidRPr="000B62C2" w:rsidRDefault="00896E86" w:rsidP="00896E86">
      <w:pPr>
        <w:pStyle w:val="Paragraph"/>
        <w:ind w:firstLine="0"/>
        <w:rPr>
          <w:i/>
          <w:iCs/>
        </w:rPr>
      </w:pPr>
      <w:r w:rsidRPr="009E033C">
        <w:t xml:space="preserve">C. </w:t>
      </w:r>
      <w:r w:rsidRPr="000B62C2">
        <w:rPr>
          <w:i/>
          <w:iCs/>
        </w:rPr>
        <w:t>Google PageRank</w:t>
      </w:r>
    </w:p>
    <w:p w14:paraId="7FBF5444" w14:textId="67A269DC" w:rsidR="003C5F6A" w:rsidRPr="009E033C" w:rsidRDefault="003C5F6A" w:rsidP="003C5F6A">
      <w:pPr>
        <w:pStyle w:val="Paragraph"/>
      </w:pPr>
      <w:r w:rsidRPr="000B62C2">
        <w:rPr>
          <w:i/>
          <w:iCs/>
        </w:rPr>
        <w:t xml:space="preserve">Google </w:t>
      </w:r>
      <w:r w:rsidRPr="000B62C2">
        <w:rPr>
          <w:i/>
          <w:iCs/>
        </w:rPr>
        <w:t>PageRank</w:t>
      </w:r>
      <w:r w:rsidRPr="009E033C">
        <w:t xml:space="preserve"> menganalisis jumlah tautan masuk ke setiap halaman di web, dan menetapkan setiap halaman sebuah peringkat yang ditentukan oleh peringkat setiap halaman yang menautkannya.</w:t>
      </w:r>
      <w:r w:rsidRPr="009E033C">
        <w:t xml:space="preserve"> Berikut rumus dari </w:t>
      </w:r>
      <w:r w:rsidRPr="007941E3">
        <w:rPr>
          <w:i/>
          <w:iCs/>
        </w:rPr>
        <w:t>PageRank</w:t>
      </w:r>
      <w:r w:rsidRPr="009E033C">
        <w:t>:</w:t>
      </w:r>
    </w:p>
    <w:p w14:paraId="5CC41794" w14:textId="77777777" w:rsidR="003C5F6A" w:rsidRPr="009E033C" w:rsidRDefault="003C5F6A" w:rsidP="003C5F6A">
      <w:pPr>
        <w:pStyle w:val="Paragraph"/>
      </w:pPr>
    </w:p>
    <w:p w14:paraId="5B133916" w14:textId="063871FF" w:rsidR="003C5F6A" w:rsidRPr="009E033C" w:rsidRDefault="003C5F6A" w:rsidP="003C5F6A">
      <w:pPr>
        <w:pStyle w:val="Paragraph"/>
      </w:pPr>
      <m:oMathPara>
        <m:oMath>
          <m:r>
            <w:rPr>
              <w:rFonts w:ascii="Cambria Math" w:hAnsi="Cambria Math"/>
            </w:rPr>
            <m:t>PR</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r>
                <w:rPr>
                  <w:rFonts w:ascii="Cambria Math" w:hAnsi="Cambria Math"/>
                </w:rPr>
                <m:t>v∈B(u)</m:t>
              </m:r>
            </m:sub>
            <m:sup/>
            <m:e>
              <m:f>
                <m:fPr>
                  <m:ctrlPr>
                    <w:rPr>
                      <w:rFonts w:ascii="Cambria Math" w:hAnsi="Cambria Math"/>
                      <w:i/>
                    </w:rPr>
                  </m:ctrlPr>
                </m:fPr>
                <m:num>
                  <m:r>
                    <w:rPr>
                      <w:rFonts w:ascii="Cambria Math" w:hAnsi="Cambria Math"/>
                    </w:rPr>
                    <m:t>PR(v)</m:t>
                  </m:r>
                </m:num>
                <m:den>
                  <m:r>
                    <w:rPr>
                      <w:rFonts w:ascii="Cambria Math" w:hAnsi="Cambria Math"/>
                    </w:rPr>
                    <m:t>Nv</m:t>
                  </m:r>
                </m:den>
              </m:f>
            </m:e>
          </m:nary>
        </m:oMath>
      </m:oMathPara>
    </w:p>
    <w:p w14:paraId="3E79F46A" w14:textId="77777777" w:rsidR="003C5F6A" w:rsidRPr="009E033C" w:rsidRDefault="003C5F6A" w:rsidP="003C5F6A">
      <w:pPr>
        <w:pStyle w:val="Paragraph"/>
      </w:pPr>
    </w:p>
    <w:p w14:paraId="0DA9B4AC" w14:textId="7CD128B8" w:rsidR="003C5F6A" w:rsidRPr="009E033C" w:rsidRDefault="003C5F6A" w:rsidP="003C5F6A">
      <w:pPr>
        <w:pStyle w:val="Paragraph"/>
        <w:ind w:firstLine="0"/>
      </w:pPr>
      <w:r w:rsidRPr="009E033C">
        <w:t>Di mana u merepresentasikan halaman web. B(u) adalah kumpulan halaman yang merujuk ke u. PR(u) dan PR(v) masing-masing merupakan skor peringkat halaman u dan v. Nv menunjukkan jumlah tautan keluar dari halaman v. Sedangkan</w:t>
      </w:r>
      <w:r w:rsidRPr="009E033C">
        <w:t xml:space="preserve"> d </w:t>
      </w:r>
      <w:r w:rsidRPr="009E033C">
        <w:t xml:space="preserve">merupakan </w:t>
      </w:r>
      <w:r w:rsidRPr="004239F8">
        <w:rPr>
          <w:i/>
          <w:iCs/>
        </w:rPr>
        <w:t>damping factor</w:t>
      </w:r>
      <w:r w:rsidRPr="009E033C">
        <w:t xml:space="preserve"> yang biasanya bernilai 0.85</w:t>
      </w:r>
      <w:r w:rsidRPr="009E033C">
        <w:t xml:space="preserve"> </w:t>
      </w:r>
      <w:r w:rsidRPr="009E033C">
        <w:t>(Page dkk., 1999)</w:t>
      </w:r>
      <w:r w:rsidRPr="009E033C">
        <w:t>.</w:t>
      </w:r>
    </w:p>
    <w:p w14:paraId="7F141520" w14:textId="407B5740" w:rsidR="003C5F6A" w:rsidRPr="009E033C" w:rsidRDefault="003C5F6A" w:rsidP="003C5F6A">
      <w:pPr>
        <w:pStyle w:val="Paragraph"/>
        <w:ind w:firstLine="0"/>
      </w:pPr>
    </w:p>
    <w:p w14:paraId="1338F796" w14:textId="3B0042F0" w:rsidR="003C5F6A" w:rsidRPr="009E033C" w:rsidRDefault="003C5F6A" w:rsidP="003C5F6A">
      <w:pPr>
        <w:pStyle w:val="Paragraph"/>
        <w:ind w:firstLine="0"/>
      </w:pPr>
      <w:r w:rsidRPr="009E033C">
        <w:t xml:space="preserve">C. </w:t>
      </w:r>
      <w:r w:rsidRPr="006B448F">
        <w:rPr>
          <w:i/>
          <w:iCs/>
        </w:rPr>
        <w:t>Cosine Similarity</w:t>
      </w:r>
    </w:p>
    <w:p w14:paraId="79EE8EF0" w14:textId="171A2569" w:rsidR="003C5F6A" w:rsidRPr="009E033C" w:rsidRDefault="003C5F6A" w:rsidP="003C5F6A">
      <w:pPr>
        <w:pStyle w:val="Paragraph"/>
      </w:pPr>
      <w:r w:rsidRPr="009E033C">
        <w:t xml:space="preserve">Metode </w:t>
      </w:r>
      <w:r w:rsidRPr="002703DA">
        <w:rPr>
          <w:i/>
          <w:iCs/>
        </w:rPr>
        <w:t>cosine similarity</w:t>
      </w:r>
      <w:r w:rsidRPr="009E033C">
        <w:t xml:space="preserve"> merupakan metode yang digunakan untuk menghitung tingkat kesamaan (similarity) antar dua buah objek</w:t>
      </w:r>
      <w:r w:rsidRPr="009E033C">
        <w:t xml:space="preserve">. </w:t>
      </w:r>
      <w:r w:rsidRPr="009E033C">
        <w:t xml:space="preserve">Dalam </w:t>
      </w:r>
      <w:r w:rsidRPr="00015E24">
        <w:rPr>
          <w:i/>
          <w:iCs/>
        </w:rPr>
        <w:t>search engine</w:t>
      </w:r>
      <w:r w:rsidRPr="009E033C">
        <w:t xml:space="preserve">, metode ini dapat digunakan untuk sebagai ukuran kemiripan antara kueri dari pengguna dengan masing-masing dokumen yang tersimpan. Setelah itu, skor kemiripan tersebut dapat ditambahkan dengan skor </w:t>
      </w:r>
      <w:r w:rsidRPr="006D0923">
        <w:rPr>
          <w:i/>
          <w:iCs/>
        </w:rPr>
        <w:t>PageRank</w:t>
      </w:r>
      <w:r w:rsidRPr="009E033C">
        <w:t xml:space="preserve"> sehingga mendapatkan hasil yang lebih relevan (Roul dkk., 2019).</w:t>
      </w:r>
      <w:r w:rsidRPr="009E033C">
        <w:t xml:space="preserve"> Nilai </w:t>
      </w:r>
      <w:r w:rsidRPr="00E84237">
        <w:rPr>
          <w:i/>
          <w:iCs/>
        </w:rPr>
        <w:t>cosine similarity</w:t>
      </w:r>
      <w:r w:rsidRPr="009E033C">
        <w:t xml:space="preserve"> dapat didefinisikan sebagai berikut:</w:t>
      </w:r>
    </w:p>
    <w:p w14:paraId="6119EA82" w14:textId="1274E3CC" w:rsidR="003C5F6A" w:rsidRPr="009E033C" w:rsidRDefault="003C5F6A" w:rsidP="003C5F6A">
      <w:pPr>
        <w:pStyle w:val="Paragraph"/>
      </w:pPr>
      <m:oMathPara>
        <m:oMath>
          <m:sSub>
            <m:sSubPr>
              <m:ctrlPr>
                <w:rPr>
                  <w:rFonts w:ascii="Cambria Math" w:hAnsi="Cambria Math"/>
                  <w:i/>
                </w:rPr>
              </m:ctrlPr>
            </m:sSubPr>
            <m:e>
              <m:r>
                <w:rPr>
                  <w:rFonts w:ascii="Cambria Math" w:hAnsi="Cambria Math"/>
                </w:rPr>
                <m:t>Sim</m:t>
              </m:r>
            </m:e>
            <m:sub>
              <m:r>
                <w:rPr>
                  <w:rFonts w:ascii="Cambria Math" w:hAnsi="Cambria Math"/>
                </w:rPr>
                <m:t>A,B</m:t>
              </m:r>
            </m:sub>
          </m:sSub>
          <m:r>
            <w:rPr>
              <w:rFonts w:ascii="Cambria Math" w:hAnsi="Cambria Math"/>
            </w:rPr>
            <m:t xml:space="preserve">= </m:t>
          </m:r>
          <m:f>
            <m:fPr>
              <m:ctrlPr>
                <w:rPr>
                  <w:rFonts w:ascii="Cambria Math" w:hAnsi="Cambria Math"/>
                  <w:i/>
                </w:rPr>
              </m:ctrlPr>
            </m:fPr>
            <m:num>
              <m:r>
                <w:rPr>
                  <w:rFonts w:ascii="Cambria Math" w:hAnsi="Cambria Math"/>
                </w:rPr>
                <m:t>AxB</m:t>
              </m:r>
            </m:num>
            <m:den>
              <m:d>
                <m:dPr>
                  <m:begChr m:val="|"/>
                  <m:endChr m:val="|"/>
                  <m:ctrlPr>
                    <w:rPr>
                      <w:rFonts w:ascii="Cambria Math" w:hAnsi="Cambria Math"/>
                      <w:i/>
                    </w:rPr>
                  </m:ctrlPr>
                </m:dPr>
                <m:e>
                  <m:r>
                    <w:rPr>
                      <w:rFonts w:ascii="Cambria Math" w:hAnsi="Cambria Math"/>
                    </w:rPr>
                    <m:t>A</m:t>
                  </m:r>
                </m:e>
              </m:d>
              <m:r>
                <w:rPr>
                  <w:rFonts w:ascii="Cambria Math" w:hAnsi="Cambria Math"/>
                </w:rPr>
                <m:t>|B|</m:t>
              </m:r>
            </m:den>
          </m:f>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xBi</m:t>
                  </m:r>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Ai</m:t>
                          </m:r>
                        </m:e>
                        <m:sup>
                          <m:r>
                            <w:rPr>
                              <w:rFonts w:ascii="Cambria Math" w:hAnsi="Cambria Math"/>
                            </w:rPr>
                            <m:t>2</m:t>
                          </m:r>
                        </m:sup>
                      </m:sSup>
                    </m:e>
                  </m:nary>
                </m:e>
              </m:rad>
              <m:r>
                <w:rPr>
                  <w:rFonts w:ascii="Cambria Math" w:hAnsi="Cambria Math"/>
                </w:rPr>
                <m:t xml:space="preserve"> x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B</m:t>
                          </m:r>
                          <m:r>
                            <w:rPr>
                              <w:rFonts w:ascii="Cambria Math" w:hAnsi="Cambria Math"/>
                            </w:rPr>
                            <m:t>i</m:t>
                          </m:r>
                        </m:e>
                        <m:sup>
                          <m:r>
                            <w:rPr>
                              <w:rFonts w:ascii="Cambria Math" w:hAnsi="Cambria Math"/>
                            </w:rPr>
                            <m:t>2</m:t>
                          </m:r>
                        </m:sup>
                      </m:sSup>
                    </m:e>
                  </m:nary>
                </m:e>
              </m:rad>
              <m:r>
                <w:rPr>
                  <w:rFonts w:ascii="Cambria Math" w:hAnsi="Cambria Math"/>
                </w:rPr>
                <m:t xml:space="preserve"> </m:t>
              </m:r>
            </m:den>
          </m:f>
        </m:oMath>
      </m:oMathPara>
    </w:p>
    <w:p w14:paraId="72A56223" w14:textId="77777777" w:rsidR="00B21653" w:rsidRPr="009E033C" w:rsidRDefault="00B21653" w:rsidP="009F3405">
      <w:pPr>
        <w:pStyle w:val="Paragraph"/>
      </w:pPr>
    </w:p>
    <w:p w14:paraId="073505B9" w14:textId="0E8A81E2" w:rsidR="009F3405" w:rsidRPr="009E033C" w:rsidRDefault="009F3405" w:rsidP="009F3405">
      <w:pPr>
        <w:pStyle w:val="Paragraph"/>
      </w:pPr>
      <w:r w:rsidRPr="009E033C">
        <w:t xml:space="preserve">Pada persamaan di atas, AxB merupakan </w:t>
      </w:r>
      <w:r w:rsidRPr="004249AF">
        <w:rPr>
          <w:i/>
          <w:iCs/>
        </w:rPr>
        <w:t>dot product</w:t>
      </w:r>
      <w:r w:rsidRPr="009E033C">
        <w:t xml:space="preserve"> antara dokumen A dan B, sedangkan |A||B| merupakan perkalian panjang vektor antara dokumen A dan B. Dot product dilakukan dengan melakukan perkalian biasa antara nilai </w:t>
      </w:r>
      <w:r w:rsidRPr="00835A6E">
        <w:rPr>
          <w:i/>
          <w:iCs/>
        </w:rPr>
        <w:t>TF IDF</w:t>
      </w:r>
      <w:r w:rsidRPr="009E033C">
        <w:t xml:space="preserve"> dokumen A dengan dokumen B untuk setiap dimensi. Sedangkan panjang vektor A dan B, dapat diketahui dengan cara menghitung akar kuadrat dari penjumlahan pangkat dua masing-masing nilai </w:t>
      </w:r>
      <w:r w:rsidRPr="00884F58">
        <w:rPr>
          <w:i/>
          <w:iCs/>
        </w:rPr>
        <w:t>TF IDF</w:t>
      </w:r>
      <w:r w:rsidRPr="009E033C">
        <w:t xml:space="preserve"> pada setiap dokumen A dan B (Firdaus dkk., 2019).</w:t>
      </w:r>
    </w:p>
    <w:p w14:paraId="6CEF450A" w14:textId="77777777" w:rsidR="009F3405" w:rsidRPr="009E033C" w:rsidRDefault="009F3405" w:rsidP="009F3405">
      <w:pPr>
        <w:pStyle w:val="Paragraph"/>
      </w:pPr>
    </w:p>
    <w:p w14:paraId="5E300435" w14:textId="1D1BCA5A" w:rsidR="009F3405" w:rsidRPr="009E033C" w:rsidRDefault="009F3405" w:rsidP="009F3405">
      <w:pPr>
        <w:pStyle w:val="Paragraph"/>
        <w:ind w:firstLine="0"/>
      </w:pPr>
      <w:r w:rsidRPr="009E033C">
        <w:t xml:space="preserve">C. </w:t>
      </w:r>
      <w:r w:rsidRPr="009E033C">
        <w:t>Metode Scrum</w:t>
      </w:r>
    </w:p>
    <w:p w14:paraId="46215282" w14:textId="6B0DD122" w:rsidR="009F3405" w:rsidRPr="009E033C" w:rsidRDefault="009F3405" w:rsidP="009F3405">
      <w:pPr>
        <w:pStyle w:val="Paragraph"/>
      </w:pPr>
      <w:r w:rsidRPr="009E033C">
        <w:t>Metode Scrum diciptakan oleh Jeff Sutherland dan tim pengembangnya pada awal 1990-an. Sutherland, Viktorov, Blount dan Puntikov menggambarkan Scrum sebagai “Proses pengembangan perangkat lunak Agile yang dirancang untuk menambah energi, fokus, kejelasan, dan transparansi bagi tim proyek yang mengembangkan sistem perangkat lunak” (Sutherland dkk., 2007). Proses Scrum mematuhi prinsip-prinsip pendekatan Agile.</w:t>
      </w:r>
    </w:p>
    <w:p w14:paraId="2284A7A1" w14:textId="77777777" w:rsidR="009F3405" w:rsidRPr="009E033C" w:rsidRDefault="009F3405" w:rsidP="009F3405">
      <w:pPr>
        <w:pStyle w:val="Paragraph"/>
      </w:pPr>
      <w:r w:rsidRPr="009E033C">
        <w:t>Prinsip pendekatan Agile berfokus pada memuaskan pelanggan melalui pengiriman awal perangkat lunak yang berharga; membolehkan perubahan kebutuhan; kolaborasi antara pengembang dan pelaku bisnis; perangkat lunak yang berfungsi (sebagai ukuran kemajuan); menjaga desain tetap sederhana; dan secara berkala, membuat tim merenungkan bagaimana menjadi lebih efektif selama proses pengembangan</w:t>
      </w:r>
      <w:r w:rsidRPr="009E033C">
        <w:t>.</w:t>
      </w:r>
    </w:p>
    <w:p w14:paraId="11C9963B" w14:textId="67A6D597" w:rsidR="009F3405" w:rsidRPr="009E033C" w:rsidRDefault="009F3405" w:rsidP="009F3405">
      <w:pPr>
        <w:pStyle w:val="Paragraph"/>
      </w:pPr>
      <w:r w:rsidRPr="009E033C">
        <w:t>Scrum menawarkan cara yang dapat disesuaikan untuk bekerja pada proyek yang berbeda yang memiliki berbagai persyaratan dan Scrum memiliki keunggulan seperti pemilihan persyaratan atau spesifikasi kebutuhan yang fleksibel untuk sprint dan tidak ada prosedur khusus yang harus diikuti. Prinsipnya adalah bekerja secara iteratif hingga mencapai waktu yang ditentukan dan dapat memenuhi kebutuhan konsumen.</w:t>
      </w:r>
    </w:p>
    <w:p w14:paraId="31A0248C" w14:textId="530278F8" w:rsidR="009F3405" w:rsidRPr="009E033C" w:rsidRDefault="009F3405" w:rsidP="009F3405">
      <w:pPr>
        <w:pStyle w:val="Heading1"/>
        <w:rPr>
          <w:noProof/>
          <w:lang w:val="id-ID"/>
        </w:rPr>
      </w:pPr>
      <w:r w:rsidRPr="009E033C">
        <w:rPr>
          <w:noProof/>
          <w:lang w:val="id-ID"/>
        </w:rPr>
        <w:t>METODE PENELITIAN</w:t>
      </w:r>
    </w:p>
    <w:p w14:paraId="1CE0BB0F" w14:textId="6C78D4F8" w:rsidR="00B636BC" w:rsidRPr="009E033C" w:rsidRDefault="00B636BC" w:rsidP="00B636BC">
      <w:pPr>
        <w:pStyle w:val="Paragraph"/>
        <w:ind w:firstLine="0"/>
      </w:pPr>
      <w:r w:rsidRPr="009E033C">
        <w:t>A</w:t>
      </w:r>
      <w:r w:rsidRPr="009E033C">
        <w:t xml:space="preserve">. </w:t>
      </w:r>
      <w:r w:rsidRPr="009E033C">
        <w:t>Desain Penelitian</w:t>
      </w:r>
    </w:p>
    <w:p w14:paraId="42619BE7" w14:textId="2C633C1D" w:rsidR="009F3405" w:rsidRPr="009E033C" w:rsidRDefault="00B636BC" w:rsidP="00B23F5C">
      <w:pPr>
        <w:pStyle w:val="Paragraph"/>
      </w:pPr>
      <w:r w:rsidRPr="009E033C">
        <w:t xml:space="preserve">Desain penelitian mencakup tahapan-tahapan yang dilakukan penulis dalam pembuatan sistem dengan menggunakan metode Scrum. Tahapan tersebut dapat dilihat pada gambar </w:t>
      </w:r>
      <w:r w:rsidR="0099601F" w:rsidRPr="009E033C">
        <w:t>1.</w:t>
      </w:r>
    </w:p>
    <w:p w14:paraId="247C84A1" w14:textId="77777777" w:rsidR="00B636BC" w:rsidRPr="009E033C" w:rsidRDefault="00B636BC" w:rsidP="009F3405">
      <w:pPr>
        <w:pStyle w:val="Paragraph"/>
        <w:ind w:firstLine="0"/>
      </w:pPr>
    </w:p>
    <w:p w14:paraId="5C28204B" w14:textId="77777777" w:rsidR="00590443" w:rsidRPr="009E033C" w:rsidRDefault="00B636BC" w:rsidP="00590443">
      <w:pPr>
        <w:pStyle w:val="Paragraph"/>
        <w:keepNext/>
        <w:ind w:firstLine="0"/>
        <w:jc w:val="center"/>
      </w:pPr>
      <w:r w:rsidRPr="009E033C">
        <w:drawing>
          <wp:inline distT="0" distB="0" distL="0" distR="0" wp14:anchorId="3F1F3F42" wp14:editId="1672CBC8">
            <wp:extent cx="2194454"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012" cy="2214390"/>
                    </a:xfrm>
                    <a:prstGeom prst="rect">
                      <a:avLst/>
                    </a:prstGeom>
                    <a:noFill/>
                    <a:ln>
                      <a:noFill/>
                    </a:ln>
                  </pic:spPr>
                </pic:pic>
              </a:graphicData>
            </a:graphic>
          </wp:inline>
        </w:drawing>
      </w:r>
    </w:p>
    <w:p w14:paraId="3B443698" w14:textId="7E0FA308" w:rsidR="00B636BC" w:rsidRPr="009E033C" w:rsidRDefault="00590443" w:rsidP="00590443">
      <w:pPr>
        <w:pStyle w:val="Caption"/>
        <w:jc w:val="center"/>
        <w:rPr>
          <w:i w:val="0"/>
          <w:iCs w:val="0"/>
          <w:color w:val="auto"/>
          <w:lang w:val="id-ID"/>
        </w:rPr>
      </w:pPr>
      <w:bookmarkStart w:id="0" w:name="_Hlk128433539"/>
      <w:r w:rsidRPr="009E033C">
        <w:rPr>
          <w:b/>
          <w:bCs/>
          <w:i w:val="0"/>
          <w:iCs w:val="0"/>
          <w:color w:val="auto"/>
          <w:lang w:val="id-ID"/>
        </w:rPr>
        <w:t>GAMBAR 1</w:t>
      </w:r>
      <w:r w:rsidRPr="009E033C">
        <w:rPr>
          <w:i w:val="0"/>
          <w:iCs w:val="0"/>
          <w:color w:val="auto"/>
          <w:lang w:val="id-ID"/>
        </w:rPr>
        <w:t>. Desain Penelitian</w:t>
      </w:r>
    </w:p>
    <w:bookmarkEnd w:id="0"/>
    <w:p w14:paraId="491193C9" w14:textId="75C29B76" w:rsidR="00B636BC" w:rsidRPr="009E033C" w:rsidRDefault="00B636BC" w:rsidP="00B23F5C">
      <w:pPr>
        <w:pStyle w:val="Paragraph"/>
      </w:pPr>
      <w:r w:rsidRPr="009E033C">
        <w:t xml:space="preserve">Tahap pertama yang dilakukan pada penelitian ini adalah mendefinisikan </w:t>
      </w:r>
      <w:r w:rsidRPr="00C615FF">
        <w:rPr>
          <w:i/>
          <w:iCs/>
        </w:rPr>
        <w:t>product backlog</w:t>
      </w:r>
      <w:r w:rsidRPr="009E033C">
        <w:t xml:space="preserve"> dari sistem yang akan dibuat, lalu membuat jadwal pengerjaan atau </w:t>
      </w:r>
      <w:r w:rsidRPr="00D83BE6">
        <w:rPr>
          <w:i/>
          <w:iCs/>
        </w:rPr>
        <w:t>sprint backlog</w:t>
      </w:r>
      <w:r w:rsidRPr="009E033C">
        <w:t xml:space="preserve">. Setelah itu, sprint dimulai dengan diselingi </w:t>
      </w:r>
      <w:r w:rsidRPr="0060629C">
        <w:rPr>
          <w:i/>
          <w:iCs/>
        </w:rPr>
        <w:t>daily scrum</w:t>
      </w:r>
      <w:r w:rsidRPr="009E033C">
        <w:t xml:space="preserve"> untuk melaporkan </w:t>
      </w:r>
      <w:r w:rsidRPr="003573E5">
        <w:rPr>
          <w:i/>
          <w:iCs/>
        </w:rPr>
        <w:t>progress</w:t>
      </w:r>
      <w:r w:rsidRPr="009E033C">
        <w:t xml:space="preserve"> dan menentukan task selanjutnya. Setelah sistem selesai dikerjakan di dalam </w:t>
      </w:r>
      <w:r w:rsidRPr="00CC2967">
        <w:rPr>
          <w:i/>
          <w:iCs/>
        </w:rPr>
        <w:t>sprint</w:t>
      </w:r>
      <w:r w:rsidRPr="009E033C">
        <w:t>, maka dilakukan pengujian sistem.</w:t>
      </w:r>
    </w:p>
    <w:p w14:paraId="45D3032A" w14:textId="4B2D417E" w:rsidR="00B636BC" w:rsidRPr="009E033C" w:rsidRDefault="00B636BC" w:rsidP="00B636BC">
      <w:pPr>
        <w:pStyle w:val="Paragraph"/>
        <w:ind w:firstLine="0"/>
      </w:pPr>
    </w:p>
    <w:p w14:paraId="22365372" w14:textId="120AC728" w:rsidR="00B636BC" w:rsidRPr="009E033C" w:rsidRDefault="00B636BC" w:rsidP="00B636BC">
      <w:pPr>
        <w:pStyle w:val="Paragraph"/>
        <w:ind w:firstLine="0"/>
      </w:pPr>
      <w:r w:rsidRPr="009E033C">
        <w:lastRenderedPageBreak/>
        <w:t xml:space="preserve">B. </w:t>
      </w:r>
      <w:r w:rsidRPr="002C008D">
        <w:rPr>
          <w:i/>
          <w:iCs/>
        </w:rPr>
        <w:t>Flowchart</w:t>
      </w:r>
      <w:r w:rsidRPr="009E033C">
        <w:t xml:space="preserve"> Sistem</w:t>
      </w:r>
    </w:p>
    <w:p w14:paraId="42871057" w14:textId="77777777" w:rsidR="00B636BC" w:rsidRPr="009E033C" w:rsidRDefault="00B636BC" w:rsidP="00B636BC">
      <w:pPr>
        <w:pStyle w:val="Paragraph"/>
        <w:ind w:firstLine="0"/>
      </w:pPr>
    </w:p>
    <w:p w14:paraId="0F21782C" w14:textId="77777777" w:rsidR="00590443" w:rsidRPr="009E033C" w:rsidRDefault="00B636BC" w:rsidP="00590443">
      <w:pPr>
        <w:pStyle w:val="Paragraph"/>
        <w:keepNext/>
        <w:ind w:firstLine="0"/>
        <w:jc w:val="center"/>
      </w:pPr>
      <w:r w:rsidRPr="009E033C">
        <w:drawing>
          <wp:inline distT="0" distB="0" distL="0" distR="0" wp14:anchorId="58269665" wp14:editId="2B946C90">
            <wp:extent cx="2619375" cy="233857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710" cy="2346013"/>
                    </a:xfrm>
                    <a:prstGeom prst="rect">
                      <a:avLst/>
                    </a:prstGeom>
                    <a:noFill/>
                    <a:ln>
                      <a:noFill/>
                    </a:ln>
                  </pic:spPr>
                </pic:pic>
              </a:graphicData>
            </a:graphic>
          </wp:inline>
        </w:drawing>
      </w:r>
    </w:p>
    <w:p w14:paraId="11E8BD9B" w14:textId="6F2A2032" w:rsidR="00B636BC" w:rsidRPr="009E033C" w:rsidRDefault="00590443" w:rsidP="00590443">
      <w:pPr>
        <w:pStyle w:val="Caption"/>
        <w:jc w:val="center"/>
        <w:rPr>
          <w:i w:val="0"/>
          <w:iCs w:val="0"/>
          <w:color w:val="auto"/>
          <w:lang w:val="id-ID"/>
        </w:rPr>
      </w:pPr>
      <w:r w:rsidRPr="009E033C">
        <w:rPr>
          <w:b/>
          <w:bCs/>
          <w:i w:val="0"/>
          <w:iCs w:val="0"/>
          <w:color w:val="auto"/>
          <w:lang w:val="id-ID"/>
        </w:rPr>
        <w:t xml:space="preserve">GAMBAR </w:t>
      </w:r>
      <w:r w:rsidRPr="009E033C">
        <w:rPr>
          <w:b/>
          <w:bCs/>
          <w:i w:val="0"/>
          <w:iCs w:val="0"/>
          <w:color w:val="auto"/>
          <w:lang w:val="id-ID"/>
        </w:rPr>
        <w:t>2</w:t>
      </w:r>
      <w:r w:rsidRPr="009E033C">
        <w:rPr>
          <w:i w:val="0"/>
          <w:iCs w:val="0"/>
          <w:color w:val="auto"/>
          <w:lang w:val="id-ID"/>
        </w:rPr>
        <w:t xml:space="preserve">. </w:t>
      </w:r>
      <w:proofErr w:type="spellStart"/>
      <w:r w:rsidRPr="005D302C">
        <w:rPr>
          <w:color w:val="auto"/>
          <w:lang w:val="id-ID"/>
        </w:rPr>
        <w:t>Flowchart</w:t>
      </w:r>
      <w:proofErr w:type="spellEnd"/>
      <w:r w:rsidRPr="009E033C">
        <w:rPr>
          <w:i w:val="0"/>
          <w:iCs w:val="0"/>
          <w:color w:val="auto"/>
          <w:lang w:val="id-ID"/>
        </w:rPr>
        <w:t xml:space="preserve"> Sistem</w:t>
      </w:r>
    </w:p>
    <w:p w14:paraId="4671C7CC" w14:textId="360203F7" w:rsidR="00B636BC" w:rsidRPr="009E033C" w:rsidRDefault="00B636BC" w:rsidP="00487B63">
      <w:pPr>
        <w:pStyle w:val="Paragraph"/>
      </w:pPr>
      <w:r w:rsidRPr="009E033C">
        <w:t xml:space="preserve">Proses dari sistem </w:t>
      </w:r>
      <w:r w:rsidRPr="005F2A69">
        <w:rPr>
          <w:i/>
          <w:iCs/>
        </w:rPr>
        <w:t>search engine</w:t>
      </w:r>
      <w:r w:rsidRPr="009E033C">
        <w:t xml:space="preserve"> dimulai dengan mengumpulkan data ke dalam </w:t>
      </w:r>
      <w:r w:rsidRPr="005D6820">
        <w:rPr>
          <w:i/>
          <w:iCs/>
        </w:rPr>
        <w:t>database</w:t>
      </w:r>
      <w:r w:rsidRPr="009E033C">
        <w:t xml:space="preserve"> sebanyak-banyaknya menggunakan </w:t>
      </w:r>
      <w:r w:rsidRPr="00B37538">
        <w:rPr>
          <w:i/>
          <w:iCs/>
        </w:rPr>
        <w:t>crawler</w:t>
      </w:r>
      <w:r w:rsidRPr="009E033C">
        <w:t xml:space="preserve"> dan data tersebut akan diolah melalui proses </w:t>
      </w:r>
      <w:r w:rsidRPr="009A5B6D">
        <w:rPr>
          <w:i/>
          <w:iCs/>
        </w:rPr>
        <w:t>preprocessing</w:t>
      </w:r>
      <w:r w:rsidRPr="009E033C">
        <w:t xml:space="preserve"> data, </w:t>
      </w:r>
      <w:r w:rsidRPr="00170BB8">
        <w:rPr>
          <w:i/>
          <w:iCs/>
        </w:rPr>
        <w:t>PageRank</w:t>
      </w:r>
      <w:r w:rsidRPr="009E033C">
        <w:t xml:space="preserve">, dan </w:t>
      </w:r>
      <w:r w:rsidRPr="00E3355D">
        <w:rPr>
          <w:i/>
          <w:iCs/>
        </w:rPr>
        <w:t>TF IDF</w:t>
      </w:r>
      <w:r w:rsidRPr="009E033C">
        <w:t xml:space="preserve">. Setelah data sudah siap, maka sistem dimulai dengan meminta </w:t>
      </w:r>
      <w:r w:rsidRPr="00592C02">
        <w:rPr>
          <w:i/>
          <w:iCs/>
        </w:rPr>
        <w:t>input</w:t>
      </w:r>
      <w:r w:rsidRPr="009E033C">
        <w:t xml:space="preserve"> berupa </w:t>
      </w:r>
      <w:r w:rsidRPr="000941F0">
        <w:rPr>
          <w:i/>
          <w:iCs/>
        </w:rPr>
        <w:t>keyword</w:t>
      </w:r>
      <w:r w:rsidRPr="009E033C">
        <w:t xml:space="preserve"> dari pengguna lalu </w:t>
      </w:r>
      <w:r w:rsidRPr="00E848EB">
        <w:rPr>
          <w:i/>
          <w:iCs/>
        </w:rPr>
        <w:t>keyword</w:t>
      </w:r>
      <w:r w:rsidRPr="009E033C">
        <w:t xml:space="preserve"> tersebut akan diproses melalui proses </w:t>
      </w:r>
      <w:r w:rsidRPr="00364877">
        <w:rPr>
          <w:i/>
          <w:iCs/>
        </w:rPr>
        <w:t>similarity</w:t>
      </w:r>
      <w:r w:rsidRPr="009E033C">
        <w:t xml:space="preserve">, yaitu proses mengambil website yang relevan dengan cara menghitung </w:t>
      </w:r>
      <w:r w:rsidRPr="00F0619A">
        <w:rPr>
          <w:i/>
          <w:iCs/>
        </w:rPr>
        <w:t>cosine similarity</w:t>
      </w:r>
      <w:r w:rsidRPr="009E033C">
        <w:t xml:space="preserve"> berdasarkan bobot </w:t>
      </w:r>
      <w:r w:rsidRPr="00D06FA7">
        <w:rPr>
          <w:i/>
          <w:iCs/>
        </w:rPr>
        <w:t>TF IDF</w:t>
      </w:r>
      <w:r w:rsidRPr="009E033C">
        <w:t xml:space="preserve"> yang ada lalu dijumlahkan dengan nilai </w:t>
      </w:r>
      <w:r w:rsidRPr="008C7303">
        <w:rPr>
          <w:i/>
          <w:iCs/>
        </w:rPr>
        <w:t>PageRank</w:t>
      </w:r>
      <w:r w:rsidRPr="009E033C">
        <w:t xml:space="preserve">. Setelah proses </w:t>
      </w:r>
      <w:r w:rsidRPr="00C363AB">
        <w:rPr>
          <w:i/>
          <w:iCs/>
        </w:rPr>
        <w:t>similarity</w:t>
      </w:r>
      <w:r w:rsidRPr="009E033C">
        <w:t xml:space="preserve"> selesai, hasil pencarian akan muncul sesuai dengan </w:t>
      </w:r>
      <w:r w:rsidRPr="00190199">
        <w:rPr>
          <w:i/>
          <w:iCs/>
        </w:rPr>
        <w:t>keyword</w:t>
      </w:r>
      <w:r w:rsidRPr="009E033C">
        <w:t xml:space="preserve"> yang dimasukkan</w:t>
      </w:r>
      <w:r w:rsidRPr="009E033C">
        <w:t>.</w:t>
      </w:r>
    </w:p>
    <w:p w14:paraId="065EEA15" w14:textId="0246E8D2" w:rsidR="00B636BC" w:rsidRPr="009E033C" w:rsidRDefault="00B636BC" w:rsidP="009F3405">
      <w:pPr>
        <w:pStyle w:val="Paragraph"/>
        <w:ind w:firstLine="0"/>
      </w:pPr>
    </w:p>
    <w:p w14:paraId="11AE74BD" w14:textId="4CECCAAF" w:rsidR="00B21653" w:rsidRPr="009E033C" w:rsidRDefault="00B636BC" w:rsidP="009F3405">
      <w:pPr>
        <w:pStyle w:val="Paragraph"/>
        <w:ind w:firstLine="0"/>
      </w:pPr>
      <w:r w:rsidRPr="009E033C">
        <w:t xml:space="preserve">C. Alat </w:t>
      </w:r>
      <w:r w:rsidR="00B21653" w:rsidRPr="009E033C">
        <w:t>Penelitian</w:t>
      </w:r>
    </w:p>
    <w:p w14:paraId="1A78C7B1" w14:textId="186B2C4D" w:rsidR="00B21653" w:rsidRPr="009E033C" w:rsidRDefault="00B21653" w:rsidP="00C97CB3">
      <w:pPr>
        <w:pStyle w:val="Paragraph"/>
      </w:pPr>
      <w:r w:rsidRPr="009E033C">
        <w:t xml:space="preserve">Dalam penelitian ini, alat berupa perangkat keras yang digunakan untuk menunjang pembuatan sistem adalah </w:t>
      </w:r>
      <w:r w:rsidRPr="009E033C">
        <w:t>l</w:t>
      </w:r>
      <w:r w:rsidRPr="009E033C">
        <w:t xml:space="preserve">aptop yang mempunyai </w:t>
      </w:r>
      <w:r w:rsidRPr="007E224C">
        <w:rPr>
          <w:i/>
          <w:iCs/>
        </w:rPr>
        <w:t>CPU Intel i7-6700hq</w:t>
      </w:r>
      <w:r w:rsidRPr="009E033C">
        <w:t xml:space="preserve"> </w:t>
      </w:r>
      <w:r w:rsidR="0027292B">
        <w:rPr>
          <w:lang w:val="en-US"/>
        </w:rPr>
        <w:t>denga</w:t>
      </w:r>
      <w:r w:rsidR="00B61403">
        <w:rPr>
          <w:lang w:val="en-US"/>
        </w:rPr>
        <w:t>n</w:t>
      </w:r>
      <w:r w:rsidRPr="009E033C">
        <w:t xml:space="preserve"> </w:t>
      </w:r>
      <w:r w:rsidRPr="007E224C">
        <w:rPr>
          <w:i/>
          <w:iCs/>
        </w:rPr>
        <w:t>RAM</w:t>
      </w:r>
      <w:r w:rsidRPr="009E033C">
        <w:t xml:space="preserve"> </w:t>
      </w:r>
      <w:r w:rsidRPr="007E224C">
        <w:rPr>
          <w:i/>
          <w:iCs/>
        </w:rPr>
        <w:t>20</w:t>
      </w:r>
      <w:r w:rsidR="007E224C">
        <w:rPr>
          <w:lang w:val="en-US"/>
        </w:rPr>
        <w:t xml:space="preserve"> </w:t>
      </w:r>
      <w:r w:rsidRPr="007E224C">
        <w:rPr>
          <w:i/>
          <w:iCs/>
        </w:rPr>
        <w:t>GB</w:t>
      </w:r>
      <w:r w:rsidRPr="009E033C">
        <w:t xml:space="preserve"> dan koneksi berbasis Wi-Fi. Selain itu, arsitektur ini di-deploy pada sebuah </w:t>
      </w:r>
      <w:r w:rsidRPr="009E033C">
        <w:rPr>
          <w:i/>
          <w:iCs/>
        </w:rPr>
        <w:t>Virtual Private Server (VPS)</w:t>
      </w:r>
      <w:r w:rsidRPr="009E033C">
        <w:t xml:space="preserve"> yang disewa di niagahoster.co.id.</w:t>
      </w:r>
    </w:p>
    <w:p w14:paraId="0F140793" w14:textId="7D83781B" w:rsidR="00B636BC" w:rsidRPr="009E033C" w:rsidRDefault="00B21653" w:rsidP="00B21653">
      <w:pPr>
        <w:pStyle w:val="Heading1"/>
        <w:rPr>
          <w:noProof/>
          <w:lang w:val="id-ID"/>
        </w:rPr>
      </w:pPr>
      <w:r w:rsidRPr="009E033C">
        <w:rPr>
          <w:noProof/>
          <w:lang w:val="id-ID"/>
        </w:rPr>
        <w:t>HASIL DAN PEMBAHASAN</w:t>
      </w:r>
    </w:p>
    <w:p w14:paraId="2913A489" w14:textId="1C3D3B0C" w:rsidR="00B21653" w:rsidRPr="009E033C" w:rsidRDefault="00B21653" w:rsidP="00B21653">
      <w:pPr>
        <w:pStyle w:val="Paragraph"/>
        <w:ind w:firstLine="0"/>
      </w:pPr>
      <w:r w:rsidRPr="009E033C">
        <w:t xml:space="preserve">A. </w:t>
      </w:r>
      <w:r w:rsidR="00A211A0" w:rsidRPr="009E033C">
        <w:t xml:space="preserve">Struktur Direktori dan </w:t>
      </w:r>
      <w:r w:rsidR="00A211A0" w:rsidRPr="003F0F35">
        <w:rPr>
          <w:i/>
          <w:iCs/>
        </w:rPr>
        <w:t>File</w:t>
      </w:r>
    </w:p>
    <w:p w14:paraId="76580BEC" w14:textId="2079ECE6" w:rsidR="00273C20" w:rsidRPr="009E033C" w:rsidRDefault="00A211A0" w:rsidP="00273C20">
      <w:pPr>
        <w:pStyle w:val="Paragraph"/>
        <w:ind w:firstLine="0"/>
        <w:jc w:val="center"/>
      </w:pPr>
      <w:r w:rsidRPr="009E033C">
        <w:drawing>
          <wp:inline distT="0" distB="0" distL="0" distR="0" wp14:anchorId="4E3C4796" wp14:editId="07F23348">
            <wp:extent cx="1438275" cy="2669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6166" cy="2702642"/>
                    </a:xfrm>
                    <a:prstGeom prst="rect">
                      <a:avLst/>
                    </a:prstGeom>
                    <a:noFill/>
                    <a:ln>
                      <a:noFill/>
                    </a:ln>
                  </pic:spPr>
                </pic:pic>
              </a:graphicData>
            </a:graphic>
          </wp:inline>
        </w:drawing>
      </w:r>
    </w:p>
    <w:p w14:paraId="3E7AE7E4" w14:textId="604B3234" w:rsidR="00590443" w:rsidRPr="009E033C" w:rsidRDefault="00590443" w:rsidP="00590443">
      <w:pPr>
        <w:pStyle w:val="Caption"/>
        <w:jc w:val="center"/>
        <w:rPr>
          <w:i w:val="0"/>
          <w:iCs w:val="0"/>
          <w:color w:val="auto"/>
          <w:lang w:val="id-ID"/>
        </w:rPr>
      </w:pPr>
      <w:r w:rsidRPr="009E033C">
        <w:rPr>
          <w:b/>
          <w:bCs/>
          <w:i w:val="0"/>
          <w:iCs w:val="0"/>
          <w:color w:val="auto"/>
          <w:lang w:val="id-ID"/>
        </w:rPr>
        <w:t xml:space="preserve">GAMBAR </w:t>
      </w:r>
      <w:r w:rsidRPr="009E033C">
        <w:rPr>
          <w:b/>
          <w:bCs/>
          <w:i w:val="0"/>
          <w:iCs w:val="0"/>
          <w:color w:val="auto"/>
          <w:lang w:val="id-ID"/>
        </w:rPr>
        <w:t>3</w:t>
      </w:r>
      <w:r w:rsidRPr="009E033C">
        <w:rPr>
          <w:i w:val="0"/>
          <w:iCs w:val="0"/>
          <w:color w:val="auto"/>
          <w:lang w:val="id-ID"/>
        </w:rPr>
        <w:t xml:space="preserve">. </w:t>
      </w:r>
      <w:r w:rsidRPr="009E033C">
        <w:rPr>
          <w:i w:val="0"/>
          <w:iCs w:val="0"/>
          <w:color w:val="auto"/>
          <w:lang w:val="id-ID"/>
        </w:rPr>
        <w:t xml:space="preserve">Struktur </w:t>
      </w:r>
      <w:proofErr w:type="spellStart"/>
      <w:r w:rsidRPr="009E033C">
        <w:rPr>
          <w:i w:val="0"/>
          <w:iCs w:val="0"/>
          <w:color w:val="auto"/>
          <w:lang w:val="id-ID"/>
        </w:rPr>
        <w:t>Direktori</w:t>
      </w:r>
      <w:proofErr w:type="spellEnd"/>
      <w:r w:rsidRPr="009E033C">
        <w:rPr>
          <w:i w:val="0"/>
          <w:iCs w:val="0"/>
          <w:color w:val="auto"/>
          <w:lang w:val="id-ID"/>
        </w:rPr>
        <w:t xml:space="preserve"> dan </w:t>
      </w:r>
      <w:proofErr w:type="spellStart"/>
      <w:r w:rsidRPr="005E605A">
        <w:rPr>
          <w:color w:val="auto"/>
          <w:lang w:val="id-ID"/>
        </w:rPr>
        <w:t>File</w:t>
      </w:r>
      <w:proofErr w:type="spellEnd"/>
    </w:p>
    <w:p w14:paraId="61B5CC11" w14:textId="5E086F44" w:rsidR="00273C20" w:rsidRPr="009E033C" w:rsidRDefault="00A211A0" w:rsidP="00273C20">
      <w:pPr>
        <w:pStyle w:val="Paragraph"/>
      </w:pPr>
      <w:r w:rsidRPr="009E033C">
        <w:lastRenderedPageBreak/>
        <w:t xml:space="preserve">Spesifikasi struktur direktori dan </w:t>
      </w:r>
      <w:r w:rsidRPr="00082B64">
        <w:rPr>
          <w:i/>
          <w:iCs/>
        </w:rPr>
        <w:t>file</w:t>
      </w:r>
      <w:r w:rsidRPr="009E033C">
        <w:t xml:space="preserve"> </w:t>
      </w:r>
      <w:r w:rsidRPr="00CE5A69">
        <w:rPr>
          <w:i/>
          <w:iCs/>
        </w:rPr>
        <w:t>search engine</w:t>
      </w:r>
      <w:r w:rsidRPr="009E033C">
        <w:t xml:space="preserve"> dibagi menjadi beberapa </w:t>
      </w:r>
      <w:r w:rsidRPr="00394852">
        <w:rPr>
          <w:i/>
          <w:iCs/>
        </w:rPr>
        <w:t>package</w:t>
      </w:r>
      <w:r w:rsidRPr="009E033C">
        <w:t xml:space="preserve"> atau folder sesuai dengan komponennya masing-masing. Pada direktori terluar atau </w:t>
      </w:r>
      <w:r w:rsidRPr="000D2F63">
        <w:rPr>
          <w:i/>
          <w:iCs/>
        </w:rPr>
        <w:t>root project</w:t>
      </w:r>
      <w:r w:rsidRPr="009E033C">
        <w:t xml:space="preserve"> dikhususkan pada </w:t>
      </w:r>
      <w:r w:rsidRPr="0088597C">
        <w:rPr>
          <w:i/>
          <w:iCs/>
        </w:rPr>
        <w:t>file</w:t>
      </w:r>
      <w:r w:rsidRPr="009E033C">
        <w:t xml:space="preserve"> konfigurasi </w:t>
      </w:r>
      <w:r w:rsidRPr="00394852">
        <w:rPr>
          <w:i/>
          <w:iCs/>
        </w:rPr>
        <w:t>search engine</w:t>
      </w:r>
      <w:r w:rsidRPr="009E033C">
        <w:t xml:space="preserve"> dan </w:t>
      </w:r>
      <w:r w:rsidRPr="00394852">
        <w:rPr>
          <w:i/>
          <w:iCs/>
        </w:rPr>
        <w:t>script</w:t>
      </w:r>
      <w:r w:rsidRPr="009E033C">
        <w:t xml:space="preserve"> yang nantinya dapat dijalankan secara langsung. Sedangkan algoritma atau inti kode dari tiap komponennya terdapat di dalam direktori </w:t>
      </w:r>
      <w:r w:rsidRPr="00AF103B">
        <w:rPr>
          <w:i/>
          <w:iCs/>
        </w:rPr>
        <w:t>src</w:t>
      </w:r>
    </w:p>
    <w:p w14:paraId="04A17D8A" w14:textId="4259D7F2" w:rsidR="00273C20" w:rsidRPr="009E033C" w:rsidRDefault="00273C20" w:rsidP="00273C20">
      <w:pPr>
        <w:pStyle w:val="Paragraph"/>
        <w:ind w:firstLine="0"/>
      </w:pPr>
    </w:p>
    <w:p w14:paraId="269EC488" w14:textId="3B125415" w:rsidR="00273C20" w:rsidRPr="009E033C" w:rsidRDefault="00273C20" w:rsidP="00273C20">
      <w:pPr>
        <w:pStyle w:val="Paragraph"/>
        <w:ind w:firstLine="0"/>
      </w:pPr>
      <w:r w:rsidRPr="009E033C">
        <w:t xml:space="preserve">B. </w:t>
      </w:r>
      <w:r w:rsidR="0099601F" w:rsidRPr="009E033C">
        <w:t>Desain Database</w:t>
      </w:r>
    </w:p>
    <w:p w14:paraId="7BEBC820" w14:textId="77777777" w:rsidR="00273C20" w:rsidRPr="009E033C" w:rsidRDefault="00273C20" w:rsidP="00273C20">
      <w:pPr>
        <w:pStyle w:val="Paragraph"/>
        <w:ind w:firstLine="0"/>
      </w:pPr>
    </w:p>
    <w:p w14:paraId="0961206C" w14:textId="1D011583" w:rsidR="0099601F" w:rsidRPr="009E033C" w:rsidRDefault="00273C20" w:rsidP="0099601F">
      <w:pPr>
        <w:pStyle w:val="Paragraph"/>
        <w:ind w:firstLine="0"/>
        <w:jc w:val="center"/>
      </w:pPr>
      <w:r w:rsidRPr="009E033C">
        <w:drawing>
          <wp:inline distT="0" distB="0" distL="0" distR="0" wp14:anchorId="304A988C" wp14:editId="10C2B615">
            <wp:extent cx="4248150" cy="29530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0675" cy="2961776"/>
                    </a:xfrm>
                    <a:prstGeom prst="rect">
                      <a:avLst/>
                    </a:prstGeom>
                    <a:noFill/>
                    <a:ln>
                      <a:noFill/>
                    </a:ln>
                  </pic:spPr>
                </pic:pic>
              </a:graphicData>
            </a:graphic>
          </wp:inline>
        </w:drawing>
      </w:r>
    </w:p>
    <w:p w14:paraId="255389F0" w14:textId="3D3BDC89" w:rsidR="0099601F" w:rsidRPr="009E033C" w:rsidRDefault="00590443" w:rsidP="00590443">
      <w:pPr>
        <w:pStyle w:val="Caption"/>
        <w:jc w:val="center"/>
        <w:rPr>
          <w:i w:val="0"/>
          <w:iCs w:val="0"/>
          <w:color w:val="auto"/>
          <w:lang w:val="id-ID"/>
        </w:rPr>
      </w:pPr>
      <w:r w:rsidRPr="009E033C">
        <w:rPr>
          <w:b/>
          <w:bCs/>
          <w:i w:val="0"/>
          <w:iCs w:val="0"/>
          <w:color w:val="auto"/>
          <w:lang w:val="id-ID"/>
        </w:rPr>
        <w:t xml:space="preserve">GAMBAR </w:t>
      </w:r>
      <w:r w:rsidRPr="009E033C">
        <w:rPr>
          <w:b/>
          <w:bCs/>
          <w:i w:val="0"/>
          <w:iCs w:val="0"/>
          <w:color w:val="auto"/>
          <w:lang w:val="id-ID"/>
        </w:rPr>
        <w:t>4</w:t>
      </w:r>
      <w:r w:rsidRPr="009E033C">
        <w:rPr>
          <w:i w:val="0"/>
          <w:iCs w:val="0"/>
          <w:color w:val="auto"/>
          <w:lang w:val="id-ID"/>
        </w:rPr>
        <w:t xml:space="preserve">. </w:t>
      </w:r>
      <w:r w:rsidRPr="009E033C">
        <w:rPr>
          <w:i w:val="0"/>
          <w:iCs w:val="0"/>
          <w:color w:val="auto"/>
          <w:lang w:val="id-ID"/>
        </w:rPr>
        <w:t>Desain</w:t>
      </w:r>
      <w:r w:rsidRPr="009E033C">
        <w:rPr>
          <w:i w:val="0"/>
          <w:iCs w:val="0"/>
          <w:color w:val="auto"/>
          <w:lang w:val="id-ID"/>
        </w:rPr>
        <w:t xml:space="preserve"> </w:t>
      </w:r>
      <w:proofErr w:type="spellStart"/>
      <w:r w:rsidRPr="00113DB7">
        <w:rPr>
          <w:color w:val="auto"/>
          <w:lang w:val="id-ID"/>
        </w:rPr>
        <w:t>Database</w:t>
      </w:r>
      <w:proofErr w:type="spellEnd"/>
    </w:p>
    <w:p w14:paraId="28C3C517" w14:textId="0DF1BA5D" w:rsidR="0099601F" w:rsidRPr="009E033C" w:rsidRDefault="0099601F" w:rsidP="005D7898">
      <w:pPr>
        <w:pStyle w:val="Paragraph"/>
      </w:pPr>
      <w:r w:rsidRPr="009E033C">
        <w:t xml:space="preserve">Gambar </w:t>
      </w:r>
      <w:r w:rsidR="00926CE7" w:rsidRPr="009E033C">
        <w:t>4</w:t>
      </w:r>
      <w:r w:rsidRPr="009E033C">
        <w:t xml:space="preserve"> merupakan</w:t>
      </w:r>
      <w:r w:rsidR="00926CE7" w:rsidRPr="009E033C">
        <w:t xml:space="preserve"> hasil dari desain </w:t>
      </w:r>
      <w:r w:rsidR="00926CE7" w:rsidRPr="00D1338C">
        <w:rPr>
          <w:i/>
          <w:iCs/>
        </w:rPr>
        <w:t>database</w:t>
      </w:r>
      <w:r w:rsidR="00926CE7" w:rsidRPr="009E033C">
        <w:t xml:space="preserve"> untuk </w:t>
      </w:r>
      <w:r w:rsidR="00926CE7" w:rsidRPr="005A6795">
        <w:rPr>
          <w:i/>
          <w:iCs/>
        </w:rPr>
        <w:t>search engine</w:t>
      </w:r>
      <w:r w:rsidR="00926CE7" w:rsidRPr="009E033C">
        <w:t xml:space="preserve">. Tabel yang diperlukan pada proses crawling adalah </w:t>
      </w:r>
      <w:r w:rsidR="00926CE7" w:rsidRPr="006252CA">
        <w:rPr>
          <w:i/>
          <w:iCs/>
        </w:rPr>
        <w:t>page_form, page_images, page_linking, page_tables, page_scripts, page_list, page_styles, page_information</w:t>
      </w:r>
      <w:r w:rsidR="00926CE7" w:rsidRPr="009E033C">
        <w:t xml:space="preserve">, dan </w:t>
      </w:r>
      <w:r w:rsidR="00926CE7" w:rsidRPr="006252CA">
        <w:rPr>
          <w:i/>
          <w:iCs/>
        </w:rPr>
        <w:t>crawling</w:t>
      </w:r>
      <w:r w:rsidR="00926CE7" w:rsidRPr="009E033C">
        <w:t xml:space="preserve">. Tabel yang diperlukan pada proses </w:t>
      </w:r>
      <w:r w:rsidR="00926CE7" w:rsidRPr="006252CA">
        <w:rPr>
          <w:i/>
          <w:iCs/>
        </w:rPr>
        <w:t>TF IDF</w:t>
      </w:r>
      <w:r w:rsidR="00926CE7" w:rsidRPr="009E033C">
        <w:t xml:space="preserve"> adalah </w:t>
      </w:r>
      <w:r w:rsidR="00926CE7" w:rsidRPr="006252CA">
        <w:rPr>
          <w:i/>
          <w:iCs/>
        </w:rPr>
        <w:t>tfidf_word</w:t>
      </w:r>
      <w:r w:rsidR="00926CE7" w:rsidRPr="009E033C">
        <w:t xml:space="preserve"> dan </w:t>
      </w:r>
      <w:r w:rsidR="00926CE7" w:rsidRPr="006252CA">
        <w:rPr>
          <w:i/>
          <w:iCs/>
        </w:rPr>
        <w:t>tfidf</w:t>
      </w:r>
      <w:r w:rsidR="00926CE7" w:rsidRPr="009E033C">
        <w:t xml:space="preserve">. Sedangkan tabel yang diperlukan pada proses </w:t>
      </w:r>
      <w:r w:rsidR="00926CE7" w:rsidRPr="006252CA">
        <w:rPr>
          <w:i/>
          <w:iCs/>
        </w:rPr>
        <w:t>PageRank</w:t>
      </w:r>
      <w:r w:rsidR="00926CE7" w:rsidRPr="009E033C">
        <w:t xml:space="preserve"> adalah </w:t>
      </w:r>
      <w:r w:rsidR="00926CE7" w:rsidRPr="006252CA">
        <w:rPr>
          <w:i/>
          <w:iCs/>
        </w:rPr>
        <w:t>pagerank</w:t>
      </w:r>
      <w:r w:rsidR="00926CE7" w:rsidRPr="009E033C">
        <w:t xml:space="preserve"> dan </w:t>
      </w:r>
      <w:r w:rsidR="00926CE7" w:rsidRPr="006252CA">
        <w:rPr>
          <w:i/>
          <w:iCs/>
        </w:rPr>
        <w:t>pagerank</w:t>
      </w:r>
      <w:r w:rsidR="00926CE7" w:rsidRPr="009E033C">
        <w:t>_changes.</w:t>
      </w:r>
    </w:p>
    <w:p w14:paraId="539918A5" w14:textId="77777777" w:rsidR="0099601F" w:rsidRPr="009E033C" w:rsidRDefault="0099601F" w:rsidP="0099601F">
      <w:pPr>
        <w:pStyle w:val="Paragraph"/>
        <w:ind w:firstLine="0"/>
      </w:pPr>
    </w:p>
    <w:p w14:paraId="0BA48EA7" w14:textId="340E39DD" w:rsidR="00273C20" w:rsidRPr="009E033C" w:rsidRDefault="00273C20" w:rsidP="00273C20">
      <w:pPr>
        <w:pStyle w:val="Paragraph"/>
        <w:ind w:firstLine="0"/>
      </w:pPr>
      <w:r w:rsidRPr="009E033C">
        <w:t xml:space="preserve">C. </w:t>
      </w:r>
      <w:r w:rsidRPr="001E58D3">
        <w:rPr>
          <w:i/>
          <w:iCs/>
        </w:rPr>
        <w:t>Class Diagram</w:t>
      </w:r>
    </w:p>
    <w:p w14:paraId="20CEB48B" w14:textId="50BDA821" w:rsidR="0099601F" w:rsidRPr="009E033C" w:rsidRDefault="00926CE7" w:rsidP="00273C20">
      <w:pPr>
        <w:pStyle w:val="Paragraph"/>
        <w:ind w:firstLine="0"/>
      </w:pPr>
      <w:r w:rsidRPr="009E033C">
        <w:t xml:space="preserve">Kelas-kelas pada program yang didesain pada </w:t>
      </w:r>
      <w:r w:rsidRPr="00DB1186">
        <w:rPr>
          <w:i/>
          <w:iCs/>
        </w:rPr>
        <w:t>search engine</w:t>
      </w:r>
      <w:r w:rsidRPr="009E033C">
        <w:t xml:space="preserve"> </w:t>
      </w:r>
      <w:r w:rsidR="005E61EE" w:rsidRPr="009E033C">
        <w:t xml:space="preserve">ini </w:t>
      </w:r>
      <w:r w:rsidRPr="009E033C">
        <w:t xml:space="preserve">terdapat pada gambar </w:t>
      </w:r>
      <w:r w:rsidR="005E61EE" w:rsidRPr="009E033C">
        <w:t>5.</w:t>
      </w:r>
    </w:p>
    <w:p w14:paraId="5CCEB716" w14:textId="77777777" w:rsidR="00926CE7" w:rsidRPr="009E033C" w:rsidRDefault="00926CE7" w:rsidP="00273C20">
      <w:pPr>
        <w:pStyle w:val="Paragraph"/>
        <w:ind w:firstLine="0"/>
      </w:pPr>
    </w:p>
    <w:p w14:paraId="1E060E2D" w14:textId="34B42E1B" w:rsidR="0099601F" w:rsidRPr="009E033C" w:rsidRDefault="0099601F" w:rsidP="0099601F">
      <w:pPr>
        <w:pStyle w:val="Paragraph"/>
        <w:ind w:firstLine="0"/>
        <w:jc w:val="center"/>
      </w:pPr>
      <w:r w:rsidRPr="009E033C">
        <w:drawing>
          <wp:inline distT="0" distB="0" distL="0" distR="0" wp14:anchorId="30896B31" wp14:editId="44BB71A2">
            <wp:extent cx="3562478"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4798" cy="2679406"/>
                    </a:xfrm>
                    <a:prstGeom prst="rect">
                      <a:avLst/>
                    </a:prstGeom>
                    <a:noFill/>
                    <a:ln>
                      <a:noFill/>
                    </a:ln>
                  </pic:spPr>
                </pic:pic>
              </a:graphicData>
            </a:graphic>
          </wp:inline>
        </w:drawing>
      </w:r>
    </w:p>
    <w:p w14:paraId="3C88357B" w14:textId="4196B86A" w:rsidR="00590443" w:rsidRPr="009E033C" w:rsidRDefault="00590443" w:rsidP="00590443">
      <w:pPr>
        <w:pStyle w:val="Caption"/>
        <w:jc w:val="center"/>
        <w:rPr>
          <w:i w:val="0"/>
          <w:iCs w:val="0"/>
          <w:color w:val="auto"/>
          <w:lang w:val="id-ID"/>
        </w:rPr>
      </w:pPr>
      <w:r w:rsidRPr="009E033C">
        <w:rPr>
          <w:b/>
          <w:bCs/>
          <w:i w:val="0"/>
          <w:iCs w:val="0"/>
          <w:color w:val="auto"/>
          <w:lang w:val="id-ID"/>
        </w:rPr>
        <w:t xml:space="preserve">GAMBAR </w:t>
      </w:r>
      <w:r w:rsidRPr="009E033C">
        <w:rPr>
          <w:b/>
          <w:bCs/>
          <w:i w:val="0"/>
          <w:iCs w:val="0"/>
          <w:color w:val="auto"/>
          <w:lang w:val="id-ID"/>
        </w:rPr>
        <w:t>5</w:t>
      </w:r>
      <w:r w:rsidRPr="009E033C">
        <w:rPr>
          <w:i w:val="0"/>
          <w:iCs w:val="0"/>
          <w:color w:val="auto"/>
          <w:lang w:val="id-ID"/>
        </w:rPr>
        <w:t xml:space="preserve">. </w:t>
      </w:r>
      <w:proofErr w:type="spellStart"/>
      <w:r w:rsidRPr="009C7AEE">
        <w:rPr>
          <w:color w:val="auto"/>
          <w:lang w:val="id-ID"/>
        </w:rPr>
        <w:t>Class</w:t>
      </w:r>
      <w:proofErr w:type="spellEnd"/>
      <w:r w:rsidRPr="009C7AEE">
        <w:rPr>
          <w:color w:val="auto"/>
          <w:lang w:val="id-ID"/>
        </w:rPr>
        <w:t xml:space="preserve"> Diagram</w:t>
      </w:r>
    </w:p>
    <w:p w14:paraId="54122CD1" w14:textId="60A98772" w:rsidR="00926CE7" w:rsidRPr="009E033C" w:rsidRDefault="00926CE7" w:rsidP="00926CE7">
      <w:pPr>
        <w:pStyle w:val="Paragraph"/>
        <w:ind w:firstLine="0"/>
      </w:pPr>
      <w:r w:rsidRPr="009E033C">
        <w:lastRenderedPageBreak/>
        <w:t xml:space="preserve">D. </w:t>
      </w:r>
      <w:r w:rsidR="005E61EE" w:rsidRPr="00843071">
        <w:rPr>
          <w:i/>
          <w:iCs/>
        </w:rPr>
        <w:t>Routing Table REST API</w:t>
      </w:r>
    </w:p>
    <w:p w14:paraId="790CE782" w14:textId="59032ED9" w:rsidR="005E61EE" w:rsidRPr="009E033C" w:rsidRDefault="005D7898" w:rsidP="005D7898">
      <w:pPr>
        <w:pStyle w:val="Paragraph"/>
      </w:pPr>
      <w:r w:rsidRPr="009E033C">
        <w:t xml:space="preserve">Daftar </w:t>
      </w:r>
      <w:r w:rsidRPr="00AA5088">
        <w:rPr>
          <w:i/>
          <w:iCs/>
        </w:rPr>
        <w:t>URL</w:t>
      </w:r>
      <w:r w:rsidRPr="009E033C">
        <w:t xml:space="preserve"> yang tersedia pada </w:t>
      </w:r>
      <w:r w:rsidRPr="0084673E">
        <w:rPr>
          <w:i/>
          <w:iCs/>
        </w:rPr>
        <w:t>backend search engine</w:t>
      </w:r>
      <w:r w:rsidRPr="009E033C">
        <w:t xml:space="preserve"> beserta dengan deskripsinya terdapat pada tabel 1.</w:t>
      </w:r>
    </w:p>
    <w:p w14:paraId="0D29BC0B" w14:textId="19655CE5" w:rsidR="000A3D38" w:rsidRPr="009E033C" w:rsidRDefault="005D7898" w:rsidP="005D7898">
      <w:pPr>
        <w:pStyle w:val="TableCaption"/>
        <w:rPr>
          <w:lang w:val="id-ID"/>
        </w:rPr>
      </w:pPr>
      <w:r w:rsidRPr="009E033C">
        <w:rPr>
          <w:b/>
          <w:bCs/>
          <w:lang w:val="id-ID"/>
        </w:rPr>
        <w:t>TABEL1</w:t>
      </w:r>
      <w:r w:rsidRPr="009E033C">
        <w:rPr>
          <w:lang w:val="id-ID"/>
        </w:rPr>
        <w:t xml:space="preserve">. </w:t>
      </w:r>
      <w:proofErr w:type="spellStart"/>
      <w:r w:rsidR="000A3D38" w:rsidRPr="00140FDF">
        <w:rPr>
          <w:i/>
          <w:iCs/>
          <w:lang w:val="id-ID"/>
        </w:rPr>
        <w:t>Routing</w:t>
      </w:r>
      <w:proofErr w:type="spellEnd"/>
      <w:r w:rsidR="000A3D38" w:rsidRPr="00140FDF">
        <w:rPr>
          <w:i/>
          <w:iCs/>
          <w:lang w:val="id-ID"/>
        </w:rPr>
        <w:t xml:space="preserve"> </w:t>
      </w:r>
      <w:proofErr w:type="spellStart"/>
      <w:r w:rsidR="000A3D38" w:rsidRPr="00140FDF">
        <w:rPr>
          <w:i/>
          <w:iCs/>
          <w:lang w:val="id-ID"/>
        </w:rPr>
        <w:t>Table</w:t>
      </w:r>
      <w:proofErr w:type="spellEnd"/>
      <w:r w:rsidR="000A3D38" w:rsidRPr="00140FDF">
        <w:rPr>
          <w:i/>
          <w:iCs/>
          <w:lang w:val="id-ID"/>
        </w:rPr>
        <w:t xml:space="preserve"> REST API</w:t>
      </w:r>
    </w:p>
    <w:tbl>
      <w:tblPr>
        <w:tblStyle w:val="PlainTable2"/>
        <w:tblW w:w="0" w:type="auto"/>
        <w:tblLook w:val="04A0" w:firstRow="1" w:lastRow="0" w:firstColumn="1" w:lastColumn="0" w:noHBand="0" w:noVBand="1"/>
      </w:tblPr>
      <w:tblGrid>
        <w:gridCol w:w="3448"/>
        <w:gridCol w:w="950"/>
        <w:gridCol w:w="4561"/>
      </w:tblGrid>
      <w:tr w:rsidR="005E61EE" w:rsidRPr="009E033C" w14:paraId="75A495E4" w14:textId="77777777" w:rsidTr="000A3D3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92F5337" w14:textId="77777777" w:rsidR="005E61EE" w:rsidRPr="009E033C" w:rsidRDefault="005E61EE" w:rsidP="005E61EE">
            <w:pPr>
              <w:pStyle w:val="Paragraph"/>
              <w:ind w:firstLine="0"/>
              <w:rPr>
                <w:b/>
                <w:bCs/>
              </w:rPr>
            </w:pPr>
            <w:r w:rsidRPr="009E033C">
              <w:rPr>
                <w:b/>
                <w:bCs/>
              </w:rPr>
              <w:t>Route</w:t>
            </w:r>
          </w:p>
        </w:tc>
        <w:tc>
          <w:tcPr>
            <w:tcW w:w="0" w:type="auto"/>
            <w:noWrap/>
            <w:hideMark/>
          </w:tcPr>
          <w:p w14:paraId="07985766" w14:textId="77777777" w:rsidR="005E61EE" w:rsidRPr="009E033C" w:rsidRDefault="005E61EE" w:rsidP="005E61EE">
            <w:pPr>
              <w:pStyle w:val="Paragraph"/>
              <w:ind w:firstLine="0"/>
              <w:cnfStyle w:val="100000000000" w:firstRow="1" w:lastRow="0" w:firstColumn="0" w:lastColumn="0" w:oddVBand="0" w:evenVBand="0" w:oddHBand="0" w:evenHBand="0" w:firstRowFirstColumn="0" w:firstRowLastColumn="0" w:lastRowFirstColumn="0" w:lastRowLastColumn="0"/>
              <w:rPr>
                <w:b/>
                <w:bCs/>
              </w:rPr>
            </w:pPr>
            <w:r w:rsidRPr="009E033C">
              <w:rPr>
                <w:b/>
                <w:bCs/>
              </w:rPr>
              <w:t>Method</w:t>
            </w:r>
          </w:p>
        </w:tc>
        <w:tc>
          <w:tcPr>
            <w:tcW w:w="0" w:type="auto"/>
            <w:noWrap/>
            <w:hideMark/>
          </w:tcPr>
          <w:p w14:paraId="7A5DA58A" w14:textId="77777777" w:rsidR="005E61EE" w:rsidRPr="009E033C" w:rsidRDefault="005E61EE" w:rsidP="005E61EE">
            <w:pPr>
              <w:pStyle w:val="Paragraph"/>
              <w:ind w:firstLine="0"/>
              <w:cnfStyle w:val="100000000000" w:firstRow="1" w:lastRow="0" w:firstColumn="0" w:lastColumn="0" w:oddVBand="0" w:evenVBand="0" w:oddHBand="0" w:evenHBand="0" w:firstRowFirstColumn="0" w:firstRowLastColumn="0" w:lastRowFirstColumn="0" w:lastRowLastColumn="0"/>
              <w:rPr>
                <w:b/>
                <w:bCs/>
              </w:rPr>
            </w:pPr>
            <w:r w:rsidRPr="009E033C">
              <w:rPr>
                <w:b/>
                <w:bCs/>
              </w:rPr>
              <w:t>Description</w:t>
            </w:r>
          </w:p>
        </w:tc>
      </w:tr>
      <w:tr w:rsidR="005E61EE" w:rsidRPr="009E033C" w14:paraId="3BFEB782" w14:textId="77777777" w:rsidTr="000A3D3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hideMark/>
          </w:tcPr>
          <w:p w14:paraId="46174849" w14:textId="77777777" w:rsidR="005E61EE" w:rsidRPr="009E033C" w:rsidRDefault="005E61EE" w:rsidP="005E61EE">
            <w:pPr>
              <w:pStyle w:val="Paragraph"/>
              <w:ind w:firstLine="0"/>
            </w:pPr>
            <w:r w:rsidRPr="009E033C">
              <w:t>/api/v1.0/crawling/crawl</w:t>
            </w:r>
          </w:p>
        </w:tc>
        <w:tc>
          <w:tcPr>
            <w:tcW w:w="0" w:type="auto"/>
            <w:hideMark/>
          </w:tcPr>
          <w:p w14:paraId="063CE720"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GET</w:t>
            </w:r>
          </w:p>
        </w:tc>
        <w:tc>
          <w:tcPr>
            <w:tcW w:w="0" w:type="auto"/>
            <w:hideMark/>
          </w:tcPr>
          <w:p w14:paraId="697B587E"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Untuk menjalankan proses crawling</w:t>
            </w:r>
          </w:p>
        </w:tc>
      </w:tr>
      <w:tr w:rsidR="005E61EE" w:rsidRPr="009E033C" w14:paraId="6854DC0F" w14:textId="77777777" w:rsidTr="000A3D38">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35D2D8FC" w14:textId="77777777" w:rsidR="005E61EE" w:rsidRPr="009E033C" w:rsidRDefault="005E61EE" w:rsidP="005E61EE">
            <w:pPr>
              <w:pStyle w:val="Paragraph"/>
              <w:ind w:firstLine="0"/>
            </w:pPr>
            <w:r w:rsidRPr="009E033C">
              <w:t>/api/v1.0/crawling/stop</w:t>
            </w:r>
          </w:p>
        </w:tc>
        <w:tc>
          <w:tcPr>
            <w:tcW w:w="0" w:type="auto"/>
            <w:hideMark/>
          </w:tcPr>
          <w:p w14:paraId="74DAFE74" w14:textId="77777777" w:rsidR="005E61EE" w:rsidRPr="009E033C" w:rsidRDefault="005E61EE" w:rsidP="005E61EE">
            <w:pPr>
              <w:pStyle w:val="Paragraph"/>
              <w:ind w:firstLine="0"/>
              <w:cnfStyle w:val="000000000000" w:firstRow="0" w:lastRow="0" w:firstColumn="0" w:lastColumn="0" w:oddVBand="0" w:evenVBand="0" w:oddHBand="0" w:evenHBand="0" w:firstRowFirstColumn="0" w:firstRowLastColumn="0" w:lastRowFirstColumn="0" w:lastRowLastColumn="0"/>
            </w:pPr>
            <w:r w:rsidRPr="009E033C">
              <w:t>GET</w:t>
            </w:r>
          </w:p>
        </w:tc>
        <w:tc>
          <w:tcPr>
            <w:tcW w:w="0" w:type="auto"/>
            <w:hideMark/>
          </w:tcPr>
          <w:p w14:paraId="1060B037" w14:textId="77777777" w:rsidR="005E61EE" w:rsidRPr="009E033C" w:rsidRDefault="005E61EE" w:rsidP="005E61EE">
            <w:pPr>
              <w:pStyle w:val="Paragraph"/>
              <w:ind w:firstLine="0"/>
              <w:cnfStyle w:val="000000000000" w:firstRow="0" w:lastRow="0" w:firstColumn="0" w:lastColumn="0" w:oddVBand="0" w:evenVBand="0" w:oddHBand="0" w:evenHBand="0" w:firstRowFirstColumn="0" w:firstRowLastColumn="0" w:lastRowFirstColumn="0" w:lastRowLastColumn="0"/>
            </w:pPr>
            <w:r w:rsidRPr="009E033C">
              <w:t>Untuk menghentikan proses crawling</w:t>
            </w:r>
          </w:p>
        </w:tc>
      </w:tr>
      <w:tr w:rsidR="005E61EE" w:rsidRPr="009E033C" w14:paraId="7839DFA6" w14:textId="77777777" w:rsidTr="000A3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1A8B207D" w14:textId="77777777" w:rsidR="005E61EE" w:rsidRPr="009E033C" w:rsidRDefault="005E61EE" w:rsidP="005E61EE">
            <w:pPr>
              <w:pStyle w:val="Paragraph"/>
              <w:ind w:firstLine="0"/>
            </w:pPr>
            <w:r w:rsidRPr="009E033C">
              <w:t>/api/v1.0/document_ranking/tf_idf</w:t>
            </w:r>
          </w:p>
        </w:tc>
        <w:tc>
          <w:tcPr>
            <w:tcW w:w="0" w:type="auto"/>
            <w:hideMark/>
          </w:tcPr>
          <w:p w14:paraId="666A2A9B"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GET</w:t>
            </w:r>
          </w:p>
        </w:tc>
        <w:tc>
          <w:tcPr>
            <w:tcW w:w="0" w:type="auto"/>
            <w:hideMark/>
          </w:tcPr>
          <w:p w14:paraId="11F17C4A"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Untuk mendapatkan ranking halaman menggunakan metode TF IDF</w:t>
            </w:r>
          </w:p>
        </w:tc>
      </w:tr>
      <w:tr w:rsidR="005E61EE" w:rsidRPr="009E033C" w14:paraId="38C07958" w14:textId="77777777" w:rsidTr="000A3D38">
        <w:trPr>
          <w:trHeight w:val="553"/>
        </w:trPr>
        <w:tc>
          <w:tcPr>
            <w:cnfStyle w:val="001000000000" w:firstRow="0" w:lastRow="0" w:firstColumn="1" w:lastColumn="0" w:oddVBand="0" w:evenVBand="0" w:oddHBand="0" w:evenHBand="0" w:firstRowFirstColumn="0" w:firstRowLastColumn="0" w:lastRowFirstColumn="0" w:lastRowLastColumn="0"/>
            <w:tcW w:w="0" w:type="auto"/>
            <w:hideMark/>
          </w:tcPr>
          <w:p w14:paraId="5F45C90E" w14:textId="77777777" w:rsidR="005E61EE" w:rsidRPr="009E033C" w:rsidRDefault="005E61EE" w:rsidP="005E61EE">
            <w:pPr>
              <w:pStyle w:val="Paragraph"/>
              <w:ind w:firstLine="0"/>
            </w:pPr>
            <w:r w:rsidRPr="009E033C">
              <w:t>/api/v1.0/page_ranking/page_rank</w:t>
            </w:r>
          </w:p>
        </w:tc>
        <w:tc>
          <w:tcPr>
            <w:tcW w:w="0" w:type="auto"/>
            <w:hideMark/>
          </w:tcPr>
          <w:p w14:paraId="133F11B4" w14:textId="77777777" w:rsidR="005E61EE" w:rsidRPr="009E033C" w:rsidRDefault="005E61EE" w:rsidP="005E61EE">
            <w:pPr>
              <w:pStyle w:val="Paragraph"/>
              <w:ind w:firstLine="0"/>
              <w:cnfStyle w:val="000000000000" w:firstRow="0" w:lastRow="0" w:firstColumn="0" w:lastColumn="0" w:oddVBand="0" w:evenVBand="0" w:oddHBand="0" w:evenHBand="0" w:firstRowFirstColumn="0" w:firstRowLastColumn="0" w:lastRowFirstColumn="0" w:lastRowLastColumn="0"/>
            </w:pPr>
            <w:r w:rsidRPr="009E033C">
              <w:t>GET</w:t>
            </w:r>
          </w:p>
        </w:tc>
        <w:tc>
          <w:tcPr>
            <w:tcW w:w="0" w:type="auto"/>
            <w:hideMark/>
          </w:tcPr>
          <w:p w14:paraId="7596E447" w14:textId="77777777" w:rsidR="005E61EE" w:rsidRPr="009E033C" w:rsidRDefault="005E61EE" w:rsidP="005E61EE">
            <w:pPr>
              <w:pStyle w:val="Paragraph"/>
              <w:ind w:firstLine="0"/>
              <w:cnfStyle w:val="000000000000" w:firstRow="0" w:lastRow="0" w:firstColumn="0" w:lastColumn="0" w:oddVBand="0" w:evenVBand="0" w:oddHBand="0" w:evenHBand="0" w:firstRowFirstColumn="0" w:firstRowLastColumn="0" w:lastRowFirstColumn="0" w:lastRowLastColumn="0"/>
            </w:pPr>
            <w:r w:rsidRPr="009E033C">
              <w:t>Untuk mendapatkan ranking halaman menggunakan metode Page Rank</w:t>
            </w:r>
          </w:p>
        </w:tc>
      </w:tr>
      <w:tr w:rsidR="005E61EE" w:rsidRPr="009E033C" w14:paraId="47B953BA" w14:textId="77777777" w:rsidTr="000A3D38">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0" w:type="auto"/>
            <w:hideMark/>
          </w:tcPr>
          <w:p w14:paraId="4AFC010E" w14:textId="77777777" w:rsidR="005E61EE" w:rsidRPr="009E033C" w:rsidRDefault="005E61EE" w:rsidP="005E61EE">
            <w:pPr>
              <w:pStyle w:val="Paragraph"/>
              <w:ind w:firstLine="0"/>
            </w:pPr>
            <w:r w:rsidRPr="009E033C">
              <w:t>/api/v1.0/overall_ranking/similarity</w:t>
            </w:r>
          </w:p>
        </w:tc>
        <w:tc>
          <w:tcPr>
            <w:tcW w:w="0" w:type="auto"/>
            <w:hideMark/>
          </w:tcPr>
          <w:p w14:paraId="40C158FE"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GET</w:t>
            </w:r>
          </w:p>
        </w:tc>
        <w:tc>
          <w:tcPr>
            <w:tcW w:w="0" w:type="auto"/>
            <w:hideMark/>
          </w:tcPr>
          <w:p w14:paraId="547FD91F"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Untuk mendapatkan ranking halaman secara overall dari pengintegrasian TF IDF dan Page Rank</w:t>
            </w:r>
          </w:p>
        </w:tc>
      </w:tr>
      <w:tr w:rsidR="005E61EE" w:rsidRPr="009E033C" w14:paraId="1E943915" w14:textId="77777777" w:rsidTr="000A3D38">
        <w:trPr>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2BCDDBC4" w14:textId="77777777" w:rsidR="005E61EE" w:rsidRPr="009E033C" w:rsidRDefault="005E61EE" w:rsidP="005E61EE">
            <w:pPr>
              <w:pStyle w:val="Paragraph"/>
              <w:ind w:firstLine="0"/>
            </w:pPr>
            <w:r w:rsidRPr="009E033C">
              <w:t>/api/v1.0/crawling/pages</w:t>
            </w:r>
          </w:p>
        </w:tc>
        <w:tc>
          <w:tcPr>
            <w:tcW w:w="0" w:type="auto"/>
            <w:hideMark/>
          </w:tcPr>
          <w:p w14:paraId="1374B5D6" w14:textId="77777777" w:rsidR="005E61EE" w:rsidRPr="009E033C" w:rsidRDefault="005E61EE" w:rsidP="005E61EE">
            <w:pPr>
              <w:pStyle w:val="Paragraph"/>
              <w:ind w:firstLine="0"/>
              <w:cnfStyle w:val="000000000000" w:firstRow="0" w:lastRow="0" w:firstColumn="0" w:lastColumn="0" w:oddVBand="0" w:evenVBand="0" w:oddHBand="0" w:evenHBand="0" w:firstRowFirstColumn="0" w:firstRowLastColumn="0" w:lastRowFirstColumn="0" w:lastRowLastColumn="0"/>
            </w:pPr>
            <w:r w:rsidRPr="009E033C">
              <w:t>GET</w:t>
            </w:r>
          </w:p>
        </w:tc>
        <w:tc>
          <w:tcPr>
            <w:tcW w:w="0" w:type="auto"/>
            <w:hideMark/>
          </w:tcPr>
          <w:p w14:paraId="7F709F17" w14:textId="77777777" w:rsidR="005E61EE" w:rsidRPr="009E033C" w:rsidRDefault="005E61EE" w:rsidP="005E61EE">
            <w:pPr>
              <w:pStyle w:val="Paragraph"/>
              <w:ind w:firstLine="0"/>
              <w:cnfStyle w:val="000000000000" w:firstRow="0" w:lastRow="0" w:firstColumn="0" w:lastColumn="0" w:oddVBand="0" w:evenVBand="0" w:oddHBand="0" w:evenHBand="0" w:firstRowFirstColumn="0" w:firstRowLastColumn="0" w:lastRowFirstColumn="0" w:lastRowLastColumn="0"/>
            </w:pPr>
            <w:r w:rsidRPr="009E033C">
              <w:t>Untuk mendapatkan data halaman yang sudah dicrawling</w:t>
            </w:r>
          </w:p>
        </w:tc>
      </w:tr>
      <w:tr w:rsidR="005E61EE" w:rsidRPr="009E033C" w14:paraId="5860BC31" w14:textId="77777777" w:rsidTr="000A3D3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hideMark/>
          </w:tcPr>
          <w:p w14:paraId="375E9AB2" w14:textId="77777777" w:rsidR="005E61EE" w:rsidRPr="009E033C" w:rsidRDefault="005E61EE" w:rsidP="005E61EE">
            <w:pPr>
              <w:pStyle w:val="Paragraph"/>
              <w:ind w:firstLine="0"/>
            </w:pPr>
            <w:r w:rsidRPr="009E033C">
              <w:t>/api/v1.0/crawling/page_information</w:t>
            </w:r>
          </w:p>
        </w:tc>
        <w:tc>
          <w:tcPr>
            <w:tcW w:w="0" w:type="auto"/>
            <w:hideMark/>
          </w:tcPr>
          <w:p w14:paraId="43615DC1"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POST</w:t>
            </w:r>
          </w:p>
        </w:tc>
        <w:tc>
          <w:tcPr>
            <w:tcW w:w="0" w:type="auto"/>
            <w:hideMark/>
          </w:tcPr>
          <w:p w14:paraId="09568CB5"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Untuk mendapatkan informasi lengkap halaman dari page id</w:t>
            </w:r>
          </w:p>
        </w:tc>
      </w:tr>
      <w:tr w:rsidR="005E61EE" w:rsidRPr="009E033C" w14:paraId="3555A5B4" w14:textId="77777777" w:rsidTr="000A3D38">
        <w:trPr>
          <w:trHeight w:val="844"/>
        </w:trPr>
        <w:tc>
          <w:tcPr>
            <w:cnfStyle w:val="001000000000" w:firstRow="0" w:lastRow="0" w:firstColumn="1" w:lastColumn="0" w:oddVBand="0" w:evenVBand="0" w:oddHBand="0" w:evenHBand="0" w:firstRowFirstColumn="0" w:firstRowLastColumn="0" w:lastRowFirstColumn="0" w:lastRowLastColumn="0"/>
            <w:tcW w:w="0" w:type="auto"/>
            <w:hideMark/>
          </w:tcPr>
          <w:p w14:paraId="122085BC" w14:textId="77777777" w:rsidR="005E61EE" w:rsidRPr="009E033C" w:rsidRDefault="005E61EE" w:rsidP="005E61EE">
            <w:pPr>
              <w:pStyle w:val="Paragraph"/>
              <w:ind w:firstLine="0"/>
            </w:pPr>
            <w:r w:rsidRPr="009E033C">
              <w:t>/api/v1.0/crawling/start_insert</w:t>
            </w:r>
          </w:p>
        </w:tc>
        <w:tc>
          <w:tcPr>
            <w:tcW w:w="0" w:type="auto"/>
            <w:hideMark/>
          </w:tcPr>
          <w:p w14:paraId="04B74049" w14:textId="77777777" w:rsidR="005E61EE" w:rsidRPr="009E033C" w:rsidRDefault="005E61EE" w:rsidP="005E61EE">
            <w:pPr>
              <w:pStyle w:val="Paragraph"/>
              <w:ind w:firstLine="0"/>
              <w:cnfStyle w:val="000000000000" w:firstRow="0" w:lastRow="0" w:firstColumn="0" w:lastColumn="0" w:oddVBand="0" w:evenVBand="0" w:oddHBand="0" w:evenHBand="0" w:firstRowFirstColumn="0" w:firstRowLastColumn="0" w:lastRowFirstColumn="0" w:lastRowLastColumn="0"/>
            </w:pPr>
            <w:r w:rsidRPr="009E033C">
              <w:t>POST</w:t>
            </w:r>
          </w:p>
        </w:tc>
        <w:tc>
          <w:tcPr>
            <w:tcW w:w="0" w:type="auto"/>
            <w:hideMark/>
          </w:tcPr>
          <w:p w14:paraId="0529F2D6" w14:textId="77777777" w:rsidR="005E61EE" w:rsidRPr="009E033C" w:rsidRDefault="005E61EE" w:rsidP="005E61EE">
            <w:pPr>
              <w:pStyle w:val="Paragraph"/>
              <w:ind w:firstLine="0"/>
              <w:cnfStyle w:val="000000000000" w:firstRow="0" w:lastRow="0" w:firstColumn="0" w:lastColumn="0" w:oddVBand="0" w:evenVBand="0" w:oddHBand="0" w:evenHBand="0" w:firstRowFirstColumn="0" w:firstRowLastColumn="0" w:lastRowFirstColumn="0" w:lastRowLastColumn="0"/>
            </w:pPr>
            <w:r w:rsidRPr="009E033C">
              <w:t>Untuk mendapatkan crawl id yang nantinya digunakan untuk memasukkan data halaman ke database crawling</w:t>
            </w:r>
          </w:p>
        </w:tc>
      </w:tr>
      <w:tr w:rsidR="005E61EE" w:rsidRPr="009E033C" w14:paraId="1DFD0B8E" w14:textId="77777777" w:rsidTr="000A3D3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31C2B971" w14:textId="77777777" w:rsidR="005E61EE" w:rsidRPr="009E033C" w:rsidRDefault="005E61EE" w:rsidP="005E61EE">
            <w:pPr>
              <w:pStyle w:val="Paragraph"/>
              <w:ind w:firstLine="0"/>
            </w:pPr>
            <w:r w:rsidRPr="009E033C">
              <w:t>/api/v1.0/crawling/insert_page</w:t>
            </w:r>
          </w:p>
        </w:tc>
        <w:tc>
          <w:tcPr>
            <w:tcW w:w="0" w:type="auto"/>
            <w:hideMark/>
          </w:tcPr>
          <w:p w14:paraId="1650EFBB"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POST</w:t>
            </w:r>
          </w:p>
        </w:tc>
        <w:tc>
          <w:tcPr>
            <w:tcW w:w="0" w:type="auto"/>
            <w:hideMark/>
          </w:tcPr>
          <w:p w14:paraId="3A099DF1" w14:textId="77777777" w:rsidR="005E61EE" w:rsidRPr="009E033C" w:rsidRDefault="005E61EE" w:rsidP="005E61EE">
            <w:pPr>
              <w:pStyle w:val="Paragraph"/>
              <w:ind w:firstLine="0"/>
              <w:cnfStyle w:val="000000100000" w:firstRow="0" w:lastRow="0" w:firstColumn="0" w:lastColumn="0" w:oddVBand="0" w:evenVBand="0" w:oddHBand="1" w:evenHBand="0" w:firstRowFirstColumn="0" w:firstRowLastColumn="0" w:lastRowFirstColumn="0" w:lastRowLastColumn="0"/>
            </w:pPr>
            <w:r w:rsidRPr="009E033C">
              <w:t>Untuk memasukkan data halaman ke database crawling</w:t>
            </w:r>
          </w:p>
        </w:tc>
      </w:tr>
    </w:tbl>
    <w:p w14:paraId="2D64EDFD" w14:textId="140ADAA7" w:rsidR="000A3D38" w:rsidRPr="009E033C" w:rsidRDefault="000A3D38" w:rsidP="00926CE7">
      <w:pPr>
        <w:pStyle w:val="Paragraph"/>
        <w:ind w:firstLine="0"/>
      </w:pPr>
    </w:p>
    <w:p w14:paraId="7CAD658A" w14:textId="6A292920" w:rsidR="000A3D38" w:rsidRPr="009E033C" w:rsidRDefault="000A3D38" w:rsidP="00926CE7">
      <w:pPr>
        <w:pStyle w:val="Paragraph"/>
        <w:ind w:firstLine="0"/>
      </w:pPr>
      <w:r w:rsidRPr="009E033C">
        <w:t xml:space="preserve">E. Program </w:t>
      </w:r>
      <w:r w:rsidRPr="00857731">
        <w:rPr>
          <w:i/>
          <w:iCs/>
        </w:rPr>
        <w:t>Console</w:t>
      </w:r>
    </w:p>
    <w:p w14:paraId="481B98DA" w14:textId="5C7E2385" w:rsidR="005D7898" w:rsidRPr="009E033C" w:rsidRDefault="005D7898" w:rsidP="005D7898">
      <w:pPr>
        <w:pStyle w:val="Paragraph"/>
      </w:pPr>
      <w:r w:rsidRPr="009E033C">
        <w:t xml:space="preserve">Program </w:t>
      </w:r>
      <w:r w:rsidRPr="00BE093B">
        <w:rPr>
          <w:i/>
          <w:iCs/>
        </w:rPr>
        <w:t>console search engine</w:t>
      </w:r>
      <w:r w:rsidRPr="009E033C">
        <w:t xml:space="preserve"> dibuat seperti pada gambar 7, kegunaan program ini dapat menerima input sebuah keyword dan menampilkan hasil pencarian yang terdiri dari </w:t>
      </w:r>
      <w:r w:rsidRPr="00C57C19">
        <w:rPr>
          <w:i/>
          <w:iCs/>
        </w:rPr>
        <w:t>URL</w:t>
      </w:r>
      <w:r w:rsidRPr="009E033C">
        <w:t xml:space="preserve">, judul, dan deskripsi singkat dari </w:t>
      </w:r>
      <w:r w:rsidRPr="00E51214">
        <w:rPr>
          <w:i/>
          <w:iCs/>
        </w:rPr>
        <w:t>URL</w:t>
      </w:r>
      <w:r w:rsidRPr="009E033C">
        <w:t xml:space="preserve"> tersebut.</w:t>
      </w:r>
    </w:p>
    <w:p w14:paraId="48755D72" w14:textId="77777777" w:rsidR="005D7898" w:rsidRPr="009E033C" w:rsidRDefault="005D7898" w:rsidP="005D7898">
      <w:pPr>
        <w:pStyle w:val="Paragraph"/>
        <w:ind w:firstLine="0"/>
      </w:pPr>
    </w:p>
    <w:p w14:paraId="070CA8C6" w14:textId="20E84B12" w:rsidR="000A3D38" w:rsidRPr="009E033C" w:rsidRDefault="000A3D38" w:rsidP="00926CE7">
      <w:pPr>
        <w:pStyle w:val="Paragraph"/>
        <w:ind w:firstLine="0"/>
      </w:pPr>
      <w:r w:rsidRPr="009E033C">
        <w:drawing>
          <wp:inline distT="0" distB="0" distL="0" distR="0" wp14:anchorId="56BF911C" wp14:editId="750A61D7">
            <wp:extent cx="5676900" cy="264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647950"/>
                    </a:xfrm>
                    <a:prstGeom prst="rect">
                      <a:avLst/>
                    </a:prstGeom>
                    <a:noFill/>
                    <a:ln>
                      <a:noFill/>
                    </a:ln>
                  </pic:spPr>
                </pic:pic>
              </a:graphicData>
            </a:graphic>
          </wp:inline>
        </w:drawing>
      </w:r>
    </w:p>
    <w:p w14:paraId="03773D09" w14:textId="5A8ACBC7" w:rsidR="00F0508C" w:rsidRPr="009E033C" w:rsidRDefault="00F0508C" w:rsidP="00F0508C">
      <w:pPr>
        <w:pStyle w:val="Caption"/>
        <w:jc w:val="center"/>
        <w:rPr>
          <w:i w:val="0"/>
          <w:iCs w:val="0"/>
          <w:color w:val="auto"/>
          <w:lang w:val="id-ID"/>
        </w:rPr>
      </w:pPr>
      <w:r w:rsidRPr="009E033C">
        <w:rPr>
          <w:b/>
          <w:bCs/>
          <w:i w:val="0"/>
          <w:iCs w:val="0"/>
          <w:color w:val="auto"/>
          <w:lang w:val="id-ID"/>
        </w:rPr>
        <w:t xml:space="preserve">GAMBAR </w:t>
      </w:r>
      <w:r w:rsidRPr="009E033C">
        <w:rPr>
          <w:b/>
          <w:bCs/>
          <w:i w:val="0"/>
          <w:iCs w:val="0"/>
          <w:color w:val="auto"/>
          <w:lang w:val="id-ID"/>
        </w:rPr>
        <w:t>7</w:t>
      </w:r>
      <w:r w:rsidRPr="009E033C">
        <w:rPr>
          <w:i w:val="0"/>
          <w:iCs w:val="0"/>
          <w:color w:val="auto"/>
          <w:lang w:val="id-ID"/>
        </w:rPr>
        <w:t xml:space="preserve">. </w:t>
      </w:r>
      <w:r w:rsidR="005D7898" w:rsidRPr="009E033C">
        <w:rPr>
          <w:i w:val="0"/>
          <w:iCs w:val="0"/>
          <w:color w:val="auto"/>
          <w:lang w:val="id-ID"/>
        </w:rPr>
        <w:t xml:space="preserve">Program </w:t>
      </w:r>
      <w:proofErr w:type="spellStart"/>
      <w:r w:rsidR="005D7898" w:rsidRPr="009E033C">
        <w:rPr>
          <w:i w:val="0"/>
          <w:iCs w:val="0"/>
          <w:color w:val="auto"/>
          <w:lang w:val="id-ID"/>
        </w:rPr>
        <w:t>Console</w:t>
      </w:r>
      <w:proofErr w:type="spellEnd"/>
    </w:p>
    <w:p w14:paraId="3351C7C0" w14:textId="77777777" w:rsidR="005D7898" w:rsidRPr="009E033C" w:rsidRDefault="005D7898" w:rsidP="00926CE7">
      <w:pPr>
        <w:pStyle w:val="Paragraph"/>
        <w:ind w:firstLine="0"/>
      </w:pPr>
    </w:p>
    <w:p w14:paraId="4A66FB40" w14:textId="77777777" w:rsidR="005D7898" w:rsidRPr="009E033C" w:rsidRDefault="005D7898" w:rsidP="00926CE7">
      <w:pPr>
        <w:pStyle w:val="Paragraph"/>
        <w:ind w:firstLine="0"/>
      </w:pPr>
    </w:p>
    <w:p w14:paraId="636A7740" w14:textId="6368E6B1" w:rsidR="000A3D38" w:rsidRPr="009E033C" w:rsidRDefault="000A3D38" w:rsidP="00926CE7">
      <w:pPr>
        <w:pStyle w:val="Paragraph"/>
        <w:ind w:firstLine="0"/>
      </w:pPr>
      <w:r w:rsidRPr="009E033C">
        <w:lastRenderedPageBreak/>
        <w:t>F. Tampilan Web</w:t>
      </w:r>
    </w:p>
    <w:p w14:paraId="3B0C2C0C" w14:textId="6944537D" w:rsidR="000A3D38" w:rsidRPr="009E033C" w:rsidRDefault="005D7898" w:rsidP="005D7898">
      <w:pPr>
        <w:pStyle w:val="Paragraph"/>
      </w:pPr>
      <w:r w:rsidRPr="009E033C">
        <w:t>Tampilan web</w:t>
      </w:r>
      <w:r w:rsidRPr="009E033C">
        <w:t xml:space="preserve"> dibuat seperti pada gambar </w:t>
      </w:r>
      <w:r w:rsidRPr="009E033C">
        <w:t xml:space="preserve">6 yang menerima input berupa </w:t>
      </w:r>
      <w:r w:rsidRPr="006268A8">
        <w:rPr>
          <w:i/>
          <w:iCs/>
        </w:rPr>
        <w:t>keyword</w:t>
      </w:r>
      <w:r w:rsidRPr="009E033C">
        <w:t xml:space="preserve"> dan menampilkan hasil relevansi beserta dengan skornya masing-masing.</w:t>
      </w:r>
    </w:p>
    <w:p w14:paraId="53E8A47F" w14:textId="77777777" w:rsidR="005D7898" w:rsidRPr="009E033C" w:rsidRDefault="005D7898" w:rsidP="005D7898">
      <w:pPr>
        <w:pStyle w:val="Paragraph"/>
      </w:pPr>
    </w:p>
    <w:p w14:paraId="2EF1FB50" w14:textId="44D42F5A" w:rsidR="000A3D38" w:rsidRPr="009E033C" w:rsidRDefault="000A3D38" w:rsidP="000A3D38">
      <w:pPr>
        <w:pStyle w:val="Paragraph"/>
        <w:ind w:firstLine="0"/>
        <w:jc w:val="center"/>
      </w:pPr>
      <w:r w:rsidRPr="009E033C">
        <w:drawing>
          <wp:inline distT="0" distB="0" distL="0" distR="0" wp14:anchorId="4D63D486" wp14:editId="341629A3">
            <wp:extent cx="4953000" cy="3758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4003" cy="3766656"/>
                    </a:xfrm>
                    <a:prstGeom prst="rect">
                      <a:avLst/>
                    </a:prstGeom>
                    <a:noFill/>
                    <a:ln>
                      <a:noFill/>
                    </a:ln>
                  </pic:spPr>
                </pic:pic>
              </a:graphicData>
            </a:graphic>
          </wp:inline>
        </w:drawing>
      </w:r>
    </w:p>
    <w:p w14:paraId="01320275" w14:textId="399D3C26" w:rsidR="000A3D38" w:rsidRDefault="00F0508C" w:rsidP="005D7898">
      <w:pPr>
        <w:pStyle w:val="Caption"/>
        <w:jc w:val="center"/>
        <w:rPr>
          <w:i w:val="0"/>
          <w:iCs w:val="0"/>
          <w:color w:val="auto"/>
          <w:lang w:val="id-ID"/>
        </w:rPr>
      </w:pPr>
      <w:r w:rsidRPr="009E033C">
        <w:rPr>
          <w:b/>
          <w:bCs/>
          <w:i w:val="0"/>
          <w:iCs w:val="0"/>
          <w:color w:val="auto"/>
          <w:lang w:val="id-ID"/>
        </w:rPr>
        <w:t xml:space="preserve">GAMBAR </w:t>
      </w:r>
      <w:r w:rsidRPr="009E033C">
        <w:rPr>
          <w:b/>
          <w:bCs/>
          <w:i w:val="0"/>
          <w:iCs w:val="0"/>
          <w:color w:val="auto"/>
          <w:lang w:val="id-ID"/>
        </w:rPr>
        <w:t>6</w:t>
      </w:r>
      <w:r w:rsidRPr="009E033C">
        <w:rPr>
          <w:i w:val="0"/>
          <w:iCs w:val="0"/>
          <w:color w:val="auto"/>
          <w:lang w:val="id-ID"/>
        </w:rPr>
        <w:t xml:space="preserve">. </w:t>
      </w:r>
      <w:r w:rsidR="005D7898" w:rsidRPr="009E033C">
        <w:rPr>
          <w:i w:val="0"/>
          <w:iCs w:val="0"/>
          <w:color w:val="auto"/>
          <w:lang w:val="id-ID"/>
        </w:rPr>
        <w:t>Tampilan</w:t>
      </w:r>
      <w:r w:rsidRPr="009E033C">
        <w:rPr>
          <w:i w:val="0"/>
          <w:iCs w:val="0"/>
          <w:color w:val="auto"/>
          <w:lang w:val="id-ID"/>
        </w:rPr>
        <w:t xml:space="preserve"> </w:t>
      </w:r>
      <w:r w:rsidR="005D7898" w:rsidRPr="009E033C">
        <w:rPr>
          <w:i w:val="0"/>
          <w:iCs w:val="0"/>
          <w:color w:val="auto"/>
          <w:lang w:val="id-ID"/>
        </w:rPr>
        <w:t>Web</w:t>
      </w:r>
    </w:p>
    <w:p w14:paraId="20303258" w14:textId="043E06D4" w:rsidR="00DF409E" w:rsidRDefault="00DF409E" w:rsidP="001C4F9E">
      <w:pPr>
        <w:pStyle w:val="Paragraph"/>
        <w:ind w:firstLine="0"/>
      </w:pPr>
      <w:r w:rsidRPr="009E033C">
        <w:t xml:space="preserve">G. </w:t>
      </w:r>
      <w:r w:rsidRPr="00DF409E">
        <w:rPr>
          <w:i/>
          <w:iCs/>
        </w:rPr>
        <w:t>Source code</w:t>
      </w:r>
      <w:r>
        <w:t xml:space="preserve"> dan dokumentasi lengkap</w:t>
      </w:r>
    </w:p>
    <w:p w14:paraId="5A989D20" w14:textId="7D7AF288" w:rsidR="001C4F9E" w:rsidRDefault="001C4F9E" w:rsidP="001C4F9E">
      <w:pPr>
        <w:pStyle w:val="Paragraph"/>
        <w:ind w:firstLine="720"/>
      </w:pPr>
      <w:r w:rsidRPr="00D86C70">
        <w:rPr>
          <w:i/>
          <w:iCs/>
        </w:rPr>
        <w:t>Source code</w:t>
      </w:r>
      <w:r w:rsidRPr="001C4F9E">
        <w:t xml:space="preserve"> keseluruhan arsitektur </w:t>
      </w:r>
      <w:r w:rsidRPr="00756AA0">
        <w:rPr>
          <w:i/>
          <w:iCs/>
        </w:rPr>
        <w:t>search engine</w:t>
      </w:r>
      <w:r w:rsidRPr="001C4F9E">
        <w:t xml:space="preserve"> dan dokumentasi lengkap beserta cara penggunaannya terdapat di Github, yaitu pada link </w:t>
      </w:r>
      <w:hyperlink r:id="rId15" w:history="1">
        <w:r w:rsidRPr="001C4F9E">
          <w:rPr>
            <w:rStyle w:val="Hyperlink"/>
          </w:rPr>
          <w:t>https://github.com/lazuardyk/search-engine</w:t>
        </w:r>
      </w:hyperlink>
    </w:p>
    <w:p w14:paraId="003A977A" w14:textId="77777777" w:rsidR="001C4F9E" w:rsidRPr="00DF409E" w:rsidRDefault="001C4F9E" w:rsidP="001C4F9E">
      <w:pPr>
        <w:pStyle w:val="Paragraph"/>
        <w:ind w:firstLine="0"/>
        <w:rPr>
          <w:lang w:val="en-US"/>
        </w:rPr>
      </w:pPr>
    </w:p>
    <w:p w14:paraId="1C723D3C" w14:textId="5EFEB35C" w:rsidR="0031308C" w:rsidRPr="009E033C" w:rsidRDefault="001C4F9E" w:rsidP="00926CE7">
      <w:pPr>
        <w:pStyle w:val="Paragraph"/>
        <w:ind w:firstLine="0"/>
      </w:pPr>
      <w:r>
        <w:rPr>
          <w:lang w:val="en-US"/>
        </w:rPr>
        <w:t>H</w:t>
      </w:r>
      <w:r w:rsidR="000A3D38" w:rsidRPr="009E033C">
        <w:t>. Pengujian Sistem</w:t>
      </w:r>
    </w:p>
    <w:p w14:paraId="7DE47100" w14:textId="77777777" w:rsidR="005D7898" w:rsidRPr="009E033C" w:rsidRDefault="0031308C" w:rsidP="005D7898">
      <w:pPr>
        <w:pStyle w:val="Paragraph"/>
      </w:pPr>
      <w:r w:rsidRPr="009E033C">
        <w:t xml:space="preserve">Pengujian arsitektur </w:t>
      </w:r>
      <w:r w:rsidRPr="00DA3709">
        <w:rPr>
          <w:i/>
          <w:iCs/>
        </w:rPr>
        <w:t>search engine</w:t>
      </w:r>
      <w:r w:rsidRPr="009E033C">
        <w:t xml:space="preserve"> dilakukan menggunakan teknik </w:t>
      </w:r>
      <w:r w:rsidRPr="00CB5401">
        <w:rPr>
          <w:i/>
          <w:iCs/>
        </w:rPr>
        <w:t>functional</w:t>
      </w:r>
      <w:r w:rsidRPr="009E033C">
        <w:t xml:space="preserve"> dan </w:t>
      </w:r>
      <w:r w:rsidRPr="00585F34">
        <w:rPr>
          <w:i/>
          <w:iCs/>
        </w:rPr>
        <w:t>non-functional</w:t>
      </w:r>
      <w:r w:rsidRPr="009E033C">
        <w:t xml:space="preserve"> </w:t>
      </w:r>
      <w:r w:rsidRPr="005F75CB">
        <w:rPr>
          <w:i/>
          <w:iCs/>
        </w:rPr>
        <w:t>testing</w:t>
      </w:r>
      <w:r w:rsidRPr="009E033C">
        <w:t>.</w:t>
      </w:r>
      <w:r w:rsidRPr="009E033C">
        <w:t xml:space="preserve"> </w:t>
      </w:r>
      <w:r w:rsidRPr="003E2C0D">
        <w:rPr>
          <w:i/>
          <w:iCs/>
        </w:rPr>
        <w:t>Functional testing</w:t>
      </w:r>
      <w:r w:rsidRPr="009E033C">
        <w:t xml:space="preserve"> dilakukan bersama dengan </w:t>
      </w:r>
      <w:r w:rsidRPr="00AF0941">
        <w:rPr>
          <w:i/>
          <w:iCs/>
        </w:rPr>
        <w:t>Scrum Master</w:t>
      </w:r>
      <w:r w:rsidRPr="009E033C">
        <w:t>.</w:t>
      </w:r>
    </w:p>
    <w:p w14:paraId="260DFE5F" w14:textId="00F7EBB9" w:rsidR="0031308C" w:rsidRPr="00F85D90" w:rsidRDefault="0031308C">
      <w:pPr>
        <w:pStyle w:val="Paragraph"/>
        <w:numPr>
          <w:ilvl w:val="0"/>
          <w:numId w:val="4"/>
        </w:numPr>
        <w:rPr>
          <w:i/>
          <w:iCs/>
        </w:rPr>
      </w:pPr>
      <w:r w:rsidRPr="00F85D90">
        <w:rPr>
          <w:i/>
          <w:iCs/>
        </w:rPr>
        <w:t>Functional Testing</w:t>
      </w:r>
    </w:p>
    <w:p w14:paraId="2C0BF02B" w14:textId="2E630606" w:rsidR="0031308C" w:rsidRPr="009E033C" w:rsidRDefault="005D7898" w:rsidP="005D7898">
      <w:pPr>
        <w:pStyle w:val="TableCaption"/>
        <w:rPr>
          <w:lang w:val="id-ID"/>
        </w:rPr>
      </w:pPr>
      <w:r w:rsidRPr="009E033C">
        <w:rPr>
          <w:b/>
          <w:bCs/>
          <w:lang w:val="id-ID"/>
        </w:rPr>
        <w:t>TABE</w:t>
      </w:r>
      <w:r w:rsidRPr="009E033C">
        <w:rPr>
          <w:b/>
          <w:bCs/>
          <w:lang w:val="id-ID"/>
        </w:rPr>
        <w:t>L 2</w:t>
      </w:r>
      <w:r w:rsidRPr="009E033C">
        <w:rPr>
          <w:lang w:val="id-ID"/>
        </w:rPr>
        <w:t xml:space="preserve">. </w:t>
      </w:r>
      <w:proofErr w:type="spellStart"/>
      <w:r w:rsidRPr="00F85D90">
        <w:rPr>
          <w:i/>
          <w:iCs/>
          <w:lang w:val="id-ID"/>
        </w:rPr>
        <w:t>Functional</w:t>
      </w:r>
      <w:proofErr w:type="spellEnd"/>
      <w:r w:rsidRPr="00F85D90">
        <w:rPr>
          <w:i/>
          <w:iCs/>
          <w:lang w:val="id-ID"/>
        </w:rPr>
        <w:t xml:space="preserve"> Testing</w:t>
      </w:r>
    </w:p>
    <w:tbl>
      <w:tblPr>
        <w:tblStyle w:val="PlainTable2"/>
        <w:tblW w:w="0" w:type="auto"/>
        <w:tblLook w:val="04A0" w:firstRow="1" w:lastRow="0" w:firstColumn="1" w:lastColumn="0" w:noHBand="0" w:noVBand="1"/>
      </w:tblPr>
      <w:tblGrid>
        <w:gridCol w:w="2753"/>
        <w:gridCol w:w="1985"/>
        <w:gridCol w:w="2268"/>
        <w:gridCol w:w="1353"/>
      </w:tblGrid>
      <w:tr w:rsidR="0031308C" w:rsidRPr="009E033C" w14:paraId="7DE0DBCC" w14:textId="77777777" w:rsidTr="00590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3" w:type="dxa"/>
          </w:tcPr>
          <w:p w14:paraId="5A874F96" w14:textId="7B20A38B" w:rsidR="0031308C" w:rsidRPr="009E033C" w:rsidRDefault="0031308C" w:rsidP="0031308C">
            <w:pPr>
              <w:pStyle w:val="Paragraph"/>
              <w:ind w:firstLine="0"/>
              <w:rPr>
                <w:sz w:val="20"/>
                <w:szCs w:val="20"/>
              </w:rPr>
            </w:pPr>
            <w:r w:rsidRPr="009E033C">
              <w:rPr>
                <w:sz w:val="20"/>
                <w:szCs w:val="20"/>
              </w:rPr>
              <w:t>Skenario Pengujian</w:t>
            </w:r>
          </w:p>
        </w:tc>
        <w:tc>
          <w:tcPr>
            <w:tcW w:w="1985" w:type="dxa"/>
          </w:tcPr>
          <w:p w14:paraId="14052634" w14:textId="0894EC6F" w:rsidR="0031308C" w:rsidRPr="009E033C" w:rsidRDefault="0031308C" w:rsidP="0031308C">
            <w:pPr>
              <w:pStyle w:val="Paragraph"/>
              <w:ind w:firstLine="0"/>
              <w:cnfStyle w:val="100000000000" w:firstRow="1" w:lastRow="0" w:firstColumn="0" w:lastColumn="0" w:oddVBand="0" w:evenVBand="0" w:oddHBand="0" w:evenHBand="0" w:firstRowFirstColumn="0" w:firstRowLastColumn="0" w:lastRowFirstColumn="0" w:lastRowLastColumn="0"/>
              <w:rPr>
                <w:sz w:val="20"/>
                <w:szCs w:val="20"/>
              </w:rPr>
            </w:pPr>
            <w:r w:rsidRPr="009E033C">
              <w:rPr>
                <w:sz w:val="20"/>
                <w:szCs w:val="20"/>
              </w:rPr>
              <w:t>Yang Diharapkan</w:t>
            </w:r>
          </w:p>
        </w:tc>
        <w:tc>
          <w:tcPr>
            <w:tcW w:w="2268" w:type="dxa"/>
          </w:tcPr>
          <w:p w14:paraId="24976445" w14:textId="1A7FCB92" w:rsidR="0031308C" w:rsidRPr="009E033C" w:rsidRDefault="0031308C" w:rsidP="0031308C">
            <w:pPr>
              <w:pStyle w:val="Paragraph"/>
              <w:ind w:firstLine="0"/>
              <w:cnfStyle w:val="100000000000" w:firstRow="1" w:lastRow="0" w:firstColumn="0" w:lastColumn="0" w:oddVBand="0" w:evenVBand="0" w:oddHBand="0" w:evenHBand="0" w:firstRowFirstColumn="0" w:firstRowLastColumn="0" w:lastRowFirstColumn="0" w:lastRowLastColumn="0"/>
              <w:rPr>
                <w:sz w:val="20"/>
                <w:szCs w:val="20"/>
              </w:rPr>
            </w:pPr>
            <w:r w:rsidRPr="009E033C">
              <w:rPr>
                <w:sz w:val="20"/>
                <w:szCs w:val="20"/>
              </w:rPr>
              <w:t>Pengamatan</w:t>
            </w:r>
          </w:p>
        </w:tc>
        <w:tc>
          <w:tcPr>
            <w:tcW w:w="1353" w:type="dxa"/>
          </w:tcPr>
          <w:p w14:paraId="5EEE7A90" w14:textId="0AC7E76E" w:rsidR="0031308C" w:rsidRPr="009E033C" w:rsidRDefault="0031308C" w:rsidP="0031308C">
            <w:pPr>
              <w:pStyle w:val="Paragraph"/>
              <w:ind w:firstLine="0"/>
              <w:cnfStyle w:val="100000000000" w:firstRow="1" w:lastRow="0" w:firstColumn="0" w:lastColumn="0" w:oddVBand="0" w:evenVBand="0" w:oddHBand="0" w:evenHBand="0" w:firstRowFirstColumn="0" w:firstRowLastColumn="0" w:lastRowFirstColumn="0" w:lastRowLastColumn="0"/>
              <w:rPr>
                <w:sz w:val="20"/>
                <w:szCs w:val="20"/>
              </w:rPr>
            </w:pPr>
            <w:r w:rsidRPr="009E033C">
              <w:rPr>
                <w:sz w:val="20"/>
                <w:szCs w:val="20"/>
              </w:rPr>
              <w:t>Kesimpulan</w:t>
            </w:r>
          </w:p>
        </w:tc>
      </w:tr>
      <w:tr w:rsidR="0031308C" w:rsidRPr="009E033C" w14:paraId="53BF3DCA" w14:textId="77777777" w:rsidTr="0059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3" w:type="dxa"/>
          </w:tcPr>
          <w:p w14:paraId="365D1A1F" w14:textId="543F74E3" w:rsidR="0031308C" w:rsidRPr="009E033C" w:rsidRDefault="0031308C" w:rsidP="0031308C">
            <w:pPr>
              <w:pStyle w:val="Paragraph"/>
              <w:ind w:firstLine="0"/>
              <w:rPr>
                <w:b w:val="0"/>
                <w:bCs w:val="0"/>
                <w:sz w:val="20"/>
                <w:szCs w:val="20"/>
              </w:rPr>
            </w:pPr>
            <w:r w:rsidRPr="009E033C">
              <w:rPr>
                <w:b w:val="0"/>
                <w:bCs w:val="0"/>
                <w:sz w:val="20"/>
                <w:szCs w:val="20"/>
              </w:rPr>
              <w:t>Menjalankan program crawler, page rank dan TF IDF di lokal komputer dan melihat hasilnya di database</w:t>
            </w:r>
          </w:p>
        </w:tc>
        <w:tc>
          <w:tcPr>
            <w:tcW w:w="1985" w:type="dxa"/>
          </w:tcPr>
          <w:p w14:paraId="2CBFD83A" w14:textId="3CB88CD6" w:rsidR="0031308C" w:rsidRPr="009E033C" w:rsidRDefault="0031308C" w:rsidP="0031308C">
            <w:pPr>
              <w:pStyle w:val="Paragraph"/>
              <w:ind w:firstLine="0"/>
              <w:cnfStyle w:val="000000100000" w:firstRow="0" w:lastRow="0" w:firstColumn="0" w:lastColumn="0" w:oddVBand="0" w:evenVBand="0" w:oddHBand="1" w:evenHBand="0" w:firstRowFirstColumn="0" w:firstRowLastColumn="0" w:lastRowFirstColumn="0" w:lastRowLastColumn="0"/>
              <w:rPr>
                <w:sz w:val="20"/>
                <w:szCs w:val="20"/>
              </w:rPr>
            </w:pPr>
            <w:r w:rsidRPr="009E033C">
              <w:rPr>
                <w:sz w:val="20"/>
                <w:szCs w:val="20"/>
              </w:rPr>
              <w:t>Data tersimpan dengan baik di database</w:t>
            </w:r>
          </w:p>
        </w:tc>
        <w:tc>
          <w:tcPr>
            <w:tcW w:w="2268" w:type="dxa"/>
          </w:tcPr>
          <w:p w14:paraId="56D6EF0D" w14:textId="0C81D794" w:rsidR="0031308C" w:rsidRPr="009E033C" w:rsidRDefault="0031308C" w:rsidP="0031308C">
            <w:pPr>
              <w:pStyle w:val="Paragraph"/>
              <w:ind w:firstLine="0"/>
              <w:cnfStyle w:val="000000100000" w:firstRow="0" w:lastRow="0" w:firstColumn="0" w:lastColumn="0" w:oddVBand="0" w:evenVBand="0" w:oddHBand="1" w:evenHBand="0" w:firstRowFirstColumn="0" w:firstRowLastColumn="0" w:lastRowFirstColumn="0" w:lastRowLastColumn="0"/>
              <w:rPr>
                <w:sz w:val="20"/>
                <w:szCs w:val="20"/>
              </w:rPr>
            </w:pPr>
            <w:r w:rsidRPr="009E033C">
              <w:rPr>
                <w:sz w:val="20"/>
                <w:szCs w:val="20"/>
              </w:rPr>
              <w:t>Data yang dihasilkan di database sudah benar dan sesuai</w:t>
            </w:r>
          </w:p>
        </w:tc>
        <w:tc>
          <w:tcPr>
            <w:tcW w:w="1353" w:type="dxa"/>
          </w:tcPr>
          <w:p w14:paraId="0E9DB897" w14:textId="5507CB7F" w:rsidR="0031308C" w:rsidRPr="009E033C" w:rsidRDefault="0031308C" w:rsidP="0031308C">
            <w:pPr>
              <w:pStyle w:val="Paragraph"/>
              <w:ind w:firstLine="0"/>
              <w:cnfStyle w:val="000000100000" w:firstRow="0" w:lastRow="0" w:firstColumn="0" w:lastColumn="0" w:oddVBand="0" w:evenVBand="0" w:oddHBand="1" w:evenHBand="0" w:firstRowFirstColumn="0" w:firstRowLastColumn="0" w:lastRowFirstColumn="0" w:lastRowLastColumn="0"/>
              <w:rPr>
                <w:sz w:val="20"/>
                <w:szCs w:val="20"/>
              </w:rPr>
            </w:pPr>
            <w:r w:rsidRPr="009E033C">
              <w:rPr>
                <w:sz w:val="20"/>
                <w:szCs w:val="20"/>
              </w:rPr>
              <w:t>Diterima</w:t>
            </w:r>
          </w:p>
        </w:tc>
      </w:tr>
      <w:tr w:rsidR="0031308C" w:rsidRPr="009E033C" w14:paraId="65BF50E5" w14:textId="77777777" w:rsidTr="00590443">
        <w:tc>
          <w:tcPr>
            <w:cnfStyle w:val="001000000000" w:firstRow="0" w:lastRow="0" w:firstColumn="1" w:lastColumn="0" w:oddVBand="0" w:evenVBand="0" w:oddHBand="0" w:evenHBand="0" w:firstRowFirstColumn="0" w:firstRowLastColumn="0" w:lastRowFirstColumn="0" w:lastRowLastColumn="0"/>
            <w:tcW w:w="2753" w:type="dxa"/>
          </w:tcPr>
          <w:p w14:paraId="6AB24C6A" w14:textId="2B14CB5C" w:rsidR="0031308C" w:rsidRPr="009E033C" w:rsidRDefault="0031308C" w:rsidP="0031308C">
            <w:pPr>
              <w:pStyle w:val="Paragraph"/>
              <w:ind w:firstLine="0"/>
              <w:rPr>
                <w:b w:val="0"/>
                <w:bCs w:val="0"/>
                <w:sz w:val="20"/>
                <w:szCs w:val="20"/>
              </w:rPr>
            </w:pPr>
            <w:r w:rsidRPr="009E033C">
              <w:rPr>
                <w:b w:val="0"/>
                <w:bCs w:val="0"/>
                <w:sz w:val="20"/>
                <w:szCs w:val="20"/>
              </w:rPr>
              <w:t>Melakukan start dan stop pada setiap background service di server</w:t>
            </w:r>
          </w:p>
        </w:tc>
        <w:tc>
          <w:tcPr>
            <w:tcW w:w="1985" w:type="dxa"/>
          </w:tcPr>
          <w:p w14:paraId="4037CEFB" w14:textId="079FCBD0" w:rsidR="0031308C" w:rsidRPr="009E033C" w:rsidRDefault="0031308C" w:rsidP="0031308C">
            <w:pPr>
              <w:pStyle w:val="Paragraph"/>
              <w:ind w:firstLine="0"/>
              <w:cnfStyle w:val="000000000000" w:firstRow="0" w:lastRow="0" w:firstColumn="0" w:lastColumn="0" w:oddVBand="0" w:evenVBand="0" w:oddHBand="0" w:evenHBand="0" w:firstRowFirstColumn="0" w:firstRowLastColumn="0" w:lastRowFirstColumn="0" w:lastRowLastColumn="0"/>
              <w:rPr>
                <w:sz w:val="20"/>
                <w:szCs w:val="20"/>
              </w:rPr>
            </w:pPr>
            <w:r w:rsidRPr="009E033C">
              <w:rPr>
                <w:sz w:val="20"/>
                <w:szCs w:val="20"/>
              </w:rPr>
              <w:t>Start dan stop pada background service di server dapat bekerja dengan baik</w:t>
            </w:r>
          </w:p>
          <w:p w14:paraId="552A7D23" w14:textId="520C62D1" w:rsidR="0031308C" w:rsidRPr="009E033C" w:rsidRDefault="0031308C" w:rsidP="0031308C">
            <w:pPr>
              <w:ind w:firstLine="720"/>
              <w:cnfStyle w:val="000000000000" w:firstRow="0" w:lastRow="0" w:firstColumn="0" w:lastColumn="0" w:oddVBand="0" w:evenVBand="0" w:oddHBand="0" w:evenHBand="0" w:firstRowFirstColumn="0" w:firstRowLastColumn="0" w:lastRowFirstColumn="0" w:lastRowLastColumn="0"/>
              <w:rPr>
                <w:lang w:val="id-ID"/>
              </w:rPr>
            </w:pPr>
          </w:p>
        </w:tc>
        <w:tc>
          <w:tcPr>
            <w:tcW w:w="2268" w:type="dxa"/>
          </w:tcPr>
          <w:p w14:paraId="5A0F8081" w14:textId="7A872DD0" w:rsidR="0031308C" w:rsidRPr="009E033C" w:rsidRDefault="0031308C" w:rsidP="0031308C">
            <w:pPr>
              <w:pStyle w:val="Paragraph"/>
              <w:ind w:firstLine="0"/>
              <w:cnfStyle w:val="000000000000" w:firstRow="0" w:lastRow="0" w:firstColumn="0" w:lastColumn="0" w:oddVBand="0" w:evenVBand="0" w:oddHBand="0" w:evenHBand="0" w:firstRowFirstColumn="0" w:firstRowLastColumn="0" w:lastRowFirstColumn="0" w:lastRowLastColumn="0"/>
              <w:rPr>
                <w:sz w:val="20"/>
                <w:szCs w:val="20"/>
              </w:rPr>
            </w:pPr>
            <w:r w:rsidRPr="009E033C">
              <w:rPr>
                <w:sz w:val="20"/>
                <w:szCs w:val="20"/>
              </w:rPr>
              <w:t>Start dan stop pada background service bekerja dengan baik</w:t>
            </w:r>
          </w:p>
        </w:tc>
        <w:tc>
          <w:tcPr>
            <w:tcW w:w="1353" w:type="dxa"/>
          </w:tcPr>
          <w:p w14:paraId="1FC1B812" w14:textId="162D00CC" w:rsidR="0031308C" w:rsidRPr="009E033C" w:rsidRDefault="0031308C" w:rsidP="0031308C">
            <w:pPr>
              <w:pStyle w:val="Paragraph"/>
              <w:ind w:firstLine="0"/>
              <w:cnfStyle w:val="000000000000" w:firstRow="0" w:lastRow="0" w:firstColumn="0" w:lastColumn="0" w:oddVBand="0" w:evenVBand="0" w:oddHBand="0" w:evenHBand="0" w:firstRowFirstColumn="0" w:firstRowLastColumn="0" w:lastRowFirstColumn="0" w:lastRowLastColumn="0"/>
              <w:rPr>
                <w:sz w:val="20"/>
                <w:szCs w:val="20"/>
              </w:rPr>
            </w:pPr>
            <w:r w:rsidRPr="009E033C">
              <w:rPr>
                <w:sz w:val="20"/>
                <w:szCs w:val="20"/>
              </w:rPr>
              <w:t>Diterima</w:t>
            </w:r>
          </w:p>
        </w:tc>
      </w:tr>
      <w:tr w:rsidR="0031308C" w:rsidRPr="009E033C" w14:paraId="5E9B9505" w14:textId="77777777" w:rsidTr="0059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3" w:type="dxa"/>
          </w:tcPr>
          <w:p w14:paraId="778F5088" w14:textId="3A3F41D7" w:rsidR="0031308C" w:rsidRPr="009E033C" w:rsidRDefault="0031308C" w:rsidP="0031308C">
            <w:pPr>
              <w:pStyle w:val="Paragraph"/>
              <w:ind w:firstLine="0"/>
              <w:rPr>
                <w:b w:val="0"/>
                <w:bCs w:val="0"/>
                <w:sz w:val="20"/>
                <w:szCs w:val="20"/>
              </w:rPr>
            </w:pPr>
            <w:r w:rsidRPr="009E033C">
              <w:rPr>
                <w:b w:val="0"/>
                <w:bCs w:val="0"/>
                <w:sz w:val="20"/>
                <w:szCs w:val="20"/>
              </w:rPr>
              <w:t>Menjalankan semua routes yang ada pada REST API dengan Postman</w:t>
            </w:r>
          </w:p>
        </w:tc>
        <w:tc>
          <w:tcPr>
            <w:tcW w:w="1985" w:type="dxa"/>
          </w:tcPr>
          <w:p w14:paraId="50116E76" w14:textId="66225FF5" w:rsidR="0031308C" w:rsidRPr="009E033C" w:rsidRDefault="0031308C" w:rsidP="0031308C">
            <w:pPr>
              <w:pStyle w:val="Paragraph"/>
              <w:ind w:firstLine="0"/>
              <w:cnfStyle w:val="000000100000" w:firstRow="0" w:lastRow="0" w:firstColumn="0" w:lastColumn="0" w:oddVBand="0" w:evenVBand="0" w:oddHBand="1" w:evenHBand="0" w:firstRowFirstColumn="0" w:firstRowLastColumn="0" w:lastRowFirstColumn="0" w:lastRowLastColumn="0"/>
              <w:rPr>
                <w:sz w:val="20"/>
                <w:szCs w:val="20"/>
              </w:rPr>
            </w:pPr>
            <w:r w:rsidRPr="009E033C">
              <w:rPr>
                <w:sz w:val="20"/>
                <w:szCs w:val="20"/>
              </w:rPr>
              <w:t>Kode dan isi response tiap endpoint benar dan sesuai fungsinya</w:t>
            </w:r>
          </w:p>
        </w:tc>
        <w:tc>
          <w:tcPr>
            <w:tcW w:w="2268" w:type="dxa"/>
          </w:tcPr>
          <w:p w14:paraId="47C784DA" w14:textId="2114EC0D" w:rsidR="0031308C" w:rsidRPr="009E033C" w:rsidRDefault="0031308C" w:rsidP="0031308C">
            <w:pPr>
              <w:pStyle w:val="Paragraph"/>
              <w:ind w:firstLine="0"/>
              <w:cnfStyle w:val="000000100000" w:firstRow="0" w:lastRow="0" w:firstColumn="0" w:lastColumn="0" w:oddVBand="0" w:evenVBand="0" w:oddHBand="1" w:evenHBand="0" w:firstRowFirstColumn="0" w:firstRowLastColumn="0" w:lastRowFirstColumn="0" w:lastRowLastColumn="0"/>
              <w:rPr>
                <w:sz w:val="20"/>
                <w:szCs w:val="20"/>
              </w:rPr>
            </w:pPr>
            <w:r w:rsidRPr="009E033C">
              <w:rPr>
                <w:sz w:val="20"/>
                <w:szCs w:val="20"/>
              </w:rPr>
              <w:t>Tiap response pada endpoint API sudah benar</w:t>
            </w:r>
          </w:p>
        </w:tc>
        <w:tc>
          <w:tcPr>
            <w:tcW w:w="1353" w:type="dxa"/>
          </w:tcPr>
          <w:p w14:paraId="4C406CD2" w14:textId="5784528C" w:rsidR="0031308C" w:rsidRPr="009E033C" w:rsidRDefault="0031308C" w:rsidP="0031308C">
            <w:pPr>
              <w:pStyle w:val="Paragraph"/>
              <w:ind w:firstLine="0"/>
              <w:cnfStyle w:val="000000100000" w:firstRow="0" w:lastRow="0" w:firstColumn="0" w:lastColumn="0" w:oddVBand="0" w:evenVBand="0" w:oddHBand="1" w:evenHBand="0" w:firstRowFirstColumn="0" w:firstRowLastColumn="0" w:lastRowFirstColumn="0" w:lastRowLastColumn="0"/>
              <w:rPr>
                <w:sz w:val="20"/>
                <w:szCs w:val="20"/>
              </w:rPr>
            </w:pPr>
            <w:r w:rsidRPr="009E033C">
              <w:rPr>
                <w:sz w:val="20"/>
                <w:szCs w:val="20"/>
              </w:rPr>
              <w:t>Diterima</w:t>
            </w:r>
          </w:p>
        </w:tc>
      </w:tr>
      <w:tr w:rsidR="0031308C" w:rsidRPr="009E033C" w14:paraId="2FECD0F3" w14:textId="77777777" w:rsidTr="00590443">
        <w:trPr>
          <w:trHeight w:val="924"/>
        </w:trPr>
        <w:tc>
          <w:tcPr>
            <w:cnfStyle w:val="001000000000" w:firstRow="0" w:lastRow="0" w:firstColumn="1" w:lastColumn="0" w:oddVBand="0" w:evenVBand="0" w:oddHBand="0" w:evenHBand="0" w:firstRowFirstColumn="0" w:firstRowLastColumn="0" w:lastRowFirstColumn="0" w:lastRowLastColumn="0"/>
            <w:tcW w:w="2753" w:type="dxa"/>
          </w:tcPr>
          <w:p w14:paraId="11B0CDC4" w14:textId="409E0AB7" w:rsidR="0031308C" w:rsidRPr="009E033C" w:rsidRDefault="0031308C" w:rsidP="0031308C">
            <w:pPr>
              <w:pStyle w:val="Paragraph"/>
              <w:ind w:firstLine="0"/>
              <w:rPr>
                <w:b w:val="0"/>
                <w:bCs w:val="0"/>
                <w:sz w:val="20"/>
                <w:szCs w:val="20"/>
              </w:rPr>
            </w:pPr>
            <w:r w:rsidRPr="009E033C">
              <w:rPr>
                <w:b w:val="0"/>
                <w:bCs w:val="0"/>
                <w:sz w:val="20"/>
                <w:szCs w:val="20"/>
              </w:rPr>
              <w:t>Melakukan pencarian pada tampilan web dan program console search engine</w:t>
            </w:r>
          </w:p>
        </w:tc>
        <w:tc>
          <w:tcPr>
            <w:tcW w:w="1985" w:type="dxa"/>
          </w:tcPr>
          <w:p w14:paraId="46D28FBA" w14:textId="25EAF38E" w:rsidR="0031308C" w:rsidRPr="009E033C" w:rsidRDefault="0031308C" w:rsidP="0031308C">
            <w:pPr>
              <w:pStyle w:val="Paragraph"/>
              <w:ind w:firstLine="0"/>
              <w:cnfStyle w:val="000000000000" w:firstRow="0" w:lastRow="0" w:firstColumn="0" w:lastColumn="0" w:oddVBand="0" w:evenVBand="0" w:oddHBand="0" w:evenHBand="0" w:firstRowFirstColumn="0" w:firstRowLastColumn="0" w:lastRowFirstColumn="0" w:lastRowLastColumn="0"/>
              <w:rPr>
                <w:sz w:val="20"/>
                <w:szCs w:val="20"/>
              </w:rPr>
            </w:pPr>
            <w:r w:rsidRPr="009E033C">
              <w:rPr>
                <w:sz w:val="20"/>
                <w:szCs w:val="20"/>
              </w:rPr>
              <w:t>Mempunyai hasil pencarian yang relevan</w:t>
            </w:r>
          </w:p>
        </w:tc>
        <w:tc>
          <w:tcPr>
            <w:tcW w:w="2268" w:type="dxa"/>
          </w:tcPr>
          <w:p w14:paraId="16E09CE7" w14:textId="1C487FC9" w:rsidR="0031308C" w:rsidRPr="009E033C" w:rsidRDefault="0031308C" w:rsidP="0031308C">
            <w:pPr>
              <w:pStyle w:val="Paragraph"/>
              <w:ind w:firstLine="0"/>
              <w:cnfStyle w:val="000000000000" w:firstRow="0" w:lastRow="0" w:firstColumn="0" w:lastColumn="0" w:oddVBand="0" w:evenVBand="0" w:oddHBand="0" w:evenHBand="0" w:firstRowFirstColumn="0" w:firstRowLastColumn="0" w:lastRowFirstColumn="0" w:lastRowLastColumn="0"/>
              <w:rPr>
                <w:sz w:val="20"/>
                <w:szCs w:val="20"/>
              </w:rPr>
            </w:pPr>
            <w:r w:rsidRPr="009E033C">
              <w:rPr>
                <w:sz w:val="20"/>
                <w:szCs w:val="20"/>
              </w:rPr>
              <w:t>Hasil pencarian sudah relevan sesuai keyword</w:t>
            </w:r>
          </w:p>
        </w:tc>
        <w:tc>
          <w:tcPr>
            <w:tcW w:w="1353" w:type="dxa"/>
          </w:tcPr>
          <w:p w14:paraId="41F00496" w14:textId="0A5FA6CB" w:rsidR="0031308C" w:rsidRPr="009E033C" w:rsidRDefault="0031308C" w:rsidP="0031308C">
            <w:pPr>
              <w:pStyle w:val="Paragraph"/>
              <w:ind w:firstLine="0"/>
              <w:cnfStyle w:val="000000000000" w:firstRow="0" w:lastRow="0" w:firstColumn="0" w:lastColumn="0" w:oddVBand="0" w:evenVBand="0" w:oddHBand="0" w:evenHBand="0" w:firstRowFirstColumn="0" w:firstRowLastColumn="0" w:lastRowFirstColumn="0" w:lastRowLastColumn="0"/>
              <w:rPr>
                <w:sz w:val="20"/>
                <w:szCs w:val="20"/>
              </w:rPr>
            </w:pPr>
            <w:r w:rsidRPr="009E033C">
              <w:rPr>
                <w:sz w:val="20"/>
                <w:szCs w:val="20"/>
              </w:rPr>
              <w:t>Diterima</w:t>
            </w:r>
          </w:p>
        </w:tc>
      </w:tr>
    </w:tbl>
    <w:p w14:paraId="155C4047" w14:textId="77777777" w:rsidR="00D6239A" w:rsidRPr="009E033C" w:rsidRDefault="00D6239A" w:rsidP="00CD2D38">
      <w:pPr>
        <w:pStyle w:val="Paragraph"/>
        <w:ind w:firstLine="0"/>
      </w:pPr>
    </w:p>
    <w:p w14:paraId="64435E39" w14:textId="2B269A46" w:rsidR="00590443" w:rsidRPr="00C66236" w:rsidRDefault="00590443">
      <w:pPr>
        <w:pStyle w:val="Paragraph"/>
        <w:numPr>
          <w:ilvl w:val="0"/>
          <w:numId w:val="4"/>
        </w:numPr>
        <w:rPr>
          <w:i/>
          <w:iCs/>
        </w:rPr>
      </w:pPr>
      <w:r w:rsidRPr="00C66236">
        <w:rPr>
          <w:i/>
          <w:iCs/>
        </w:rPr>
        <w:t>Non-functional</w:t>
      </w:r>
      <w:r w:rsidRPr="00C66236">
        <w:rPr>
          <w:i/>
          <w:iCs/>
        </w:rPr>
        <w:t xml:space="preserve"> Testing</w:t>
      </w:r>
    </w:p>
    <w:p w14:paraId="698F1E67" w14:textId="717AF77B" w:rsidR="00590443" w:rsidRPr="009E033C" w:rsidRDefault="00590443">
      <w:pPr>
        <w:pStyle w:val="Paragraph"/>
        <w:numPr>
          <w:ilvl w:val="0"/>
          <w:numId w:val="3"/>
        </w:numPr>
      </w:pPr>
      <w:r w:rsidRPr="009E033C">
        <w:t xml:space="preserve">Lama waktu dan penggunaan </w:t>
      </w:r>
      <w:r w:rsidRPr="00375C8A">
        <w:rPr>
          <w:i/>
          <w:iCs/>
        </w:rPr>
        <w:t>RAM</w:t>
      </w:r>
    </w:p>
    <w:p w14:paraId="15752A90" w14:textId="2D9B0ACC" w:rsidR="00590443" w:rsidRPr="009E033C" w:rsidRDefault="00590443" w:rsidP="00590443">
      <w:pPr>
        <w:pStyle w:val="Paragraph"/>
        <w:ind w:left="1004" w:firstLine="436"/>
      </w:pPr>
      <w:r w:rsidRPr="009E033C">
        <w:t xml:space="preserve">Saat menjalankan </w:t>
      </w:r>
      <w:r w:rsidRPr="00193295">
        <w:rPr>
          <w:i/>
          <w:iCs/>
        </w:rPr>
        <w:t>background service crawler</w:t>
      </w:r>
      <w:r w:rsidRPr="009E033C">
        <w:t xml:space="preserve"> di </w:t>
      </w:r>
      <w:r w:rsidRPr="00785632">
        <w:rPr>
          <w:i/>
          <w:iCs/>
        </w:rPr>
        <w:t>server</w:t>
      </w:r>
      <w:r w:rsidRPr="009E033C">
        <w:t xml:space="preserve"> situs awal yang dipilih adalah detik.com, lalu durasinya diatur pada 6 jam dan dengan jumlah 1 thread. Grafik penggunaan </w:t>
      </w:r>
      <w:r w:rsidRPr="00B02C44">
        <w:rPr>
          <w:i/>
          <w:iCs/>
        </w:rPr>
        <w:t>RAM</w:t>
      </w:r>
      <w:r w:rsidRPr="009E033C">
        <w:t xml:space="preserve"> tiap jam saat </w:t>
      </w:r>
      <w:r w:rsidRPr="00F605A8">
        <w:rPr>
          <w:i/>
          <w:iCs/>
        </w:rPr>
        <w:t>crawler</w:t>
      </w:r>
      <w:r w:rsidRPr="009E033C">
        <w:t xml:space="preserve"> berjalan dapat dilihat pada gambar</w:t>
      </w:r>
      <w:r w:rsidR="00D4264C">
        <w:rPr>
          <w:lang w:val="en-US"/>
        </w:rPr>
        <w:t xml:space="preserve"> 7</w:t>
      </w:r>
      <w:r w:rsidRPr="009E033C">
        <w:t>.</w:t>
      </w:r>
    </w:p>
    <w:p w14:paraId="3AD91E9C" w14:textId="698ECEB3" w:rsidR="00590443" w:rsidRPr="009E033C" w:rsidRDefault="00590443" w:rsidP="00590443">
      <w:pPr>
        <w:pStyle w:val="Paragraph"/>
        <w:ind w:left="1004" w:firstLine="0"/>
        <w:jc w:val="center"/>
      </w:pPr>
      <w:r w:rsidRPr="009E033C">
        <w:drawing>
          <wp:inline distT="0" distB="0" distL="0" distR="0" wp14:anchorId="4062C72C" wp14:editId="285E1B39">
            <wp:extent cx="2705100" cy="16445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6792" cy="1651659"/>
                    </a:xfrm>
                    <a:prstGeom prst="rect">
                      <a:avLst/>
                    </a:prstGeom>
                    <a:noFill/>
                    <a:ln>
                      <a:noFill/>
                    </a:ln>
                  </pic:spPr>
                </pic:pic>
              </a:graphicData>
            </a:graphic>
          </wp:inline>
        </w:drawing>
      </w:r>
    </w:p>
    <w:p w14:paraId="7654AAA5" w14:textId="7AEB0F61" w:rsidR="008B439C" w:rsidRPr="009E033C" w:rsidRDefault="008B439C" w:rsidP="008B439C">
      <w:pPr>
        <w:pStyle w:val="Caption"/>
        <w:ind w:left="284" w:firstLine="436"/>
        <w:jc w:val="center"/>
        <w:rPr>
          <w:i w:val="0"/>
          <w:iCs w:val="0"/>
          <w:color w:val="auto"/>
          <w:lang w:val="id-ID"/>
        </w:rPr>
      </w:pPr>
      <w:r w:rsidRPr="009E033C">
        <w:rPr>
          <w:b/>
          <w:bCs/>
          <w:i w:val="0"/>
          <w:iCs w:val="0"/>
          <w:color w:val="auto"/>
          <w:lang w:val="id-ID"/>
        </w:rPr>
        <w:t xml:space="preserve">GAMBAR </w:t>
      </w:r>
      <w:r w:rsidRPr="009E033C">
        <w:rPr>
          <w:b/>
          <w:bCs/>
          <w:i w:val="0"/>
          <w:iCs w:val="0"/>
          <w:color w:val="auto"/>
          <w:lang w:val="id-ID"/>
        </w:rPr>
        <w:t>7</w:t>
      </w:r>
      <w:r w:rsidRPr="009E033C">
        <w:rPr>
          <w:i w:val="0"/>
          <w:iCs w:val="0"/>
          <w:color w:val="auto"/>
          <w:lang w:val="id-ID"/>
        </w:rPr>
        <w:t xml:space="preserve">. </w:t>
      </w:r>
      <w:r w:rsidRPr="009E033C">
        <w:rPr>
          <w:i w:val="0"/>
          <w:iCs w:val="0"/>
          <w:color w:val="auto"/>
          <w:lang w:val="id-ID"/>
        </w:rPr>
        <w:t xml:space="preserve">Penggunaan RAM </w:t>
      </w:r>
      <w:proofErr w:type="spellStart"/>
      <w:r w:rsidRPr="009E033C">
        <w:rPr>
          <w:i w:val="0"/>
          <w:iCs w:val="0"/>
          <w:color w:val="auto"/>
          <w:lang w:val="id-ID"/>
        </w:rPr>
        <w:t>Crawler</w:t>
      </w:r>
      <w:proofErr w:type="spellEnd"/>
    </w:p>
    <w:p w14:paraId="2D96DA42" w14:textId="631D8F12" w:rsidR="00590443" w:rsidRPr="009E033C" w:rsidRDefault="00590443" w:rsidP="00590443">
      <w:pPr>
        <w:pStyle w:val="Paragraph"/>
        <w:ind w:left="1004" w:firstLine="436"/>
      </w:pPr>
      <w:r w:rsidRPr="009E033C">
        <w:t xml:space="preserve">Berdasarkan grafik, penggunaan </w:t>
      </w:r>
      <w:r w:rsidRPr="00E06B14">
        <w:rPr>
          <w:i/>
          <w:iCs/>
        </w:rPr>
        <w:t>RAM</w:t>
      </w:r>
      <w:r w:rsidRPr="009E033C">
        <w:t xml:space="preserve"> pada </w:t>
      </w:r>
      <w:r w:rsidRPr="00D4264C">
        <w:rPr>
          <w:i/>
          <w:iCs/>
        </w:rPr>
        <w:t>crawler</w:t>
      </w:r>
      <w:r w:rsidRPr="009E033C">
        <w:t xml:space="preserve"> bertambah seiring berjalannya waktu, hal ini dikarenakan terdapat antrean halaman yang ingin di-</w:t>
      </w:r>
      <w:r w:rsidRPr="00D4264C">
        <w:rPr>
          <w:i/>
          <w:iCs/>
        </w:rPr>
        <w:t>crawl</w:t>
      </w:r>
      <w:r w:rsidRPr="009E033C">
        <w:t xml:space="preserve">. Saat </w:t>
      </w:r>
      <w:r w:rsidRPr="00D4264C">
        <w:rPr>
          <w:i/>
          <w:iCs/>
        </w:rPr>
        <w:t>crawler</w:t>
      </w:r>
      <w:r w:rsidRPr="009E033C">
        <w:t xml:space="preserve"> memproses setiap halaman dan mengurangi antrean, </w:t>
      </w:r>
      <w:r w:rsidRPr="00D4264C">
        <w:rPr>
          <w:i/>
          <w:iCs/>
        </w:rPr>
        <w:t>crawler</w:t>
      </w:r>
      <w:r w:rsidRPr="009E033C">
        <w:t xml:space="preserve"> juga menambahkan semua </w:t>
      </w:r>
      <w:r w:rsidRPr="00D4264C">
        <w:rPr>
          <w:i/>
          <w:iCs/>
        </w:rPr>
        <w:t>URL</w:t>
      </w:r>
      <w:r w:rsidRPr="009E033C">
        <w:t xml:space="preserve"> yang ada pada halaman tersebut ke dalam antrean, sehingga antrean halaman akan lebih banyak bertambah dibandingkan berkurang yang mengakibatkan 82 bertambahnya konsumsi </w:t>
      </w:r>
      <w:r w:rsidRPr="00D4264C">
        <w:rPr>
          <w:i/>
          <w:iCs/>
        </w:rPr>
        <w:t>RAM</w:t>
      </w:r>
      <w:r w:rsidRPr="009E033C">
        <w:t>. Hasil halaman yang telah di-</w:t>
      </w:r>
      <w:r w:rsidRPr="00D4264C">
        <w:rPr>
          <w:i/>
          <w:iCs/>
        </w:rPr>
        <w:t>crawl</w:t>
      </w:r>
      <w:r w:rsidRPr="009E033C">
        <w:t xml:space="preserve"> dari proses </w:t>
      </w:r>
      <w:r w:rsidRPr="00D4264C">
        <w:rPr>
          <w:i/>
          <w:iCs/>
        </w:rPr>
        <w:t>background</w:t>
      </w:r>
      <w:r w:rsidRPr="009E033C">
        <w:t xml:space="preserve"> </w:t>
      </w:r>
      <w:r w:rsidRPr="00D4264C">
        <w:rPr>
          <w:i/>
          <w:iCs/>
        </w:rPr>
        <w:t>service</w:t>
      </w:r>
      <w:r w:rsidRPr="009E033C">
        <w:t xml:space="preserve"> ini berjumlah 10.714 halaman</w:t>
      </w:r>
      <w:r w:rsidRPr="009E033C">
        <w:t>.</w:t>
      </w:r>
    </w:p>
    <w:p w14:paraId="0B786166" w14:textId="77777777" w:rsidR="00590443" w:rsidRPr="009E033C" w:rsidRDefault="00590443" w:rsidP="008B439C">
      <w:pPr>
        <w:pStyle w:val="Paragraph"/>
        <w:ind w:left="1004" w:firstLine="436"/>
        <w:jc w:val="center"/>
      </w:pPr>
      <w:r w:rsidRPr="009E033C">
        <w:drawing>
          <wp:inline distT="0" distB="0" distL="0" distR="0" wp14:anchorId="7DDF139F" wp14:editId="4DF583CC">
            <wp:extent cx="2686050" cy="16471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6635" cy="1653685"/>
                    </a:xfrm>
                    <a:prstGeom prst="rect">
                      <a:avLst/>
                    </a:prstGeom>
                    <a:noFill/>
                    <a:ln>
                      <a:noFill/>
                    </a:ln>
                  </pic:spPr>
                </pic:pic>
              </a:graphicData>
            </a:graphic>
          </wp:inline>
        </w:drawing>
      </w:r>
    </w:p>
    <w:p w14:paraId="26B9F7A6" w14:textId="2A8441A5" w:rsidR="008B439C" w:rsidRPr="009E033C" w:rsidRDefault="008B439C" w:rsidP="008B439C">
      <w:pPr>
        <w:pStyle w:val="Caption"/>
        <w:ind w:left="720" w:firstLine="720"/>
        <w:jc w:val="center"/>
        <w:rPr>
          <w:i w:val="0"/>
          <w:iCs w:val="0"/>
          <w:color w:val="auto"/>
          <w:lang w:val="id-ID"/>
        </w:rPr>
      </w:pPr>
      <w:r w:rsidRPr="009E033C">
        <w:rPr>
          <w:b/>
          <w:bCs/>
          <w:i w:val="0"/>
          <w:iCs w:val="0"/>
          <w:color w:val="auto"/>
          <w:lang w:val="id-ID"/>
        </w:rPr>
        <w:t xml:space="preserve">GAMBAR </w:t>
      </w:r>
      <w:r w:rsidRPr="009E033C">
        <w:rPr>
          <w:b/>
          <w:bCs/>
          <w:i w:val="0"/>
          <w:iCs w:val="0"/>
          <w:color w:val="auto"/>
          <w:lang w:val="id-ID"/>
        </w:rPr>
        <w:t>8</w:t>
      </w:r>
      <w:r w:rsidRPr="009E033C">
        <w:rPr>
          <w:i w:val="0"/>
          <w:iCs w:val="0"/>
          <w:color w:val="auto"/>
          <w:lang w:val="id-ID"/>
        </w:rPr>
        <w:t xml:space="preserve">. </w:t>
      </w:r>
      <w:r w:rsidRPr="009E033C">
        <w:rPr>
          <w:i w:val="0"/>
          <w:iCs w:val="0"/>
          <w:color w:val="auto"/>
          <w:lang w:val="id-ID"/>
        </w:rPr>
        <w:t>Penggunaan RAM TF IDF</w:t>
      </w:r>
    </w:p>
    <w:p w14:paraId="20B8916D" w14:textId="24F075B2" w:rsidR="00590443" w:rsidRPr="009E033C" w:rsidRDefault="00590443" w:rsidP="00590443">
      <w:pPr>
        <w:pStyle w:val="Paragraph"/>
        <w:ind w:left="1004" w:firstLine="436"/>
      </w:pPr>
      <w:r w:rsidRPr="009E033C">
        <w:t xml:space="preserve">Setelah proses </w:t>
      </w:r>
      <w:r w:rsidRPr="00D4264C">
        <w:rPr>
          <w:i/>
          <w:iCs/>
        </w:rPr>
        <w:t>crawler</w:t>
      </w:r>
      <w:r w:rsidRPr="009E033C">
        <w:t xml:space="preserve"> selesai, </w:t>
      </w:r>
      <w:r w:rsidRPr="00D4264C">
        <w:rPr>
          <w:i/>
          <w:iCs/>
        </w:rPr>
        <w:t>background</w:t>
      </w:r>
      <w:r w:rsidRPr="009E033C">
        <w:t xml:space="preserve"> </w:t>
      </w:r>
      <w:r w:rsidRPr="00D4264C">
        <w:rPr>
          <w:i/>
          <w:iCs/>
        </w:rPr>
        <w:t>service</w:t>
      </w:r>
      <w:r w:rsidRPr="009E033C">
        <w:t xml:space="preserve"> </w:t>
      </w:r>
      <w:r w:rsidRPr="00D4264C">
        <w:rPr>
          <w:i/>
          <w:iCs/>
        </w:rPr>
        <w:t>TF</w:t>
      </w:r>
      <w:r w:rsidRPr="009E033C">
        <w:t xml:space="preserve"> </w:t>
      </w:r>
      <w:r w:rsidRPr="00D4264C">
        <w:rPr>
          <w:i/>
          <w:iCs/>
        </w:rPr>
        <w:t>IDF</w:t>
      </w:r>
      <w:r w:rsidRPr="009E033C">
        <w:t xml:space="preserve"> dijalankan untuk memproses data halaman yang dihasilkan dari </w:t>
      </w:r>
      <w:r w:rsidRPr="00D4264C">
        <w:rPr>
          <w:i/>
          <w:iCs/>
        </w:rPr>
        <w:t>crawler</w:t>
      </w:r>
      <w:r w:rsidRPr="009E033C">
        <w:t xml:space="preserve"> tersebut. Grafik penggunaan </w:t>
      </w:r>
      <w:r w:rsidRPr="00D4264C">
        <w:rPr>
          <w:i/>
          <w:iCs/>
        </w:rPr>
        <w:t>RAM</w:t>
      </w:r>
      <w:r w:rsidRPr="009E033C">
        <w:t xml:space="preserve"> tiap jam saat </w:t>
      </w:r>
      <w:r w:rsidRPr="00D4264C">
        <w:rPr>
          <w:i/>
          <w:iCs/>
        </w:rPr>
        <w:t>TF</w:t>
      </w:r>
      <w:r w:rsidRPr="009E033C">
        <w:t xml:space="preserve"> </w:t>
      </w:r>
      <w:r w:rsidRPr="00D4264C">
        <w:rPr>
          <w:i/>
          <w:iCs/>
        </w:rPr>
        <w:t>IDF</w:t>
      </w:r>
      <w:r w:rsidRPr="009E033C">
        <w:t xml:space="preserve"> berjalan dapat dilihat pada gambar </w:t>
      </w:r>
      <w:r w:rsidR="00193DF5">
        <w:rPr>
          <w:lang w:val="en-US"/>
        </w:rPr>
        <w:t>8</w:t>
      </w:r>
      <w:r w:rsidRPr="009E033C">
        <w:t xml:space="preserve"> di mana penggunaan </w:t>
      </w:r>
      <w:r w:rsidRPr="00D4264C">
        <w:rPr>
          <w:i/>
          <w:iCs/>
        </w:rPr>
        <w:t>RAM</w:t>
      </w:r>
      <w:r w:rsidRPr="009E033C">
        <w:t xml:space="preserve">-nya cenderung menurun. </w:t>
      </w:r>
      <w:r w:rsidRPr="00D4264C">
        <w:rPr>
          <w:i/>
          <w:iCs/>
        </w:rPr>
        <w:t>Background</w:t>
      </w:r>
      <w:r w:rsidRPr="009E033C">
        <w:t xml:space="preserve"> </w:t>
      </w:r>
      <w:r w:rsidRPr="00D4264C">
        <w:rPr>
          <w:i/>
          <w:iCs/>
        </w:rPr>
        <w:t>service</w:t>
      </w:r>
      <w:r w:rsidRPr="009E033C">
        <w:t xml:space="preserve"> </w:t>
      </w:r>
      <w:r w:rsidRPr="00D4264C">
        <w:rPr>
          <w:i/>
          <w:iCs/>
        </w:rPr>
        <w:t>TF</w:t>
      </w:r>
      <w:r w:rsidRPr="009E033C">
        <w:t xml:space="preserve"> </w:t>
      </w:r>
      <w:r w:rsidRPr="00D4264C">
        <w:rPr>
          <w:i/>
          <w:iCs/>
        </w:rPr>
        <w:t>IDF</w:t>
      </w:r>
      <w:r w:rsidRPr="009E033C">
        <w:t xml:space="preserve"> yang memproses 10.714 halaman ini memakan waktu selama 4 jam 23 menit.</w:t>
      </w:r>
    </w:p>
    <w:p w14:paraId="228DAE28" w14:textId="719E141C" w:rsidR="00590443" w:rsidRPr="009E033C" w:rsidRDefault="00590443" w:rsidP="00590443">
      <w:pPr>
        <w:pStyle w:val="Paragraph"/>
        <w:ind w:left="1004" w:firstLine="436"/>
        <w:jc w:val="center"/>
      </w:pPr>
      <w:r w:rsidRPr="009E033C">
        <w:drawing>
          <wp:inline distT="0" distB="0" distL="0" distR="0" wp14:anchorId="1A7CA8C0" wp14:editId="19AF3557">
            <wp:extent cx="2879816" cy="1762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8142" cy="1767220"/>
                    </a:xfrm>
                    <a:prstGeom prst="rect">
                      <a:avLst/>
                    </a:prstGeom>
                    <a:noFill/>
                    <a:ln>
                      <a:noFill/>
                    </a:ln>
                  </pic:spPr>
                </pic:pic>
              </a:graphicData>
            </a:graphic>
          </wp:inline>
        </w:drawing>
      </w:r>
    </w:p>
    <w:p w14:paraId="19F000CF" w14:textId="64D84399" w:rsidR="008B439C" w:rsidRPr="009E033C" w:rsidRDefault="008B439C" w:rsidP="008B439C">
      <w:pPr>
        <w:pStyle w:val="Caption"/>
        <w:ind w:left="720" w:firstLine="720"/>
        <w:jc w:val="center"/>
        <w:rPr>
          <w:i w:val="0"/>
          <w:iCs w:val="0"/>
          <w:color w:val="auto"/>
          <w:lang w:val="id-ID"/>
        </w:rPr>
      </w:pPr>
      <w:r w:rsidRPr="009E033C">
        <w:rPr>
          <w:b/>
          <w:bCs/>
          <w:i w:val="0"/>
          <w:iCs w:val="0"/>
          <w:color w:val="auto"/>
          <w:lang w:val="id-ID"/>
        </w:rPr>
        <w:t xml:space="preserve">GAMBAR </w:t>
      </w:r>
      <w:r w:rsidRPr="009E033C">
        <w:rPr>
          <w:b/>
          <w:bCs/>
          <w:i w:val="0"/>
          <w:iCs w:val="0"/>
          <w:color w:val="auto"/>
          <w:lang w:val="id-ID"/>
        </w:rPr>
        <w:t>9</w:t>
      </w:r>
      <w:r w:rsidRPr="009E033C">
        <w:rPr>
          <w:i w:val="0"/>
          <w:iCs w:val="0"/>
          <w:color w:val="auto"/>
          <w:lang w:val="id-ID"/>
        </w:rPr>
        <w:t xml:space="preserve">. </w:t>
      </w:r>
      <w:r w:rsidRPr="009E033C">
        <w:rPr>
          <w:i w:val="0"/>
          <w:iCs w:val="0"/>
          <w:color w:val="auto"/>
          <w:lang w:val="id-ID"/>
        </w:rPr>
        <w:t xml:space="preserve">Penggunaan RAM </w:t>
      </w:r>
      <w:proofErr w:type="spellStart"/>
      <w:r w:rsidRPr="009E033C">
        <w:rPr>
          <w:i w:val="0"/>
          <w:iCs w:val="0"/>
          <w:color w:val="auto"/>
          <w:lang w:val="id-ID"/>
        </w:rPr>
        <w:t>PageRank</w:t>
      </w:r>
      <w:proofErr w:type="spellEnd"/>
    </w:p>
    <w:p w14:paraId="6597DE6E" w14:textId="0D83C292" w:rsidR="008B439C" w:rsidRPr="009E033C" w:rsidRDefault="00590443" w:rsidP="008B439C">
      <w:pPr>
        <w:pStyle w:val="Paragraph"/>
        <w:ind w:left="1004" w:firstLine="436"/>
      </w:pPr>
      <w:r w:rsidRPr="00D4264C">
        <w:rPr>
          <w:i/>
          <w:iCs/>
        </w:rPr>
        <w:lastRenderedPageBreak/>
        <w:t>Background</w:t>
      </w:r>
      <w:r w:rsidRPr="009E033C">
        <w:t xml:space="preserve"> </w:t>
      </w:r>
      <w:r w:rsidRPr="00D4264C">
        <w:rPr>
          <w:i/>
          <w:iCs/>
        </w:rPr>
        <w:t>service</w:t>
      </w:r>
      <w:r w:rsidRPr="009E033C">
        <w:t xml:space="preserve"> </w:t>
      </w:r>
      <w:r w:rsidRPr="00D4264C">
        <w:rPr>
          <w:i/>
          <w:iCs/>
        </w:rPr>
        <w:t>PageRank</w:t>
      </w:r>
      <w:r w:rsidRPr="009E033C">
        <w:t xml:space="preserve"> juga dijalankan memakai data halaman dari proses </w:t>
      </w:r>
      <w:r w:rsidRPr="00D4264C">
        <w:rPr>
          <w:i/>
          <w:iCs/>
        </w:rPr>
        <w:t>crawler</w:t>
      </w:r>
      <w:r w:rsidRPr="009E033C">
        <w:t xml:space="preserve"> yang telah dilakukan sebelumnya. Grafik penggunaan </w:t>
      </w:r>
      <w:r w:rsidRPr="00D4264C">
        <w:rPr>
          <w:i/>
          <w:iCs/>
        </w:rPr>
        <w:t>RAM</w:t>
      </w:r>
      <w:r w:rsidRPr="009E033C">
        <w:t xml:space="preserve"> tiap jam saat </w:t>
      </w:r>
      <w:r w:rsidRPr="00D4264C">
        <w:rPr>
          <w:i/>
          <w:iCs/>
        </w:rPr>
        <w:t>PageRank</w:t>
      </w:r>
      <w:r w:rsidRPr="009E033C">
        <w:t xml:space="preserve"> berjalan dapat dilihat pada gambar</w:t>
      </w:r>
      <w:r w:rsidR="00610CFA">
        <w:rPr>
          <w:lang w:val="en-US"/>
        </w:rPr>
        <w:t xml:space="preserve"> 9</w:t>
      </w:r>
      <w:r w:rsidRPr="009E033C">
        <w:t xml:space="preserve"> di mana penggunaan </w:t>
      </w:r>
      <w:r w:rsidRPr="00C4274C">
        <w:rPr>
          <w:i/>
          <w:iCs/>
        </w:rPr>
        <w:t>RAM</w:t>
      </w:r>
      <w:r w:rsidRPr="009E033C">
        <w:t xml:space="preserve">-nya cenderung naik turun tetapi tetap stabil. Proses </w:t>
      </w:r>
      <w:r w:rsidRPr="000F31F8">
        <w:rPr>
          <w:i/>
          <w:iCs/>
        </w:rPr>
        <w:t>PageRank</w:t>
      </w:r>
      <w:r w:rsidRPr="009E033C">
        <w:t xml:space="preserve"> berhenti atau konvergen pada iterasi ke-8 di mana rata-rata perbedaan nilai </w:t>
      </w:r>
      <w:r w:rsidRPr="004576D6">
        <w:rPr>
          <w:i/>
          <w:iCs/>
        </w:rPr>
        <w:t>PageRank</w:t>
      </w:r>
      <w:r w:rsidRPr="009E033C">
        <w:t xml:space="preserve"> di iterasi terakhir bernilai 0.0000636. </w:t>
      </w:r>
      <w:r w:rsidRPr="00933890">
        <w:rPr>
          <w:i/>
          <w:iCs/>
        </w:rPr>
        <w:t xml:space="preserve">Background service PageRank </w:t>
      </w:r>
      <w:r w:rsidRPr="009E033C">
        <w:t>yang memproses 10.714 halaman ini memakan waktu selama 18 jam 3 menit.</w:t>
      </w:r>
    </w:p>
    <w:p w14:paraId="1F146DEE" w14:textId="5799F65B" w:rsidR="008B439C" w:rsidRPr="00E276C8" w:rsidRDefault="008B439C">
      <w:pPr>
        <w:pStyle w:val="Paragraph"/>
        <w:numPr>
          <w:ilvl w:val="0"/>
          <w:numId w:val="3"/>
        </w:numPr>
        <w:rPr>
          <w:i/>
          <w:iCs/>
        </w:rPr>
      </w:pPr>
      <w:r w:rsidRPr="00E276C8">
        <w:rPr>
          <w:i/>
          <w:iCs/>
        </w:rPr>
        <w:t>Response Time API</w:t>
      </w:r>
    </w:p>
    <w:p w14:paraId="3BFAA105" w14:textId="0A2CFA12" w:rsidR="00D6239A" w:rsidRPr="009E033C" w:rsidRDefault="008B439C" w:rsidP="00D6239A">
      <w:pPr>
        <w:pStyle w:val="Paragraph"/>
        <w:ind w:left="1004" w:firstLine="436"/>
      </w:pPr>
      <w:r w:rsidRPr="009E033C">
        <w:t xml:space="preserve">Pengujian </w:t>
      </w:r>
      <w:r w:rsidRPr="00BA4DB3">
        <w:rPr>
          <w:i/>
          <w:iCs/>
        </w:rPr>
        <w:t>REST API</w:t>
      </w:r>
      <w:r w:rsidRPr="009E033C">
        <w:t xml:space="preserve"> dilakukan dengan </w:t>
      </w:r>
      <w:r w:rsidRPr="00016646">
        <w:rPr>
          <w:i/>
          <w:iCs/>
        </w:rPr>
        <w:t>membandingkan response time tiap endpoint API</w:t>
      </w:r>
      <w:r w:rsidRPr="009E033C">
        <w:t xml:space="preserve"> pada saat </w:t>
      </w:r>
      <w:r w:rsidRPr="003D1C96">
        <w:rPr>
          <w:i/>
          <w:iCs/>
        </w:rPr>
        <w:t>background service</w:t>
      </w:r>
      <w:r w:rsidRPr="009E033C">
        <w:t xml:space="preserve"> berjalan dan pada saat </w:t>
      </w:r>
      <w:r w:rsidRPr="0048185B">
        <w:rPr>
          <w:i/>
          <w:iCs/>
        </w:rPr>
        <w:t>background service</w:t>
      </w:r>
      <w:r w:rsidRPr="009E033C">
        <w:t xml:space="preserve"> tidak berjalan. Hasil dari perbandingan ini dapat dilihat pada tabel </w:t>
      </w:r>
      <w:r w:rsidR="00D6239A" w:rsidRPr="009E033C">
        <w:t>3</w:t>
      </w:r>
      <w:r w:rsidRPr="009E033C">
        <w:t>.</w:t>
      </w:r>
    </w:p>
    <w:p w14:paraId="02D05C20" w14:textId="7731460C" w:rsidR="00D6239A" w:rsidRPr="009E033C" w:rsidRDefault="00D6239A" w:rsidP="00D6239A">
      <w:pPr>
        <w:pStyle w:val="TableCaption"/>
        <w:ind w:left="2880" w:firstLine="720"/>
        <w:jc w:val="left"/>
        <w:rPr>
          <w:lang w:val="id-ID"/>
        </w:rPr>
      </w:pPr>
      <w:r w:rsidRPr="009E033C">
        <w:rPr>
          <w:b/>
          <w:bCs/>
          <w:lang w:val="id-ID"/>
        </w:rPr>
        <w:t xml:space="preserve">TABEL </w:t>
      </w:r>
      <w:r w:rsidRPr="009E033C">
        <w:rPr>
          <w:b/>
          <w:bCs/>
          <w:lang w:val="id-ID"/>
        </w:rPr>
        <w:t>3</w:t>
      </w:r>
      <w:r w:rsidRPr="00815769">
        <w:rPr>
          <w:i/>
          <w:iCs/>
          <w:lang w:val="id-ID"/>
        </w:rPr>
        <w:t xml:space="preserve">. </w:t>
      </w:r>
      <w:proofErr w:type="spellStart"/>
      <w:r w:rsidRPr="00815769">
        <w:rPr>
          <w:i/>
          <w:iCs/>
          <w:lang w:val="id-ID"/>
        </w:rPr>
        <w:t>Response</w:t>
      </w:r>
      <w:proofErr w:type="spellEnd"/>
      <w:r w:rsidRPr="00815769">
        <w:rPr>
          <w:i/>
          <w:iCs/>
          <w:lang w:val="id-ID"/>
        </w:rPr>
        <w:t xml:space="preserve"> </w:t>
      </w:r>
      <w:proofErr w:type="spellStart"/>
      <w:r w:rsidRPr="00815769">
        <w:rPr>
          <w:i/>
          <w:iCs/>
          <w:lang w:val="id-ID"/>
        </w:rPr>
        <w:t>Time</w:t>
      </w:r>
      <w:proofErr w:type="spellEnd"/>
      <w:r w:rsidRPr="00815769">
        <w:rPr>
          <w:i/>
          <w:iCs/>
          <w:lang w:val="id-ID"/>
        </w:rPr>
        <w:t xml:space="preserve"> API</w:t>
      </w:r>
    </w:p>
    <w:tbl>
      <w:tblPr>
        <w:tblW w:w="0" w:type="auto"/>
        <w:jc w:val="center"/>
        <w:tblLook w:val="04A0" w:firstRow="1" w:lastRow="0" w:firstColumn="1" w:lastColumn="0" w:noHBand="0" w:noVBand="1"/>
      </w:tblPr>
      <w:tblGrid>
        <w:gridCol w:w="3155"/>
        <w:gridCol w:w="961"/>
        <w:gridCol w:w="1522"/>
      </w:tblGrid>
      <w:tr w:rsidR="00D6239A" w:rsidRPr="009E033C" w14:paraId="0CA875BD" w14:textId="77777777" w:rsidTr="00D6239A">
        <w:trPr>
          <w:trHeight w:val="3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1AB97" w14:textId="77777777" w:rsidR="00D6239A" w:rsidRPr="00D6239A" w:rsidRDefault="00D6239A" w:rsidP="00D6239A">
            <w:pPr>
              <w:jc w:val="center"/>
              <w:rPr>
                <w:b/>
                <w:bCs/>
                <w:lang w:val="id-ID" w:eastAsia="id-ID"/>
              </w:rPr>
            </w:pPr>
            <w:proofErr w:type="spellStart"/>
            <w:r w:rsidRPr="00D6239A">
              <w:rPr>
                <w:b/>
                <w:bCs/>
                <w:lang w:val="id-ID" w:eastAsia="id-ID"/>
              </w:rPr>
              <w:t>Route</w:t>
            </w:r>
            <w:proofErr w:type="spellEnd"/>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5AD085C3" w14:textId="77777777" w:rsidR="00D6239A" w:rsidRPr="00D6239A" w:rsidRDefault="00D6239A" w:rsidP="00D6239A">
            <w:pPr>
              <w:jc w:val="center"/>
              <w:rPr>
                <w:b/>
                <w:bCs/>
                <w:color w:val="000000"/>
                <w:lang w:val="id-ID" w:eastAsia="id-ID"/>
              </w:rPr>
            </w:pPr>
            <w:proofErr w:type="spellStart"/>
            <w:r w:rsidRPr="00D6239A">
              <w:rPr>
                <w:b/>
                <w:bCs/>
                <w:color w:val="000000"/>
                <w:lang w:val="id-ID" w:eastAsia="id-ID"/>
              </w:rPr>
              <w:t>Response</w:t>
            </w:r>
            <w:proofErr w:type="spellEnd"/>
            <w:r w:rsidRPr="00D6239A">
              <w:rPr>
                <w:b/>
                <w:bCs/>
                <w:color w:val="000000"/>
                <w:lang w:val="id-ID" w:eastAsia="id-ID"/>
              </w:rPr>
              <w:t xml:space="preserve"> </w:t>
            </w:r>
            <w:proofErr w:type="spellStart"/>
            <w:r w:rsidRPr="00D6239A">
              <w:rPr>
                <w:b/>
                <w:bCs/>
                <w:color w:val="000000"/>
                <w:lang w:val="id-ID" w:eastAsia="id-ID"/>
              </w:rPr>
              <w:t>Time</w:t>
            </w:r>
            <w:proofErr w:type="spellEnd"/>
          </w:p>
        </w:tc>
      </w:tr>
      <w:tr w:rsidR="00D6239A" w:rsidRPr="009E033C" w14:paraId="101371AF" w14:textId="77777777" w:rsidTr="00D6239A">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B99CB7" w14:textId="77777777" w:rsidR="00D6239A" w:rsidRPr="00D6239A" w:rsidRDefault="00D6239A" w:rsidP="00D6239A">
            <w:pPr>
              <w:rPr>
                <w:b/>
                <w:bCs/>
                <w:i/>
                <w:iCs/>
                <w:lang w:val="id-ID" w:eastAsia="id-ID"/>
              </w:rPr>
            </w:pPr>
          </w:p>
        </w:tc>
        <w:tc>
          <w:tcPr>
            <w:tcW w:w="0" w:type="auto"/>
            <w:tcBorders>
              <w:top w:val="nil"/>
              <w:left w:val="nil"/>
              <w:bottom w:val="single" w:sz="4" w:space="0" w:color="auto"/>
              <w:right w:val="single" w:sz="4" w:space="0" w:color="auto"/>
            </w:tcBorders>
            <w:shd w:val="clear" w:color="auto" w:fill="auto"/>
            <w:noWrap/>
            <w:vAlign w:val="center"/>
            <w:hideMark/>
          </w:tcPr>
          <w:p w14:paraId="2CBDF624" w14:textId="6C7F02F3" w:rsidR="00D6239A" w:rsidRPr="00D6239A" w:rsidRDefault="00D6239A" w:rsidP="00D6239A">
            <w:pPr>
              <w:jc w:val="center"/>
              <w:rPr>
                <w:b/>
                <w:bCs/>
                <w:lang w:val="id-ID" w:eastAsia="id-ID"/>
              </w:rPr>
            </w:pPr>
            <w:r w:rsidRPr="00D6239A">
              <w:rPr>
                <w:b/>
                <w:bCs/>
                <w:lang w:val="id-ID" w:eastAsia="id-ID"/>
              </w:rPr>
              <w:t>Berjalan</w:t>
            </w:r>
          </w:p>
        </w:tc>
        <w:tc>
          <w:tcPr>
            <w:tcW w:w="0" w:type="auto"/>
            <w:tcBorders>
              <w:top w:val="nil"/>
              <w:left w:val="nil"/>
              <w:bottom w:val="single" w:sz="4" w:space="0" w:color="auto"/>
              <w:right w:val="single" w:sz="4" w:space="0" w:color="auto"/>
            </w:tcBorders>
            <w:shd w:val="clear" w:color="auto" w:fill="auto"/>
            <w:noWrap/>
            <w:vAlign w:val="center"/>
            <w:hideMark/>
          </w:tcPr>
          <w:p w14:paraId="0E989EDE" w14:textId="3981DE08" w:rsidR="00D6239A" w:rsidRPr="00D6239A" w:rsidRDefault="00D6239A" w:rsidP="00D6239A">
            <w:pPr>
              <w:jc w:val="center"/>
              <w:rPr>
                <w:b/>
                <w:bCs/>
                <w:color w:val="000000"/>
                <w:lang w:val="id-ID" w:eastAsia="id-ID"/>
              </w:rPr>
            </w:pPr>
            <w:r w:rsidRPr="00D6239A">
              <w:rPr>
                <w:b/>
                <w:bCs/>
                <w:color w:val="000000"/>
                <w:lang w:val="id-ID" w:eastAsia="id-ID"/>
              </w:rPr>
              <w:t>Tidak Berjalan</w:t>
            </w:r>
          </w:p>
        </w:tc>
      </w:tr>
      <w:tr w:rsidR="00D6239A" w:rsidRPr="009E033C" w14:paraId="20FE9A22" w14:textId="77777777" w:rsidTr="00D6239A">
        <w:trPr>
          <w:trHeight w:val="55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FD018B" w14:textId="480FBB63" w:rsidR="00D6239A" w:rsidRPr="00D6239A" w:rsidRDefault="00D6239A" w:rsidP="00D6239A">
            <w:pPr>
              <w:rPr>
                <w:lang w:val="id-ID" w:eastAsia="id-ID"/>
              </w:rPr>
            </w:pPr>
            <w:r w:rsidRPr="00D6239A">
              <w:rPr>
                <w:lang w:val="id-ID" w:eastAsia="id-ID"/>
              </w:rPr>
              <w:t>/api/v1.0/</w:t>
            </w:r>
            <w:proofErr w:type="spellStart"/>
            <w:r w:rsidRPr="00D6239A">
              <w:rPr>
                <w:lang w:val="id-ID" w:eastAsia="id-ID"/>
              </w:rPr>
              <w:t>crawling</w:t>
            </w:r>
            <w:proofErr w:type="spellEnd"/>
            <w:r w:rsidRPr="00D6239A">
              <w:rPr>
                <w:lang w:val="id-ID" w:eastAsia="id-ID"/>
              </w:rPr>
              <w:t>/</w:t>
            </w:r>
            <w:proofErr w:type="spellStart"/>
            <w:r w:rsidRPr="00D6239A">
              <w:rPr>
                <w:lang w:val="id-ID" w:eastAsia="id-ID"/>
              </w:rPr>
              <w:t>crawl</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9310977" w14:textId="77777777" w:rsidR="00D6239A" w:rsidRPr="00D6239A" w:rsidRDefault="00D6239A" w:rsidP="00D6239A">
            <w:pPr>
              <w:jc w:val="center"/>
              <w:rPr>
                <w:lang w:val="id-ID" w:eastAsia="id-ID"/>
              </w:rPr>
            </w:pPr>
            <w:r w:rsidRPr="00D6239A">
              <w:rPr>
                <w:lang w:val="id-ID" w:eastAsia="id-ID"/>
              </w:rPr>
              <w:t xml:space="preserve">659 </w:t>
            </w:r>
            <w:proofErr w:type="spellStart"/>
            <w:r w:rsidRPr="00D6239A">
              <w:rPr>
                <w:lang w:val="id-ID" w:eastAsia="id-ID"/>
              </w:rPr>
              <w:t>ms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944D726" w14:textId="77777777" w:rsidR="00D6239A" w:rsidRPr="00D6239A" w:rsidRDefault="00D6239A" w:rsidP="00D6239A">
            <w:pPr>
              <w:jc w:val="center"/>
              <w:rPr>
                <w:color w:val="000000"/>
                <w:lang w:val="id-ID" w:eastAsia="id-ID"/>
              </w:rPr>
            </w:pPr>
            <w:r w:rsidRPr="00D6239A">
              <w:rPr>
                <w:color w:val="000000"/>
                <w:lang w:val="id-ID" w:eastAsia="id-ID"/>
              </w:rPr>
              <w:t xml:space="preserve">302 </w:t>
            </w:r>
            <w:proofErr w:type="spellStart"/>
            <w:r w:rsidRPr="00D6239A">
              <w:rPr>
                <w:color w:val="000000"/>
                <w:lang w:val="id-ID" w:eastAsia="id-ID"/>
              </w:rPr>
              <w:t>ms</w:t>
            </w:r>
            <w:proofErr w:type="spellEnd"/>
          </w:p>
        </w:tc>
      </w:tr>
      <w:tr w:rsidR="00D6239A" w:rsidRPr="009E033C" w14:paraId="517A3FC8" w14:textId="77777777" w:rsidTr="00D6239A">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6BCF35" w14:textId="77777777" w:rsidR="00D6239A" w:rsidRPr="00D6239A" w:rsidRDefault="00D6239A" w:rsidP="00D6239A">
            <w:pPr>
              <w:rPr>
                <w:lang w:val="id-ID" w:eastAsia="id-ID"/>
              </w:rPr>
            </w:pPr>
            <w:r w:rsidRPr="00D6239A">
              <w:rPr>
                <w:lang w:val="id-ID" w:eastAsia="id-ID"/>
              </w:rPr>
              <w:t>/api/v1.0/</w:t>
            </w:r>
            <w:proofErr w:type="spellStart"/>
            <w:r w:rsidRPr="00D6239A">
              <w:rPr>
                <w:lang w:val="id-ID" w:eastAsia="id-ID"/>
              </w:rPr>
              <w:t>document_ranking</w:t>
            </w:r>
            <w:proofErr w:type="spellEnd"/>
            <w:r w:rsidRPr="00D6239A">
              <w:rPr>
                <w:lang w:val="id-ID" w:eastAsia="id-ID"/>
              </w:rPr>
              <w:t>/</w:t>
            </w:r>
            <w:proofErr w:type="spellStart"/>
            <w:r w:rsidRPr="00D6239A">
              <w:rPr>
                <w:lang w:val="id-ID" w:eastAsia="id-ID"/>
              </w:rPr>
              <w:t>tf_idf</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CF921AF" w14:textId="77777777" w:rsidR="00D6239A" w:rsidRPr="00D6239A" w:rsidRDefault="00D6239A" w:rsidP="00D6239A">
            <w:pPr>
              <w:jc w:val="center"/>
              <w:rPr>
                <w:lang w:val="id-ID" w:eastAsia="id-ID"/>
              </w:rPr>
            </w:pPr>
            <w:r w:rsidRPr="00D6239A">
              <w:rPr>
                <w:lang w:val="id-ID" w:eastAsia="id-ID"/>
              </w:rPr>
              <w:t xml:space="preserve">323 </w:t>
            </w:r>
            <w:proofErr w:type="spellStart"/>
            <w:r w:rsidRPr="00D6239A">
              <w:rPr>
                <w:lang w:val="id-ID" w:eastAsia="id-ID"/>
              </w:rPr>
              <w:t>ms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C8E12F6" w14:textId="77777777" w:rsidR="00D6239A" w:rsidRPr="00D6239A" w:rsidRDefault="00D6239A" w:rsidP="00D6239A">
            <w:pPr>
              <w:jc w:val="center"/>
              <w:rPr>
                <w:color w:val="000000"/>
                <w:lang w:val="id-ID" w:eastAsia="id-ID"/>
              </w:rPr>
            </w:pPr>
            <w:r w:rsidRPr="00D6239A">
              <w:rPr>
                <w:color w:val="000000"/>
                <w:lang w:val="id-ID" w:eastAsia="id-ID"/>
              </w:rPr>
              <w:t xml:space="preserve">304 </w:t>
            </w:r>
            <w:proofErr w:type="spellStart"/>
            <w:r w:rsidRPr="00D6239A">
              <w:rPr>
                <w:color w:val="000000"/>
                <w:lang w:val="id-ID" w:eastAsia="id-ID"/>
              </w:rPr>
              <w:t>ms</w:t>
            </w:r>
            <w:proofErr w:type="spellEnd"/>
          </w:p>
        </w:tc>
      </w:tr>
      <w:tr w:rsidR="00D6239A" w:rsidRPr="009E033C" w14:paraId="108FE1F6" w14:textId="77777777" w:rsidTr="00D6239A">
        <w:trPr>
          <w:trHeight w:val="6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EDC262" w14:textId="77777777" w:rsidR="00D6239A" w:rsidRPr="00D6239A" w:rsidRDefault="00D6239A" w:rsidP="00D6239A">
            <w:pPr>
              <w:rPr>
                <w:lang w:val="id-ID" w:eastAsia="id-ID"/>
              </w:rPr>
            </w:pPr>
            <w:r w:rsidRPr="00D6239A">
              <w:rPr>
                <w:lang w:val="id-ID" w:eastAsia="id-ID"/>
              </w:rPr>
              <w:t>/api/v1.0/</w:t>
            </w:r>
            <w:proofErr w:type="spellStart"/>
            <w:r w:rsidRPr="00D6239A">
              <w:rPr>
                <w:lang w:val="id-ID" w:eastAsia="id-ID"/>
              </w:rPr>
              <w:t>page_ranking</w:t>
            </w:r>
            <w:proofErr w:type="spellEnd"/>
            <w:r w:rsidRPr="00D6239A">
              <w:rPr>
                <w:lang w:val="id-ID" w:eastAsia="id-ID"/>
              </w:rPr>
              <w:t>/</w:t>
            </w:r>
            <w:proofErr w:type="spellStart"/>
            <w:r w:rsidRPr="00D6239A">
              <w:rPr>
                <w:lang w:val="id-ID" w:eastAsia="id-ID"/>
              </w:rPr>
              <w:t>page_rank</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1470491" w14:textId="77777777" w:rsidR="00D6239A" w:rsidRPr="00D6239A" w:rsidRDefault="00D6239A" w:rsidP="00D6239A">
            <w:pPr>
              <w:jc w:val="center"/>
              <w:rPr>
                <w:lang w:val="id-ID" w:eastAsia="id-ID"/>
              </w:rPr>
            </w:pPr>
            <w:r w:rsidRPr="00D6239A">
              <w:rPr>
                <w:lang w:val="id-ID" w:eastAsia="id-ID"/>
              </w:rPr>
              <w:t xml:space="preserve">534 </w:t>
            </w:r>
            <w:proofErr w:type="spellStart"/>
            <w:r w:rsidRPr="00D6239A">
              <w:rPr>
                <w:lang w:val="id-ID" w:eastAsia="id-ID"/>
              </w:rPr>
              <w:t>ms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C86F5C8" w14:textId="77777777" w:rsidR="00D6239A" w:rsidRPr="00D6239A" w:rsidRDefault="00D6239A" w:rsidP="00D6239A">
            <w:pPr>
              <w:jc w:val="center"/>
              <w:rPr>
                <w:color w:val="000000"/>
                <w:lang w:val="id-ID" w:eastAsia="id-ID"/>
              </w:rPr>
            </w:pPr>
            <w:r w:rsidRPr="00D6239A">
              <w:rPr>
                <w:color w:val="000000"/>
                <w:lang w:val="id-ID" w:eastAsia="id-ID"/>
              </w:rPr>
              <w:t xml:space="preserve">292 </w:t>
            </w:r>
            <w:proofErr w:type="spellStart"/>
            <w:r w:rsidRPr="00D6239A">
              <w:rPr>
                <w:color w:val="000000"/>
                <w:lang w:val="id-ID" w:eastAsia="id-ID"/>
              </w:rPr>
              <w:t>ms</w:t>
            </w:r>
            <w:proofErr w:type="spellEnd"/>
          </w:p>
        </w:tc>
      </w:tr>
      <w:tr w:rsidR="00D6239A" w:rsidRPr="009E033C" w14:paraId="1A80306B" w14:textId="77777777" w:rsidTr="00D6239A">
        <w:trPr>
          <w:trHeight w:val="6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DC47D8" w14:textId="77777777" w:rsidR="00D6239A" w:rsidRPr="00D6239A" w:rsidRDefault="00D6239A" w:rsidP="00D6239A">
            <w:pPr>
              <w:rPr>
                <w:lang w:val="id-ID" w:eastAsia="id-ID"/>
              </w:rPr>
            </w:pPr>
            <w:r w:rsidRPr="00D6239A">
              <w:rPr>
                <w:lang w:val="id-ID" w:eastAsia="id-ID"/>
              </w:rPr>
              <w:t>/api/v1.0/</w:t>
            </w:r>
            <w:proofErr w:type="spellStart"/>
            <w:r w:rsidRPr="00D6239A">
              <w:rPr>
                <w:lang w:val="id-ID" w:eastAsia="id-ID"/>
              </w:rPr>
              <w:t>overall_ranking</w:t>
            </w:r>
            <w:proofErr w:type="spellEnd"/>
            <w:r w:rsidRPr="00D6239A">
              <w:rPr>
                <w:lang w:val="id-ID" w:eastAsia="id-ID"/>
              </w:rPr>
              <w:t>/</w:t>
            </w:r>
            <w:proofErr w:type="spellStart"/>
            <w:r w:rsidRPr="00D6239A">
              <w:rPr>
                <w:lang w:val="id-ID" w:eastAsia="id-ID"/>
              </w:rPr>
              <w:t>similarity</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FBD337C" w14:textId="77777777" w:rsidR="00D6239A" w:rsidRPr="00D6239A" w:rsidRDefault="00D6239A" w:rsidP="00D6239A">
            <w:pPr>
              <w:jc w:val="center"/>
              <w:rPr>
                <w:lang w:val="id-ID" w:eastAsia="id-ID"/>
              </w:rPr>
            </w:pPr>
            <w:r w:rsidRPr="00D6239A">
              <w:rPr>
                <w:lang w:val="id-ID" w:eastAsia="id-ID"/>
              </w:rPr>
              <w:t xml:space="preserve">77 </w:t>
            </w:r>
            <w:proofErr w:type="spellStart"/>
            <w:r w:rsidRPr="00D6239A">
              <w:rPr>
                <w:lang w:val="id-ID" w:eastAsia="id-ID"/>
              </w:rPr>
              <w:t>ms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86D0C5D" w14:textId="77777777" w:rsidR="00D6239A" w:rsidRPr="00D6239A" w:rsidRDefault="00D6239A" w:rsidP="00D6239A">
            <w:pPr>
              <w:jc w:val="center"/>
              <w:rPr>
                <w:color w:val="000000"/>
                <w:lang w:val="id-ID" w:eastAsia="id-ID"/>
              </w:rPr>
            </w:pPr>
            <w:r w:rsidRPr="00D6239A">
              <w:rPr>
                <w:color w:val="000000"/>
                <w:lang w:val="id-ID" w:eastAsia="id-ID"/>
              </w:rPr>
              <w:t xml:space="preserve">64 </w:t>
            </w:r>
            <w:proofErr w:type="spellStart"/>
            <w:r w:rsidRPr="00D6239A">
              <w:rPr>
                <w:color w:val="000000"/>
                <w:lang w:val="id-ID" w:eastAsia="id-ID"/>
              </w:rPr>
              <w:t>ms</w:t>
            </w:r>
            <w:proofErr w:type="spellEnd"/>
          </w:p>
        </w:tc>
      </w:tr>
      <w:tr w:rsidR="00D6239A" w:rsidRPr="009E033C" w14:paraId="108F8B76" w14:textId="77777777" w:rsidTr="00D6239A">
        <w:trPr>
          <w:trHeight w:val="6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CE2A2D" w14:textId="77777777" w:rsidR="00D6239A" w:rsidRPr="00D6239A" w:rsidRDefault="00D6239A" w:rsidP="00D6239A">
            <w:pPr>
              <w:rPr>
                <w:lang w:val="id-ID" w:eastAsia="id-ID"/>
              </w:rPr>
            </w:pPr>
            <w:r w:rsidRPr="00D6239A">
              <w:rPr>
                <w:lang w:val="id-ID" w:eastAsia="id-ID"/>
              </w:rPr>
              <w:t>/api/v1.0/</w:t>
            </w:r>
            <w:proofErr w:type="spellStart"/>
            <w:r w:rsidRPr="00D6239A">
              <w:rPr>
                <w:lang w:val="id-ID" w:eastAsia="id-ID"/>
              </w:rPr>
              <w:t>crawling</w:t>
            </w:r>
            <w:proofErr w:type="spellEnd"/>
            <w:r w:rsidRPr="00D6239A">
              <w:rPr>
                <w:lang w:val="id-ID" w:eastAsia="id-ID"/>
              </w:rPr>
              <w:t>/</w:t>
            </w:r>
            <w:proofErr w:type="spellStart"/>
            <w:r w:rsidRPr="00D6239A">
              <w:rPr>
                <w:lang w:val="id-ID" w:eastAsia="id-ID"/>
              </w:rPr>
              <w:t>pages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A34C7C0" w14:textId="77777777" w:rsidR="00D6239A" w:rsidRPr="00D6239A" w:rsidRDefault="00D6239A" w:rsidP="00D6239A">
            <w:pPr>
              <w:jc w:val="center"/>
              <w:rPr>
                <w:lang w:val="id-ID" w:eastAsia="id-ID"/>
              </w:rPr>
            </w:pPr>
            <w:r w:rsidRPr="00D6239A">
              <w:rPr>
                <w:lang w:val="id-ID" w:eastAsia="id-ID"/>
              </w:rPr>
              <w:t xml:space="preserve">92 </w:t>
            </w:r>
            <w:proofErr w:type="spellStart"/>
            <w:r w:rsidRPr="00D6239A">
              <w:rPr>
                <w:lang w:val="id-ID" w:eastAsia="id-ID"/>
              </w:rPr>
              <w:t>ms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5E014EC" w14:textId="77777777" w:rsidR="00D6239A" w:rsidRPr="00D6239A" w:rsidRDefault="00D6239A" w:rsidP="00D6239A">
            <w:pPr>
              <w:jc w:val="center"/>
              <w:rPr>
                <w:color w:val="000000"/>
                <w:lang w:val="id-ID" w:eastAsia="id-ID"/>
              </w:rPr>
            </w:pPr>
            <w:r w:rsidRPr="00D6239A">
              <w:rPr>
                <w:color w:val="000000"/>
                <w:lang w:val="id-ID" w:eastAsia="id-ID"/>
              </w:rPr>
              <w:t xml:space="preserve">82 </w:t>
            </w:r>
            <w:proofErr w:type="spellStart"/>
            <w:r w:rsidRPr="00D6239A">
              <w:rPr>
                <w:color w:val="000000"/>
                <w:lang w:val="id-ID" w:eastAsia="id-ID"/>
              </w:rPr>
              <w:t>ms</w:t>
            </w:r>
            <w:proofErr w:type="spellEnd"/>
          </w:p>
        </w:tc>
      </w:tr>
      <w:tr w:rsidR="00D6239A" w:rsidRPr="009E033C" w14:paraId="614590CE" w14:textId="77777777" w:rsidTr="00D6239A">
        <w:trPr>
          <w:trHeight w:val="6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E5ECA8" w14:textId="77777777" w:rsidR="00D6239A" w:rsidRPr="00D6239A" w:rsidRDefault="00D6239A" w:rsidP="00D6239A">
            <w:pPr>
              <w:jc w:val="center"/>
              <w:rPr>
                <w:lang w:val="id-ID" w:eastAsia="id-ID"/>
              </w:rPr>
            </w:pPr>
            <w:r w:rsidRPr="00D6239A">
              <w:rPr>
                <w:lang w:val="id-ID" w:eastAsia="id-ID"/>
              </w:rPr>
              <w:t>/api/v1.0/</w:t>
            </w:r>
            <w:proofErr w:type="spellStart"/>
            <w:r w:rsidRPr="00D6239A">
              <w:rPr>
                <w:lang w:val="id-ID" w:eastAsia="id-ID"/>
              </w:rPr>
              <w:t>crawling</w:t>
            </w:r>
            <w:proofErr w:type="spellEnd"/>
            <w:r w:rsidRPr="00D6239A">
              <w:rPr>
                <w:lang w:val="id-ID" w:eastAsia="id-ID"/>
              </w:rPr>
              <w:t>/</w:t>
            </w:r>
            <w:proofErr w:type="spellStart"/>
            <w:r w:rsidRPr="00D6239A">
              <w:rPr>
                <w:lang w:val="id-ID" w:eastAsia="id-ID"/>
              </w:rPr>
              <w:t>page_information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8B4CB1D" w14:textId="77777777" w:rsidR="00D6239A" w:rsidRPr="00D6239A" w:rsidRDefault="00D6239A" w:rsidP="00D6239A">
            <w:pPr>
              <w:jc w:val="center"/>
              <w:rPr>
                <w:lang w:val="id-ID" w:eastAsia="id-ID"/>
              </w:rPr>
            </w:pPr>
            <w:r w:rsidRPr="00D6239A">
              <w:rPr>
                <w:lang w:val="id-ID" w:eastAsia="id-ID"/>
              </w:rPr>
              <w:t xml:space="preserve">62 </w:t>
            </w:r>
            <w:proofErr w:type="spellStart"/>
            <w:r w:rsidRPr="00D6239A">
              <w:rPr>
                <w:lang w:val="id-ID" w:eastAsia="id-ID"/>
              </w:rPr>
              <w:t>ms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AE0E889" w14:textId="77777777" w:rsidR="00D6239A" w:rsidRPr="00D6239A" w:rsidRDefault="00D6239A" w:rsidP="00D6239A">
            <w:pPr>
              <w:jc w:val="center"/>
              <w:rPr>
                <w:color w:val="000000"/>
                <w:lang w:val="id-ID" w:eastAsia="id-ID"/>
              </w:rPr>
            </w:pPr>
            <w:r w:rsidRPr="00D6239A">
              <w:rPr>
                <w:color w:val="000000"/>
                <w:lang w:val="id-ID" w:eastAsia="id-ID"/>
              </w:rPr>
              <w:t xml:space="preserve">60 </w:t>
            </w:r>
            <w:proofErr w:type="spellStart"/>
            <w:r w:rsidRPr="00D6239A">
              <w:rPr>
                <w:color w:val="000000"/>
                <w:lang w:val="id-ID" w:eastAsia="id-ID"/>
              </w:rPr>
              <w:t>ms</w:t>
            </w:r>
            <w:proofErr w:type="spellEnd"/>
          </w:p>
        </w:tc>
      </w:tr>
      <w:tr w:rsidR="00D6239A" w:rsidRPr="009E033C" w14:paraId="20FB13EC" w14:textId="77777777" w:rsidTr="00D6239A">
        <w:trPr>
          <w:trHeight w:val="6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D12227" w14:textId="77777777" w:rsidR="00D6239A" w:rsidRPr="00D6239A" w:rsidRDefault="00D6239A" w:rsidP="00D6239A">
            <w:pPr>
              <w:rPr>
                <w:lang w:val="id-ID" w:eastAsia="id-ID"/>
              </w:rPr>
            </w:pPr>
            <w:r w:rsidRPr="00D6239A">
              <w:rPr>
                <w:lang w:val="id-ID" w:eastAsia="id-ID"/>
              </w:rPr>
              <w:t>/api/v1.0/</w:t>
            </w:r>
            <w:proofErr w:type="spellStart"/>
            <w:r w:rsidRPr="00D6239A">
              <w:rPr>
                <w:lang w:val="id-ID" w:eastAsia="id-ID"/>
              </w:rPr>
              <w:t>crawling</w:t>
            </w:r>
            <w:proofErr w:type="spellEnd"/>
            <w:r w:rsidRPr="00D6239A">
              <w:rPr>
                <w:lang w:val="id-ID" w:eastAsia="id-ID"/>
              </w:rPr>
              <w:t>/</w:t>
            </w:r>
            <w:proofErr w:type="spellStart"/>
            <w:r w:rsidRPr="00D6239A">
              <w:rPr>
                <w:lang w:val="id-ID" w:eastAsia="id-ID"/>
              </w:rPr>
              <w:t>start_insert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617FA8D" w14:textId="77777777" w:rsidR="00D6239A" w:rsidRPr="00D6239A" w:rsidRDefault="00D6239A" w:rsidP="00D6239A">
            <w:pPr>
              <w:jc w:val="center"/>
              <w:rPr>
                <w:lang w:val="id-ID" w:eastAsia="id-ID"/>
              </w:rPr>
            </w:pPr>
            <w:r w:rsidRPr="00D6239A">
              <w:rPr>
                <w:lang w:val="id-ID" w:eastAsia="id-ID"/>
              </w:rPr>
              <w:t xml:space="preserve">63 </w:t>
            </w:r>
            <w:proofErr w:type="spellStart"/>
            <w:r w:rsidRPr="00D6239A">
              <w:rPr>
                <w:lang w:val="id-ID" w:eastAsia="id-ID"/>
              </w:rPr>
              <w:t>ms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0F3B889" w14:textId="77777777" w:rsidR="00D6239A" w:rsidRPr="00D6239A" w:rsidRDefault="00D6239A" w:rsidP="00D6239A">
            <w:pPr>
              <w:jc w:val="center"/>
              <w:rPr>
                <w:color w:val="000000"/>
                <w:lang w:val="id-ID" w:eastAsia="id-ID"/>
              </w:rPr>
            </w:pPr>
            <w:r w:rsidRPr="00D6239A">
              <w:rPr>
                <w:color w:val="000000"/>
                <w:lang w:val="id-ID" w:eastAsia="id-ID"/>
              </w:rPr>
              <w:t xml:space="preserve">62 </w:t>
            </w:r>
            <w:proofErr w:type="spellStart"/>
            <w:r w:rsidRPr="00D6239A">
              <w:rPr>
                <w:color w:val="000000"/>
                <w:lang w:val="id-ID" w:eastAsia="id-ID"/>
              </w:rPr>
              <w:t>ms</w:t>
            </w:r>
            <w:proofErr w:type="spellEnd"/>
          </w:p>
        </w:tc>
      </w:tr>
      <w:tr w:rsidR="00D6239A" w:rsidRPr="009E033C" w14:paraId="5C4BFEBC" w14:textId="77777777" w:rsidTr="00D6239A">
        <w:trPr>
          <w:trHeight w:val="6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380865" w14:textId="77777777" w:rsidR="00D6239A" w:rsidRPr="00D6239A" w:rsidRDefault="00D6239A" w:rsidP="00D6239A">
            <w:pPr>
              <w:rPr>
                <w:lang w:val="id-ID" w:eastAsia="id-ID"/>
              </w:rPr>
            </w:pPr>
            <w:r w:rsidRPr="00D6239A">
              <w:rPr>
                <w:lang w:val="id-ID" w:eastAsia="id-ID"/>
              </w:rPr>
              <w:t>/api/v1.0/</w:t>
            </w:r>
            <w:proofErr w:type="spellStart"/>
            <w:r w:rsidRPr="00D6239A">
              <w:rPr>
                <w:lang w:val="id-ID" w:eastAsia="id-ID"/>
              </w:rPr>
              <w:t>crawling</w:t>
            </w:r>
            <w:proofErr w:type="spellEnd"/>
            <w:r w:rsidRPr="00D6239A">
              <w:rPr>
                <w:lang w:val="id-ID" w:eastAsia="id-ID"/>
              </w:rPr>
              <w:t>/</w:t>
            </w:r>
            <w:proofErr w:type="spellStart"/>
            <w:r w:rsidRPr="00D6239A">
              <w:rPr>
                <w:lang w:val="id-ID" w:eastAsia="id-ID"/>
              </w:rPr>
              <w:t>insert_page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FA6F0DC" w14:textId="77777777" w:rsidR="00D6239A" w:rsidRPr="00D6239A" w:rsidRDefault="00D6239A" w:rsidP="00D6239A">
            <w:pPr>
              <w:jc w:val="center"/>
              <w:rPr>
                <w:lang w:val="id-ID" w:eastAsia="id-ID"/>
              </w:rPr>
            </w:pPr>
            <w:r w:rsidRPr="00D6239A">
              <w:rPr>
                <w:lang w:val="id-ID" w:eastAsia="id-ID"/>
              </w:rPr>
              <w:t xml:space="preserve">78 </w:t>
            </w:r>
            <w:proofErr w:type="spellStart"/>
            <w:r w:rsidRPr="00D6239A">
              <w:rPr>
                <w:lang w:val="id-ID" w:eastAsia="id-ID"/>
              </w:rPr>
              <w:t>ms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272E1C5" w14:textId="77777777" w:rsidR="00D6239A" w:rsidRPr="00D6239A" w:rsidRDefault="00D6239A" w:rsidP="00D6239A">
            <w:pPr>
              <w:jc w:val="center"/>
              <w:rPr>
                <w:color w:val="000000"/>
                <w:lang w:val="id-ID" w:eastAsia="id-ID"/>
              </w:rPr>
            </w:pPr>
            <w:r w:rsidRPr="00D6239A">
              <w:rPr>
                <w:color w:val="000000"/>
                <w:lang w:val="id-ID" w:eastAsia="id-ID"/>
              </w:rPr>
              <w:t xml:space="preserve">76 </w:t>
            </w:r>
            <w:proofErr w:type="spellStart"/>
            <w:r w:rsidRPr="00D6239A">
              <w:rPr>
                <w:color w:val="000000"/>
                <w:lang w:val="id-ID" w:eastAsia="id-ID"/>
              </w:rPr>
              <w:t>ms</w:t>
            </w:r>
            <w:proofErr w:type="spellEnd"/>
          </w:p>
        </w:tc>
      </w:tr>
    </w:tbl>
    <w:p w14:paraId="70D3242C" w14:textId="6E428C11" w:rsidR="0031308C" w:rsidRPr="009E033C" w:rsidRDefault="0031308C" w:rsidP="00590443">
      <w:pPr>
        <w:pStyle w:val="Paragraph"/>
        <w:ind w:firstLine="0"/>
      </w:pPr>
    </w:p>
    <w:p w14:paraId="668C9E54" w14:textId="03EBB46F" w:rsidR="00D6239A" w:rsidRPr="009E033C" w:rsidRDefault="00D6239A">
      <w:pPr>
        <w:pStyle w:val="Paragraph"/>
        <w:numPr>
          <w:ilvl w:val="0"/>
          <w:numId w:val="3"/>
        </w:numPr>
      </w:pPr>
      <w:r w:rsidRPr="009E033C">
        <w:t xml:space="preserve">Keandalan </w:t>
      </w:r>
      <w:r w:rsidRPr="00D855BF">
        <w:rPr>
          <w:i/>
          <w:iCs/>
        </w:rPr>
        <w:t>Server</w:t>
      </w:r>
    </w:p>
    <w:p w14:paraId="0A046B14" w14:textId="16D12995" w:rsidR="00D6239A" w:rsidRPr="009E033C" w:rsidRDefault="00D6239A" w:rsidP="00D6239A">
      <w:pPr>
        <w:pStyle w:val="Paragraph"/>
        <w:ind w:left="1004" w:firstLine="436"/>
      </w:pPr>
      <w:r w:rsidRPr="009E033C">
        <w:t xml:space="preserve">Keandalan </w:t>
      </w:r>
      <w:r w:rsidRPr="00BE302A">
        <w:rPr>
          <w:i/>
          <w:iCs/>
        </w:rPr>
        <w:t>server</w:t>
      </w:r>
      <w:r w:rsidRPr="009E033C">
        <w:t xml:space="preserve"> diuji dengan cara melakukan sejumlah request yang telah ditentukan ke salah satu route </w:t>
      </w:r>
      <w:r w:rsidRPr="00727677">
        <w:rPr>
          <w:i/>
          <w:iCs/>
        </w:rPr>
        <w:t>API</w:t>
      </w:r>
      <w:r w:rsidRPr="009E033C">
        <w:t>. Hasil dari pengujian ini terdapat pada tabel 4.</w:t>
      </w:r>
    </w:p>
    <w:p w14:paraId="7134EAF4" w14:textId="173BB88D" w:rsidR="00D6239A" w:rsidRPr="009E033C" w:rsidRDefault="00D6239A" w:rsidP="00D6239A">
      <w:pPr>
        <w:pStyle w:val="TableCaption"/>
        <w:ind w:left="2880" w:firstLine="720"/>
        <w:jc w:val="left"/>
        <w:rPr>
          <w:lang w:val="id-ID"/>
        </w:rPr>
      </w:pPr>
      <w:r w:rsidRPr="009E033C">
        <w:rPr>
          <w:b/>
          <w:bCs/>
          <w:lang w:val="id-ID"/>
        </w:rPr>
        <w:t xml:space="preserve">TABEL </w:t>
      </w:r>
      <w:r w:rsidRPr="009E033C">
        <w:rPr>
          <w:b/>
          <w:bCs/>
          <w:lang w:val="id-ID"/>
        </w:rPr>
        <w:t>4</w:t>
      </w:r>
      <w:r w:rsidRPr="009E033C">
        <w:rPr>
          <w:lang w:val="id-ID"/>
        </w:rPr>
        <w:t xml:space="preserve">. </w:t>
      </w:r>
      <w:r w:rsidRPr="009E033C">
        <w:rPr>
          <w:lang w:val="id-ID"/>
        </w:rPr>
        <w:t xml:space="preserve">Uji Keandalan </w:t>
      </w:r>
      <w:r w:rsidRPr="00247EBB">
        <w:rPr>
          <w:i/>
          <w:iCs/>
          <w:lang w:val="id-ID"/>
        </w:rPr>
        <w:t>Server</w:t>
      </w:r>
    </w:p>
    <w:tbl>
      <w:tblPr>
        <w:tblW w:w="4380" w:type="dxa"/>
        <w:jc w:val="center"/>
        <w:tblLook w:val="04A0" w:firstRow="1" w:lastRow="0" w:firstColumn="1" w:lastColumn="0" w:noHBand="0" w:noVBand="1"/>
      </w:tblPr>
      <w:tblGrid>
        <w:gridCol w:w="1820"/>
        <w:gridCol w:w="2560"/>
      </w:tblGrid>
      <w:tr w:rsidR="00D6239A" w:rsidRPr="00D6239A" w14:paraId="04CC6EE9" w14:textId="77777777" w:rsidTr="00D6239A">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4BD5C" w14:textId="4C9D8836" w:rsidR="00D6239A" w:rsidRPr="00D6239A" w:rsidRDefault="00D6239A" w:rsidP="00D6239A">
            <w:pPr>
              <w:jc w:val="center"/>
              <w:rPr>
                <w:b/>
                <w:bCs/>
                <w:color w:val="000000"/>
                <w:lang w:eastAsia="id-ID"/>
              </w:rPr>
            </w:pPr>
            <w:r w:rsidRPr="00D6239A">
              <w:rPr>
                <w:b/>
                <w:bCs/>
                <w:color w:val="000000"/>
                <w:lang w:val="id-ID" w:eastAsia="id-ID"/>
              </w:rPr>
              <w:t>Jumlah</w:t>
            </w:r>
            <w:r w:rsidR="00DD2627" w:rsidRPr="00DD2627">
              <w:rPr>
                <w:b/>
                <w:bCs/>
                <w:color w:val="000000"/>
                <w:lang w:eastAsia="id-ID"/>
              </w:rPr>
              <w:t xml:space="preserve"> Request</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14:paraId="7FE16429" w14:textId="77777777" w:rsidR="00D6239A" w:rsidRPr="00D6239A" w:rsidRDefault="00D6239A" w:rsidP="00D6239A">
            <w:pPr>
              <w:jc w:val="center"/>
              <w:rPr>
                <w:b/>
                <w:bCs/>
                <w:color w:val="000000"/>
                <w:lang w:val="id-ID" w:eastAsia="id-ID"/>
              </w:rPr>
            </w:pPr>
            <w:r w:rsidRPr="00D6239A">
              <w:rPr>
                <w:b/>
                <w:bCs/>
                <w:color w:val="000000"/>
                <w:lang w:val="id-ID" w:eastAsia="id-ID"/>
              </w:rPr>
              <w:t xml:space="preserve">Rata-rata </w:t>
            </w:r>
            <w:proofErr w:type="spellStart"/>
            <w:r w:rsidRPr="00D6239A">
              <w:rPr>
                <w:b/>
                <w:bCs/>
                <w:color w:val="000000"/>
                <w:lang w:val="id-ID" w:eastAsia="id-ID"/>
              </w:rPr>
              <w:t>Response</w:t>
            </w:r>
            <w:proofErr w:type="spellEnd"/>
            <w:r w:rsidRPr="00D6239A">
              <w:rPr>
                <w:b/>
                <w:bCs/>
                <w:color w:val="000000"/>
                <w:lang w:val="id-ID" w:eastAsia="id-ID"/>
              </w:rPr>
              <w:t xml:space="preserve"> </w:t>
            </w:r>
            <w:proofErr w:type="spellStart"/>
            <w:r w:rsidRPr="00D6239A">
              <w:rPr>
                <w:b/>
                <w:bCs/>
                <w:color w:val="000000"/>
                <w:lang w:val="id-ID" w:eastAsia="id-ID"/>
              </w:rPr>
              <w:t>Time</w:t>
            </w:r>
            <w:proofErr w:type="spellEnd"/>
          </w:p>
        </w:tc>
      </w:tr>
      <w:tr w:rsidR="00D6239A" w:rsidRPr="00D6239A" w14:paraId="561DEF67" w14:textId="77777777" w:rsidTr="00D6239A">
        <w:trPr>
          <w:trHeight w:val="315"/>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1C7976B" w14:textId="77777777" w:rsidR="00D6239A" w:rsidRPr="00D6239A" w:rsidRDefault="00D6239A" w:rsidP="00D6239A">
            <w:pPr>
              <w:jc w:val="center"/>
              <w:rPr>
                <w:color w:val="000000"/>
                <w:lang w:val="id-ID" w:eastAsia="id-ID"/>
              </w:rPr>
            </w:pPr>
            <w:r w:rsidRPr="00D6239A">
              <w:rPr>
                <w:color w:val="000000"/>
                <w:lang w:val="id-ID" w:eastAsia="id-ID"/>
              </w:rPr>
              <w:t>100</w:t>
            </w:r>
          </w:p>
        </w:tc>
        <w:tc>
          <w:tcPr>
            <w:tcW w:w="2560" w:type="dxa"/>
            <w:tcBorders>
              <w:top w:val="nil"/>
              <w:left w:val="nil"/>
              <w:bottom w:val="single" w:sz="4" w:space="0" w:color="auto"/>
              <w:right w:val="single" w:sz="4" w:space="0" w:color="auto"/>
            </w:tcBorders>
            <w:shd w:val="clear" w:color="auto" w:fill="auto"/>
            <w:noWrap/>
            <w:vAlign w:val="center"/>
            <w:hideMark/>
          </w:tcPr>
          <w:p w14:paraId="5108B53E" w14:textId="77777777" w:rsidR="00D6239A" w:rsidRPr="00D6239A" w:rsidRDefault="00D6239A" w:rsidP="00D6239A">
            <w:pPr>
              <w:jc w:val="center"/>
              <w:rPr>
                <w:color w:val="000000"/>
                <w:lang w:val="id-ID" w:eastAsia="id-ID"/>
              </w:rPr>
            </w:pPr>
            <w:r w:rsidRPr="00D6239A">
              <w:rPr>
                <w:color w:val="000000"/>
                <w:lang w:val="id-ID" w:eastAsia="id-ID"/>
              </w:rPr>
              <w:t xml:space="preserve">581 </w:t>
            </w:r>
            <w:proofErr w:type="spellStart"/>
            <w:r w:rsidRPr="00D6239A">
              <w:rPr>
                <w:color w:val="000000"/>
                <w:lang w:val="id-ID" w:eastAsia="id-ID"/>
              </w:rPr>
              <w:t>ms</w:t>
            </w:r>
            <w:proofErr w:type="spellEnd"/>
          </w:p>
        </w:tc>
      </w:tr>
      <w:tr w:rsidR="00D6239A" w:rsidRPr="00D6239A" w14:paraId="018C5997" w14:textId="77777777" w:rsidTr="00D6239A">
        <w:trPr>
          <w:trHeight w:val="555"/>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5762120" w14:textId="77777777" w:rsidR="00D6239A" w:rsidRPr="00D6239A" w:rsidRDefault="00D6239A" w:rsidP="00D6239A">
            <w:pPr>
              <w:jc w:val="center"/>
              <w:rPr>
                <w:color w:val="000000"/>
                <w:lang w:val="id-ID" w:eastAsia="id-ID"/>
              </w:rPr>
            </w:pPr>
            <w:r w:rsidRPr="00D6239A">
              <w:rPr>
                <w:color w:val="000000"/>
                <w:lang w:val="id-ID" w:eastAsia="id-ID"/>
              </w:rPr>
              <w:t>1000</w:t>
            </w:r>
          </w:p>
        </w:tc>
        <w:tc>
          <w:tcPr>
            <w:tcW w:w="2560" w:type="dxa"/>
            <w:tcBorders>
              <w:top w:val="nil"/>
              <w:left w:val="nil"/>
              <w:bottom w:val="single" w:sz="4" w:space="0" w:color="auto"/>
              <w:right w:val="single" w:sz="4" w:space="0" w:color="auto"/>
            </w:tcBorders>
            <w:shd w:val="clear" w:color="auto" w:fill="auto"/>
            <w:noWrap/>
            <w:vAlign w:val="center"/>
            <w:hideMark/>
          </w:tcPr>
          <w:p w14:paraId="2FE1B93E" w14:textId="77777777" w:rsidR="00D6239A" w:rsidRPr="00D6239A" w:rsidRDefault="00D6239A" w:rsidP="00D6239A">
            <w:pPr>
              <w:jc w:val="center"/>
              <w:rPr>
                <w:color w:val="000000"/>
                <w:lang w:val="id-ID" w:eastAsia="id-ID"/>
              </w:rPr>
            </w:pPr>
            <w:r w:rsidRPr="00D6239A">
              <w:rPr>
                <w:color w:val="000000"/>
                <w:lang w:val="id-ID" w:eastAsia="id-ID"/>
              </w:rPr>
              <w:t xml:space="preserve">796 </w:t>
            </w:r>
            <w:proofErr w:type="spellStart"/>
            <w:r w:rsidRPr="00D6239A">
              <w:rPr>
                <w:color w:val="000000"/>
                <w:lang w:val="id-ID" w:eastAsia="id-ID"/>
              </w:rPr>
              <w:t>ms</w:t>
            </w:r>
            <w:proofErr w:type="spellEnd"/>
          </w:p>
        </w:tc>
      </w:tr>
      <w:tr w:rsidR="00D6239A" w:rsidRPr="00D6239A" w14:paraId="11479E87" w14:textId="77777777" w:rsidTr="00D6239A">
        <w:trPr>
          <w:trHeight w:val="315"/>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055B613" w14:textId="77777777" w:rsidR="00D6239A" w:rsidRPr="00D6239A" w:rsidRDefault="00D6239A" w:rsidP="00D6239A">
            <w:pPr>
              <w:jc w:val="center"/>
              <w:rPr>
                <w:color w:val="000000"/>
                <w:lang w:val="id-ID" w:eastAsia="id-ID"/>
              </w:rPr>
            </w:pPr>
            <w:r w:rsidRPr="00D6239A">
              <w:rPr>
                <w:color w:val="000000"/>
                <w:lang w:val="id-ID" w:eastAsia="id-ID"/>
              </w:rPr>
              <w:t>10000</w:t>
            </w:r>
          </w:p>
        </w:tc>
        <w:tc>
          <w:tcPr>
            <w:tcW w:w="2560" w:type="dxa"/>
            <w:tcBorders>
              <w:top w:val="nil"/>
              <w:left w:val="nil"/>
              <w:bottom w:val="single" w:sz="4" w:space="0" w:color="auto"/>
              <w:right w:val="single" w:sz="4" w:space="0" w:color="auto"/>
            </w:tcBorders>
            <w:shd w:val="clear" w:color="auto" w:fill="auto"/>
            <w:noWrap/>
            <w:vAlign w:val="center"/>
            <w:hideMark/>
          </w:tcPr>
          <w:p w14:paraId="73369D90" w14:textId="77777777" w:rsidR="00D6239A" w:rsidRPr="00D6239A" w:rsidRDefault="00D6239A" w:rsidP="00D6239A">
            <w:pPr>
              <w:jc w:val="center"/>
              <w:rPr>
                <w:color w:val="000000"/>
                <w:lang w:val="id-ID" w:eastAsia="id-ID"/>
              </w:rPr>
            </w:pPr>
            <w:r w:rsidRPr="00D6239A">
              <w:rPr>
                <w:color w:val="000000"/>
                <w:lang w:val="id-ID" w:eastAsia="id-ID"/>
              </w:rPr>
              <w:t xml:space="preserve">1826 </w:t>
            </w:r>
            <w:proofErr w:type="spellStart"/>
            <w:r w:rsidRPr="00D6239A">
              <w:rPr>
                <w:color w:val="000000"/>
                <w:lang w:val="id-ID" w:eastAsia="id-ID"/>
              </w:rPr>
              <w:t>ms</w:t>
            </w:r>
            <w:proofErr w:type="spellEnd"/>
          </w:p>
        </w:tc>
      </w:tr>
    </w:tbl>
    <w:p w14:paraId="2721F426" w14:textId="77777777" w:rsidR="00D6239A" w:rsidRPr="009E033C" w:rsidRDefault="00D6239A" w:rsidP="00D6239A">
      <w:pPr>
        <w:pStyle w:val="Paragraph"/>
        <w:ind w:left="1004" w:firstLine="436"/>
      </w:pPr>
    </w:p>
    <w:p w14:paraId="054B6168" w14:textId="5455CB47" w:rsidR="00D6239A" w:rsidRPr="009E033C" w:rsidRDefault="00D6239A" w:rsidP="00D6239A">
      <w:pPr>
        <w:pStyle w:val="Paragraph"/>
        <w:ind w:left="1004" w:firstLine="436"/>
      </w:pPr>
      <w:r w:rsidRPr="009E033C">
        <w:t xml:space="preserve">Berdasarkan hasil uji keandalan </w:t>
      </w:r>
      <w:r w:rsidRPr="00926589">
        <w:rPr>
          <w:i/>
          <w:iCs/>
        </w:rPr>
        <w:t>server</w:t>
      </w:r>
      <w:r w:rsidRPr="009E033C">
        <w:t xml:space="preserve"> pada tabel 4.14, dapat disimpulkan bahwa perbedaan </w:t>
      </w:r>
      <w:r w:rsidRPr="00634433">
        <w:rPr>
          <w:i/>
          <w:iCs/>
        </w:rPr>
        <w:t>response time</w:t>
      </w:r>
      <w:r w:rsidRPr="009E033C">
        <w:t xml:space="preserve"> yang signifikan dapat dialami ketika melakukan </w:t>
      </w:r>
      <w:r w:rsidRPr="00EF7E23">
        <w:rPr>
          <w:i/>
          <w:iCs/>
        </w:rPr>
        <w:t>request</w:t>
      </w:r>
      <w:r w:rsidRPr="009E033C">
        <w:t xml:space="preserve"> atau melakukan kunjungan ke </w:t>
      </w:r>
      <w:r w:rsidRPr="00BB72B3">
        <w:rPr>
          <w:i/>
          <w:iCs/>
        </w:rPr>
        <w:t>server</w:t>
      </w:r>
      <w:r w:rsidRPr="009E033C">
        <w:t xml:space="preserve"> selama 10000 kali.</w:t>
      </w:r>
    </w:p>
    <w:p w14:paraId="4618D5E3" w14:textId="41D22C92" w:rsidR="00D6239A" w:rsidRPr="009E033C" w:rsidRDefault="00D6239A" w:rsidP="00D6239A">
      <w:pPr>
        <w:pStyle w:val="Paragraph"/>
      </w:pPr>
    </w:p>
    <w:p w14:paraId="3704C557" w14:textId="77777777" w:rsidR="00D6239A" w:rsidRPr="009E033C" w:rsidRDefault="00D6239A" w:rsidP="00D6239A">
      <w:pPr>
        <w:pStyle w:val="Paragraph"/>
      </w:pPr>
    </w:p>
    <w:p w14:paraId="5391596F" w14:textId="77777777" w:rsidR="00D6239A" w:rsidRPr="009E033C" w:rsidRDefault="00D6239A" w:rsidP="00D6239A">
      <w:pPr>
        <w:pStyle w:val="Paragraph"/>
        <w:ind w:firstLine="0"/>
      </w:pPr>
    </w:p>
    <w:p w14:paraId="5C200D21" w14:textId="65EC1CF7" w:rsidR="00D6239A" w:rsidRPr="009E033C" w:rsidRDefault="00D6239A" w:rsidP="00D6239A">
      <w:pPr>
        <w:pStyle w:val="Heading1"/>
        <w:rPr>
          <w:noProof/>
          <w:lang w:val="id-ID"/>
        </w:rPr>
      </w:pPr>
      <w:r w:rsidRPr="009E033C">
        <w:rPr>
          <w:noProof/>
          <w:lang w:val="id-ID"/>
        </w:rPr>
        <w:lastRenderedPageBreak/>
        <w:t>KESIMPULAN DAN SARAN</w:t>
      </w:r>
    </w:p>
    <w:p w14:paraId="37AECEE6" w14:textId="23F6AFF4" w:rsidR="00D6239A" w:rsidRPr="009E033C" w:rsidRDefault="00D6239A" w:rsidP="00D6239A">
      <w:pPr>
        <w:pStyle w:val="Paragraph"/>
        <w:ind w:firstLine="0"/>
      </w:pPr>
      <w:r w:rsidRPr="009E033C">
        <w:t>A. Kesimpulan</w:t>
      </w:r>
    </w:p>
    <w:p w14:paraId="6BD13856" w14:textId="6E707DD0" w:rsidR="00B636BC" w:rsidRPr="009E033C" w:rsidRDefault="00D6239A" w:rsidP="00D6239A">
      <w:pPr>
        <w:pStyle w:val="Paragraph"/>
      </w:pPr>
      <w:r w:rsidRPr="009E033C">
        <w:t xml:space="preserve">Berdasarkan hasil implementasi dan pengujian arsitektur </w:t>
      </w:r>
      <w:r w:rsidRPr="005C15F8">
        <w:rPr>
          <w:i/>
          <w:iCs/>
        </w:rPr>
        <w:t>search engine</w:t>
      </w:r>
      <w:r w:rsidRPr="009E033C">
        <w:t xml:space="preserve"> yang telah dirancang, maka diperoleh kesimpulan sebagai berikut:</w:t>
      </w:r>
    </w:p>
    <w:p w14:paraId="6C978CF8" w14:textId="60B12B3D" w:rsidR="00D6239A" w:rsidRPr="009E033C" w:rsidRDefault="00D6239A">
      <w:pPr>
        <w:pStyle w:val="Paragraph"/>
        <w:numPr>
          <w:ilvl w:val="0"/>
          <w:numId w:val="5"/>
        </w:numPr>
      </w:pPr>
      <w:r w:rsidRPr="009E033C">
        <w:t xml:space="preserve">Perancangan arsitektur </w:t>
      </w:r>
      <w:r w:rsidRPr="00F66DA2">
        <w:rPr>
          <w:i/>
          <w:iCs/>
        </w:rPr>
        <w:t>search engine</w:t>
      </w:r>
      <w:r w:rsidRPr="009E033C">
        <w:t xml:space="preserve"> yang mengintegrasikan </w:t>
      </w:r>
      <w:r w:rsidRPr="009D3D1E">
        <w:rPr>
          <w:i/>
          <w:iCs/>
        </w:rPr>
        <w:t>web crawler</w:t>
      </w:r>
      <w:r w:rsidRPr="009E033C">
        <w:t xml:space="preserve">, algoritma </w:t>
      </w:r>
      <w:r w:rsidRPr="00D42D29">
        <w:rPr>
          <w:i/>
          <w:iCs/>
        </w:rPr>
        <w:t>page ranking</w:t>
      </w:r>
      <w:r w:rsidRPr="009E033C">
        <w:t xml:space="preserve">, dan </w:t>
      </w:r>
      <w:r w:rsidRPr="00285D78">
        <w:rPr>
          <w:i/>
          <w:iCs/>
        </w:rPr>
        <w:t>document ranking</w:t>
      </w:r>
      <w:r w:rsidRPr="009E033C">
        <w:t xml:space="preserve"> dirancang menggunakan metode pengembangan Scrum.</w:t>
      </w:r>
    </w:p>
    <w:p w14:paraId="07D4A6D2" w14:textId="1461B10A" w:rsidR="00D6239A" w:rsidRPr="009E033C" w:rsidRDefault="00D6239A">
      <w:pPr>
        <w:pStyle w:val="Paragraph"/>
        <w:numPr>
          <w:ilvl w:val="0"/>
          <w:numId w:val="5"/>
        </w:numPr>
      </w:pPr>
      <w:r w:rsidRPr="009E033C">
        <w:t xml:space="preserve">Arsitektur </w:t>
      </w:r>
      <w:r w:rsidRPr="00361882">
        <w:rPr>
          <w:i/>
          <w:iCs/>
        </w:rPr>
        <w:t>search engine</w:t>
      </w:r>
      <w:r w:rsidRPr="009E033C">
        <w:t xml:space="preserve"> yang dibuat mencakup struktur </w:t>
      </w:r>
      <w:r w:rsidRPr="00361882">
        <w:rPr>
          <w:i/>
          <w:iCs/>
        </w:rPr>
        <w:t>project</w:t>
      </w:r>
      <w:r w:rsidRPr="009E033C">
        <w:t xml:space="preserve">, rancangan diagram, konfigurasi </w:t>
      </w:r>
      <w:r w:rsidRPr="00361882">
        <w:rPr>
          <w:i/>
          <w:iCs/>
        </w:rPr>
        <w:t>server</w:t>
      </w:r>
      <w:r w:rsidRPr="009E033C">
        <w:t xml:space="preserve">, </w:t>
      </w:r>
      <w:r w:rsidRPr="00361882">
        <w:rPr>
          <w:i/>
          <w:iCs/>
        </w:rPr>
        <w:t>web service</w:t>
      </w:r>
      <w:r w:rsidRPr="009E033C">
        <w:t xml:space="preserve"> berupa </w:t>
      </w:r>
      <w:r w:rsidRPr="00361882">
        <w:rPr>
          <w:i/>
          <w:iCs/>
        </w:rPr>
        <w:t>REST API</w:t>
      </w:r>
      <w:r w:rsidRPr="009E033C">
        <w:t xml:space="preserve">, program </w:t>
      </w:r>
      <w:r w:rsidRPr="00361882">
        <w:rPr>
          <w:i/>
          <w:iCs/>
        </w:rPr>
        <w:t>console</w:t>
      </w:r>
      <w:r w:rsidRPr="009E033C">
        <w:t xml:space="preserve"> dan tampilan web sederhana, serta dokumentasi lengkap </w:t>
      </w:r>
      <w:r w:rsidRPr="00361882">
        <w:rPr>
          <w:i/>
          <w:iCs/>
        </w:rPr>
        <w:t>project</w:t>
      </w:r>
      <w:r w:rsidRPr="009E033C">
        <w:t>.</w:t>
      </w:r>
    </w:p>
    <w:p w14:paraId="69963813" w14:textId="05AE2E6A" w:rsidR="00D6239A" w:rsidRPr="009E033C" w:rsidRDefault="00D6239A">
      <w:pPr>
        <w:pStyle w:val="Paragraph"/>
        <w:numPr>
          <w:ilvl w:val="0"/>
          <w:numId w:val="5"/>
        </w:numPr>
      </w:pPr>
      <w:r w:rsidRPr="009E033C">
        <w:t>Berdasarkan hasil pengujian, didapatkan bahwa fungsi-fungsi yang terdapat pada sistem berjalan seluruhnya dengan baik.</w:t>
      </w:r>
    </w:p>
    <w:p w14:paraId="06375248" w14:textId="77777777" w:rsidR="00D6239A" w:rsidRPr="009E033C" w:rsidRDefault="00D6239A" w:rsidP="00D6239A">
      <w:pPr>
        <w:pStyle w:val="Paragraph"/>
        <w:ind w:left="644" w:firstLine="0"/>
      </w:pPr>
    </w:p>
    <w:p w14:paraId="5208DA62" w14:textId="61B140D4" w:rsidR="00D6239A" w:rsidRPr="009E033C" w:rsidRDefault="00D6239A" w:rsidP="00D6239A">
      <w:pPr>
        <w:pStyle w:val="Paragraph"/>
        <w:ind w:firstLine="0"/>
      </w:pPr>
      <w:r w:rsidRPr="009E033C">
        <w:t>B</w:t>
      </w:r>
      <w:r w:rsidRPr="009E033C">
        <w:t xml:space="preserve">. </w:t>
      </w:r>
      <w:r w:rsidRPr="009E033C">
        <w:t>Saran</w:t>
      </w:r>
    </w:p>
    <w:p w14:paraId="437E68A3" w14:textId="6BF38E52" w:rsidR="00D6239A" w:rsidRPr="009E033C" w:rsidRDefault="00D6239A" w:rsidP="00D6239A">
      <w:pPr>
        <w:pStyle w:val="Paragraph"/>
      </w:pPr>
      <w:r w:rsidRPr="009E033C">
        <w:t>Adapun saran untuk penelitian selanjutnya antara lain</w:t>
      </w:r>
      <w:r w:rsidRPr="009E033C">
        <w:t>:</w:t>
      </w:r>
    </w:p>
    <w:p w14:paraId="79A7C2EA" w14:textId="24274511" w:rsidR="00D6239A" w:rsidRPr="009E033C" w:rsidRDefault="00734B3A">
      <w:pPr>
        <w:pStyle w:val="Paragraph"/>
        <w:numPr>
          <w:ilvl w:val="0"/>
          <w:numId w:val="6"/>
        </w:numPr>
      </w:pPr>
      <w:r w:rsidRPr="009E033C">
        <w:t>Untuk penelitian selanjutnya agar membuat tampilan atau frontend website yang menarik dan mudah untuk digunakan.</w:t>
      </w:r>
    </w:p>
    <w:p w14:paraId="119174D8" w14:textId="0140AF44" w:rsidR="00734B3A" w:rsidRPr="009E033C" w:rsidRDefault="00734B3A">
      <w:pPr>
        <w:pStyle w:val="Paragraph"/>
        <w:numPr>
          <w:ilvl w:val="0"/>
          <w:numId w:val="6"/>
        </w:numPr>
      </w:pPr>
      <w:r w:rsidRPr="009E033C">
        <w:t xml:space="preserve">Meningkatkan kinerja </w:t>
      </w:r>
      <w:r w:rsidRPr="00AF2BD4">
        <w:rPr>
          <w:i/>
          <w:iCs/>
        </w:rPr>
        <w:t>web crawler</w:t>
      </w:r>
      <w:r w:rsidRPr="009E033C">
        <w:t xml:space="preserve"> agar memiliki penggunaan </w:t>
      </w:r>
      <w:r w:rsidRPr="00380160">
        <w:rPr>
          <w:i/>
          <w:iCs/>
        </w:rPr>
        <w:t>RAM</w:t>
      </w:r>
      <w:r w:rsidRPr="009E033C">
        <w:t xml:space="preserve"> yang lebih efisien dan dapat menyimpan dokumen yang berbentuk file.</w:t>
      </w:r>
    </w:p>
    <w:p w14:paraId="7515797C" w14:textId="6A5FB301" w:rsidR="00734B3A" w:rsidRPr="009E033C" w:rsidRDefault="00734B3A">
      <w:pPr>
        <w:pStyle w:val="Paragraph"/>
        <w:numPr>
          <w:ilvl w:val="0"/>
          <w:numId w:val="6"/>
        </w:numPr>
      </w:pPr>
      <w:r w:rsidRPr="009E033C">
        <w:t xml:space="preserve">Meningkatkan kinerja </w:t>
      </w:r>
      <w:r w:rsidRPr="001F3EA1">
        <w:rPr>
          <w:i/>
          <w:iCs/>
        </w:rPr>
        <w:t>PageRank</w:t>
      </w:r>
      <w:r w:rsidRPr="009E033C">
        <w:t xml:space="preserve"> atau </w:t>
      </w:r>
      <w:r w:rsidRPr="008901EA">
        <w:rPr>
          <w:i/>
          <w:iCs/>
        </w:rPr>
        <w:t>TF IDF</w:t>
      </w:r>
      <w:r w:rsidRPr="009E033C">
        <w:t xml:space="preserve"> agar proses perankingan menjadi lebih cepat.</w:t>
      </w:r>
    </w:p>
    <w:p w14:paraId="6F7BA6D7" w14:textId="452C7EC2" w:rsidR="00734B3A" w:rsidRPr="009E033C" w:rsidRDefault="00734B3A" w:rsidP="00734B3A">
      <w:pPr>
        <w:pStyle w:val="Heading1"/>
        <w:rPr>
          <w:noProof/>
          <w:lang w:val="id-ID"/>
        </w:rPr>
      </w:pPr>
      <w:r w:rsidRPr="009E033C">
        <w:rPr>
          <w:noProof/>
          <w:lang w:val="id-ID"/>
        </w:rPr>
        <w:t>REFERENSI</w:t>
      </w:r>
    </w:p>
    <w:p w14:paraId="1A65CCB8" w14:textId="32A26663" w:rsidR="00734B3A" w:rsidRPr="009E033C" w:rsidRDefault="00734B3A" w:rsidP="00734B3A">
      <w:pPr>
        <w:pStyle w:val="Paragraph"/>
        <w:ind w:left="284" w:hanging="218"/>
      </w:pPr>
      <w:r w:rsidRPr="009E033C">
        <w:t>Brin, S. dan Page, L. (1998). The anatomy of a large-scale hypertextual web search engine.</w:t>
      </w:r>
    </w:p>
    <w:p w14:paraId="1B3EAF7F" w14:textId="77777777" w:rsidR="00284707" w:rsidRPr="009E033C" w:rsidRDefault="00284707" w:rsidP="00734B3A">
      <w:pPr>
        <w:pStyle w:val="Paragraph"/>
        <w:ind w:left="284" w:hanging="218"/>
      </w:pPr>
    </w:p>
    <w:p w14:paraId="3D92C833" w14:textId="4EDF5235" w:rsidR="00734B3A" w:rsidRPr="009E033C" w:rsidRDefault="00734B3A" w:rsidP="00734B3A">
      <w:pPr>
        <w:pStyle w:val="Paragraph"/>
        <w:ind w:left="284" w:hanging="218"/>
      </w:pPr>
      <w:r w:rsidRPr="009E033C">
        <w:t>Cho, J., Garcia-Molina, H., dan Page, L. (1998). Efficient crawling through url ordering.</w:t>
      </w:r>
    </w:p>
    <w:p w14:paraId="6861A87F" w14:textId="77777777" w:rsidR="00284707" w:rsidRPr="009E033C" w:rsidRDefault="00284707" w:rsidP="00734B3A">
      <w:pPr>
        <w:pStyle w:val="Paragraph"/>
        <w:ind w:left="284" w:hanging="218"/>
      </w:pPr>
    </w:p>
    <w:p w14:paraId="3875F809" w14:textId="058A09E6" w:rsidR="00734B3A" w:rsidRPr="007A5B66" w:rsidRDefault="00734B3A" w:rsidP="00734B3A">
      <w:pPr>
        <w:pStyle w:val="Paragraph"/>
        <w:ind w:left="284" w:hanging="218"/>
        <w:rPr>
          <w:i/>
          <w:iCs/>
        </w:rPr>
      </w:pPr>
      <w:r w:rsidRPr="009E033C">
        <w:t xml:space="preserve">Eichmann, D. (1994). The rbse spider - balancing effective search against web load. </w:t>
      </w:r>
      <w:r w:rsidRPr="007A5B66">
        <w:rPr>
          <w:i/>
          <w:iCs/>
        </w:rPr>
        <w:t>Proceedings of the first World Wide Web Conference.</w:t>
      </w:r>
    </w:p>
    <w:p w14:paraId="1BAA7667" w14:textId="77777777" w:rsidR="00284707" w:rsidRPr="009E033C" w:rsidRDefault="00284707" w:rsidP="00734B3A">
      <w:pPr>
        <w:pStyle w:val="Paragraph"/>
        <w:ind w:left="284" w:hanging="218"/>
      </w:pPr>
    </w:p>
    <w:p w14:paraId="66145D19" w14:textId="758D0995" w:rsidR="00734B3A" w:rsidRPr="009E033C" w:rsidRDefault="00734B3A" w:rsidP="00734B3A">
      <w:pPr>
        <w:pStyle w:val="Paragraph"/>
        <w:ind w:left="284" w:hanging="218"/>
      </w:pPr>
      <w:r w:rsidRPr="009E033C">
        <w:t xml:space="preserve">Firdaus, Pasnur, dan Wabdillah (2019). Implementasi cosine similarity untuk peningkatan akurasi pengukuran kesamaan dokumen pada klasifikasi dokumen berita dengan k nearest neighbour. </w:t>
      </w:r>
      <w:r w:rsidRPr="007A5B66">
        <w:rPr>
          <w:i/>
          <w:iCs/>
        </w:rPr>
        <w:t>Inspiration: Jurnal Teknologi Informasi dan Komunikasi</w:t>
      </w:r>
      <w:r w:rsidRPr="009E033C">
        <w:t>, 9.</w:t>
      </w:r>
    </w:p>
    <w:p w14:paraId="3EB593DD" w14:textId="77777777" w:rsidR="00284707" w:rsidRPr="009E033C" w:rsidRDefault="00284707" w:rsidP="00734B3A">
      <w:pPr>
        <w:pStyle w:val="Paragraph"/>
        <w:ind w:left="284" w:hanging="218"/>
      </w:pPr>
    </w:p>
    <w:p w14:paraId="37442A9C" w14:textId="56F64D24" w:rsidR="00734B3A" w:rsidRPr="009E033C" w:rsidRDefault="00734B3A" w:rsidP="00734B3A">
      <w:pPr>
        <w:pStyle w:val="Paragraph"/>
        <w:ind w:left="284" w:hanging="218"/>
      </w:pPr>
      <w:r w:rsidRPr="009E033C">
        <w:t xml:space="preserve">Kaur, S. dan Geetha, G. (2020). Simhar-smart distributed web crawler for the hidden web using sim+ hash and redis server. </w:t>
      </w:r>
      <w:r w:rsidRPr="007A5B66">
        <w:rPr>
          <w:i/>
          <w:iCs/>
        </w:rPr>
        <w:t>IEEE Access</w:t>
      </w:r>
      <w:r w:rsidRPr="009E033C">
        <w:t>, 8:117582–117592.</w:t>
      </w:r>
    </w:p>
    <w:p w14:paraId="41FA3F56" w14:textId="77777777" w:rsidR="00284707" w:rsidRPr="009E033C" w:rsidRDefault="00284707" w:rsidP="00734B3A">
      <w:pPr>
        <w:pStyle w:val="Paragraph"/>
        <w:ind w:left="284" w:hanging="218"/>
      </w:pPr>
    </w:p>
    <w:p w14:paraId="4D6E7E87" w14:textId="385C973E" w:rsidR="00734B3A" w:rsidRPr="009E033C" w:rsidRDefault="00734B3A" w:rsidP="00734B3A">
      <w:pPr>
        <w:pStyle w:val="Paragraph"/>
        <w:ind w:left="284" w:hanging="218"/>
      </w:pPr>
      <w:r w:rsidRPr="009E033C">
        <w:t xml:space="preserve">Manning, C., Raghavan, P., dan Schutze, H. (2009). An introduction to information retrieval (online edition). </w:t>
      </w:r>
      <w:r w:rsidRPr="007A5B66">
        <w:rPr>
          <w:i/>
          <w:iCs/>
        </w:rPr>
        <w:t>Cambridge: Cambridge University Press</w:t>
      </w:r>
      <w:r w:rsidRPr="009E033C">
        <w:t>.</w:t>
      </w:r>
    </w:p>
    <w:p w14:paraId="5322E68F" w14:textId="77777777" w:rsidR="00284707" w:rsidRPr="009E033C" w:rsidRDefault="00284707" w:rsidP="00734B3A">
      <w:pPr>
        <w:pStyle w:val="Paragraph"/>
        <w:ind w:left="284" w:hanging="218"/>
      </w:pPr>
    </w:p>
    <w:p w14:paraId="2D061E1E" w14:textId="7CF3EF43" w:rsidR="00734B3A" w:rsidRPr="009E033C" w:rsidRDefault="00734B3A" w:rsidP="00734B3A">
      <w:pPr>
        <w:pStyle w:val="Paragraph"/>
        <w:ind w:left="284" w:hanging="218"/>
      </w:pPr>
      <w:r w:rsidRPr="009E033C">
        <w:t>Page, L., Brin, S., Motwani, R., dan Winograd, T. (1999). The pagerank citation ranking: Bringing order to the web. Technical report, Stanford InfoLab.</w:t>
      </w:r>
    </w:p>
    <w:p w14:paraId="352ECC16" w14:textId="77777777" w:rsidR="00284707" w:rsidRPr="009E033C" w:rsidRDefault="00284707" w:rsidP="00734B3A">
      <w:pPr>
        <w:pStyle w:val="Paragraph"/>
        <w:ind w:left="284" w:hanging="218"/>
      </w:pPr>
    </w:p>
    <w:p w14:paraId="2F60EEFA" w14:textId="048CD193" w:rsidR="00734B3A" w:rsidRPr="009E033C" w:rsidRDefault="00734B3A" w:rsidP="00734B3A">
      <w:pPr>
        <w:pStyle w:val="Paragraph"/>
        <w:ind w:left="284" w:hanging="218"/>
      </w:pPr>
      <w:r w:rsidRPr="009E033C">
        <w:t xml:space="preserve">Pinkerton, B. (1994). Finding what people want: Experiences with the webcrawler. </w:t>
      </w:r>
      <w:r w:rsidRPr="007A5B66">
        <w:rPr>
          <w:i/>
          <w:iCs/>
        </w:rPr>
        <w:t>Proc. 2nd WWW Conf., 1994.</w:t>
      </w:r>
    </w:p>
    <w:p w14:paraId="54D47D3A" w14:textId="77777777" w:rsidR="00284707" w:rsidRPr="009E033C" w:rsidRDefault="00284707" w:rsidP="00734B3A">
      <w:pPr>
        <w:pStyle w:val="Paragraph"/>
        <w:ind w:left="284" w:hanging="218"/>
      </w:pPr>
    </w:p>
    <w:p w14:paraId="174F9703" w14:textId="7F3A50AC" w:rsidR="00734B3A" w:rsidRPr="009E033C" w:rsidRDefault="00734B3A" w:rsidP="00734B3A">
      <w:pPr>
        <w:pStyle w:val="Paragraph"/>
        <w:ind w:left="284" w:hanging="218"/>
      </w:pPr>
      <w:r w:rsidRPr="009E033C">
        <w:t>Qoriiba, Muhammad, F. (2021). Perancangan crawler sebagai pendukung pada search engine.</w:t>
      </w:r>
    </w:p>
    <w:p w14:paraId="7B35E465" w14:textId="77777777" w:rsidR="00910E26" w:rsidRPr="009E033C" w:rsidRDefault="00910E26" w:rsidP="00734B3A">
      <w:pPr>
        <w:pStyle w:val="Paragraph"/>
        <w:ind w:left="284" w:hanging="218"/>
      </w:pPr>
    </w:p>
    <w:p w14:paraId="6977B385" w14:textId="52DD4E00" w:rsidR="00734B3A" w:rsidRPr="001953E6" w:rsidRDefault="00734B3A" w:rsidP="00734B3A">
      <w:pPr>
        <w:pStyle w:val="Paragraph"/>
        <w:ind w:left="284" w:hanging="218"/>
      </w:pPr>
      <w:r w:rsidRPr="009E033C">
        <w:t xml:space="preserve">Roul, R., Sahoo, J., dan Arora, K. (2019). </w:t>
      </w:r>
      <w:r w:rsidRPr="001953E6">
        <w:t>Query-Optimized PageRank: A Novel Approach, pages 673–683.</w:t>
      </w:r>
    </w:p>
    <w:p w14:paraId="0F064965" w14:textId="77777777" w:rsidR="00910E26" w:rsidRPr="009E033C" w:rsidRDefault="00910E26" w:rsidP="00734B3A">
      <w:pPr>
        <w:pStyle w:val="Paragraph"/>
        <w:ind w:left="284" w:hanging="218"/>
      </w:pPr>
    </w:p>
    <w:p w14:paraId="2D56BC2D" w14:textId="7CD8FA18" w:rsidR="00F26AAD" w:rsidRPr="009E033C" w:rsidRDefault="00734B3A" w:rsidP="00F26AAD">
      <w:pPr>
        <w:pStyle w:val="Paragraph"/>
        <w:ind w:left="284" w:hanging="218"/>
      </w:pPr>
      <w:r w:rsidRPr="009E033C">
        <w:t xml:space="preserve">Sutherland, J., Viktorov, A., Blount, J., dan Puntikov, N. (2007). Distributed scrum: Agile project management with outsourced development teams. </w:t>
      </w:r>
      <w:r w:rsidRPr="007A5B66">
        <w:rPr>
          <w:i/>
          <w:iCs/>
        </w:rPr>
        <w:t>2007 40th Annual Hawaii International Conference on System Sciences (HICSS’07)</w:t>
      </w:r>
      <w:r w:rsidRPr="009E033C">
        <w:t>, 274a–274a.</w:t>
      </w:r>
    </w:p>
    <w:sectPr w:rsidR="00F26AAD" w:rsidRPr="009E033C" w:rsidSect="00C73BF6">
      <w:pgSz w:w="11907" w:h="16840" w:code="9"/>
      <w:pgMar w:top="1474" w:right="1474" w:bottom="1701" w:left="147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97F71" w14:textId="77777777" w:rsidR="00232DF4" w:rsidRDefault="00232DF4" w:rsidP="00082B64">
      <w:r>
        <w:separator/>
      </w:r>
    </w:p>
  </w:endnote>
  <w:endnote w:type="continuationSeparator" w:id="0">
    <w:p w14:paraId="38AD11EE" w14:textId="77777777" w:rsidR="00232DF4" w:rsidRDefault="00232DF4" w:rsidP="00082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8504" w14:textId="77777777" w:rsidR="00232DF4" w:rsidRDefault="00232DF4" w:rsidP="00082B64">
      <w:r>
        <w:separator/>
      </w:r>
    </w:p>
  </w:footnote>
  <w:footnote w:type="continuationSeparator" w:id="0">
    <w:p w14:paraId="265BDD4D" w14:textId="77777777" w:rsidR="00232DF4" w:rsidRDefault="00232DF4" w:rsidP="00082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1" w15:restartNumberingAfterBreak="0">
    <w:nsid w:val="2CAF77B0"/>
    <w:multiLevelType w:val="hybridMultilevel"/>
    <w:tmpl w:val="96A49BE4"/>
    <w:lvl w:ilvl="0" w:tplc="52CE34F8">
      <w:start w:val="7"/>
      <w:numFmt w:val="bullet"/>
      <w:lvlText w:val="-"/>
      <w:lvlJc w:val="left"/>
      <w:pPr>
        <w:ind w:left="1004" w:hanging="360"/>
      </w:pPr>
      <w:rPr>
        <w:rFonts w:ascii="Times New Roman" w:eastAsia="Times New Roman"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58CB2CF4"/>
    <w:multiLevelType w:val="hybridMultilevel"/>
    <w:tmpl w:val="723A8396"/>
    <w:lvl w:ilvl="0" w:tplc="FB7C636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6374297A"/>
    <w:multiLevelType w:val="multilevel"/>
    <w:tmpl w:val="37424B98"/>
    <w:name w:val="Equations"/>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66970EF1"/>
    <w:multiLevelType w:val="hybridMultilevel"/>
    <w:tmpl w:val="043CDD00"/>
    <w:lvl w:ilvl="0" w:tplc="FB7C636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15:restartNumberingAfterBreak="0">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7"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8" w15:restartNumberingAfterBreak="0">
    <w:nsid w:val="7FC7591A"/>
    <w:multiLevelType w:val="hybridMultilevel"/>
    <w:tmpl w:val="D4F2C9AA"/>
    <w:lvl w:ilvl="0" w:tplc="FB7C636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16cid:durableId="840506737">
    <w:abstractNumId w:val="2"/>
  </w:num>
  <w:num w:numId="2" w16cid:durableId="381172404">
    <w:abstractNumId w:val="6"/>
  </w:num>
  <w:num w:numId="3" w16cid:durableId="644622062">
    <w:abstractNumId w:val="1"/>
  </w:num>
  <w:num w:numId="4" w16cid:durableId="1120103577">
    <w:abstractNumId w:val="8"/>
  </w:num>
  <w:num w:numId="5" w16cid:durableId="1162282769">
    <w:abstractNumId w:val="3"/>
  </w:num>
  <w:num w:numId="6" w16cid:durableId="59094136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PostScriptOverText/>
  <w:embedSystemFonts/>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27"/>
    <w:rsid w:val="00010B2E"/>
    <w:rsid w:val="00014140"/>
    <w:rsid w:val="00015E24"/>
    <w:rsid w:val="00016646"/>
    <w:rsid w:val="00031EC9"/>
    <w:rsid w:val="00037CC8"/>
    <w:rsid w:val="00042547"/>
    <w:rsid w:val="000659E6"/>
    <w:rsid w:val="00066FED"/>
    <w:rsid w:val="0007526F"/>
    <w:rsid w:val="00075EA6"/>
    <w:rsid w:val="0007709F"/>
    <w:rsid w:val="00082B64"/>
    <w:rsid w:val="000830C5"/>
    <w:rsid w:val="00086F62"/>
    <w:rsid w:val="0009320B"/>
    <w:rsid w:val="000941F0"/>
    <w:rsid w:val="00096AE0"/>
    <w:rsid w:val="000A3D38"/>
    <w:rsid w:val="000B1B74"/>
    <w:rsid w:val="000B32A0"/>
    <w:rsid w:val="000B3A2D"/>
    <w:rsid w:val="000B49C0"/>
    <w:rsid w:val="000B62C2"/>
    <w:rsid w:val="000C20E8"/>
    <w:rsid w:val="000C7904"/>
    <w:rsid w:val="000D0EB0"/>
    <w:rsid w:val="000D2F63"/>
    <w:rsid w:val="000E382F"/>
    <w:rsid w:val="000E4298"/>
    <w:rsid w:val="000F0D2F"/>
    <w:rsid w:val="000F31F8"/>
    <w:rsid w:val="00102515"/>
    <w:rsid w:val="00102CFB"/>
    <w:rsid w:val="001036BA"/>
    <w:rsid w:val="00113DB7"/>
    <w:rsid w:val="001146DC"/>
    <w:rsid w:val="00114AB1"/>
    <w:rsid w:val="00116C4C"/>
    <w:rsid w:val="001230FF"/>
    <w:rsid w:val="00124D8B"/>
    <w:rsid w:val="00130BD7"/>
    <w:rsid w:val="00140FDF"/>
    <w:rsid w:val="00155B67"/>
    <w:rsid w:val="001562AF"/>
    <w:rsid w:val="001618D1"/>
    <w:rsid w:val="00161A5B"/>
    <w:rsid w:val="0016385D"/>
    <w:rsid w:val="001677E3"/>
    <w:rsid w:val="0016782F"/>
    <w:rsid w:val="00170BB8"/>
    <w:rsid w:val="00171DD3"/>
    <w:rsid w:val="001772EA"/>
    <w:rsid w:val="00183B84"/>
    <w:rsid w:val="00190199"/>
    <w:rsid w:val="00193295"/>
    <w:rsid w:val="001937E9"/>
    <w:rsid w:val="00193B53"/>
    <w:rsid w:val="00193DF5"/>
    <w:rsid w:val="001953E6"/>
    <w:rsid w:val="001A269A"/>
    <w:rsid w:val="001A491E"/>
    <w:rsid w:val="001B263B"/>
    <w:rsid w:val="001B476A"/>
    <w:rsid w:val="001C4F9E"/>
    <w:rsid w:val="001C764F"/>
    <w:rsid w:val="001C7BB3"/>
    <w:rsid w:val="001D469C"/>
    <w:rsid w:val="001E58D3"/>
    <w:rsid w:val="001F3EA1"/>
    <w:rsid w:val="00201B48"/>
    <w:rsid w:val="00210444"/>
    <w:rsid w:val="002255D7"/>
    <w:rsid w:val="0023171B"/>
    <w:rsid w:val="00232DF4"/>
    <w:rsid w:val="00234ED8"/>
    <w:rsid w:val="00236BFC"/>
    <w:rsid w:val="00237437"/>
    <w:rsid w:val="00247EBB"/>
    <w:rsid w:val="002502FD"/>
    <w:rsid w:val="002703DA"/>
    <w:rsid w:val="00272424"/>
    <w:rsid w:val="0027292B"/>
    <w:rsid w:val="00273C20"/>
    <w:rsid w:val="00274622"/>
    <w:rsid w:val="00284707"/>
    <w:rsid w:val="00285D24"/>
    <w:rsid w:val="00285D78"/>
    <w:rsid w:val="00290390"/>
    <w:rsid w:val="002915D3"/>
    <w:rsid w:val="002941DA"/>
    <w:rsid w:val="002B3F3E"/>
    <w:rsid w:val="002B44F6"/>
    <w:rsid w:val="002B78E9"/>
    <w:rsid w:val="002C008D"/>
    <w:rsid w:val="002C1E9B"/>
    <w:rsid w:val="002E0F02"/>
    <w:rsid w:val="002E3C35"/>
    <w:rsid w:val="002E41D3"/>
    <w:rsid w:val="002F5298"/>
    <w:rsid w:val="003011D7"/>
    <w:rsid w:val="00302EC0"/>
    <w:rsid w:val="00303B6E"/>
    <w:rsid w:val="00303F32"/>
    <w:rsid w:val="0031308C"/>
    <w:rsid w:val="00313F34"/>
    <w:rsid w:val="00314E22"/>
    <w:rsid w:val="003362DB"/>
    <w:rsid w:val="00337E4F"/>
    <w:rsid w:val="00340C36"/>
    <w:rsid w:val="00341EAE"/>
    <w:rsid w:val="00342833"/>
    <w:rsid w:val="00346A9D"/>
    <w:rsid w:val="003573E5"/>
    <w:rsid w:val="00361882"/>
    <w:rsid w:val="00364877"/>
    <w:rsid w:val="00375B4F"/>
    <w:rsid w:val="00375C8A"/>
    <w:rsid w:val="00380160"/>
    <w:rsid w:val="00382314"/>
    <w:rsid w:val="00392815"/>
    <w:rsid w:val="0039376F"/>
    <w:rsid w:val="00394852"/>
    <w:rsid w:val="003A287B"/>
    <w:rsid w:val="003A5C85"/>
    <w:rsid w:val="003A61B1"/>
    <w:rsid w:val="003A6DBC"/>
    <w:rsid w:val="003B15AA"/>
    <w:rsid w:val="003B6DF5"/>
    <w:rsid w:val="003C5F6A"/>
    <w:rsid w:val="003D11D1"/>
    <w:rsid w:val="003D1C96"/>
    <w:rsid w:val="003D3D5E"/>
    <w:rsid w:val="003E2A17"/>
    <w:rsid w:val="003E2C0D"/>
    <w:rsid w:val="003E7C74"/>
    <w:rsid w:val="003F0F35"/>
    <w:rsid w:val="003F31C6"/>
    <w:rsid w:val="0040225B"/>
    <w:rsid w:val="00402DA2"/>
    <w:rsid w:val="00414648"/>
    <w:rsid w:val="004239F8"/>
    <w:rsid w:val="00424967"/>
    <w:rsid w:val="004249AF"/>
    <w:rsid w:val="00425AC2"/>
    <w:rsid w:val="00425C26"/>
    <w:rsid w:val="004434A9"/>
    <w:rsid w:val="00445B31"/>
    <w:rsid w:val="0044771F"/>
    <w:rsid w:val="0044779A"/>
    <w:rsid w:val="004576D6"/>
    <w:rsid w:val="00464E35"/>
    <w:rsid w:val="00472E73"/>
    <w:rsid w:val="00474D66"/>
    <w:rsid w:val="004762B9"/>
    <w:rsid w:val="0048185B"/>
    <w:rsid w:val="00487B63"/>
    <w:rsid w:val="004A26AC"/>
    <w:rsid w:val="004B0741"/>
    <w:rsid w:val="004B151D"/>
    <w:rsid w:val="004B3BA2"/>
    <w:rsid w:val="004C067B"/>
    <w:rsid w:val="004C25F9"/>
    <w:rsid w:val="004C7243"/>
    <w:rsid w:val="004D6CF3"/>
    <w:rsid w:val="004E21DE"/>
    <w:rsid w:val="004E3C57"/>
    <w:rsid w:val="004E3CB2"/>
    <w:rsid w:val="00524F10"/>
    <w:rsid w:val="00525813"/>
    <w:rsid w:val="005315AE"/>
    <w:rsid w:val="005333DB"/>
    <w:rsid w:val="0053513F"/>
    <w:rsid w:val="0053669D"/>
    <w:rsid w:val="00540217"/>
    <w:rsid w:val="00540EF3"/>
    <w:rsid w:val="0054484F"/>
    <w:rsid w:val="00546F93"/>
    <w:rsid w:val="0055110C"/>
    <w:rsid w:val="005629FD"/>
    <w:rsid w:val="00574405"/>
    <w:rsid w:val="00575AAC"/>
    <w:rsid w:val="00585B3A"/>
    <w:rsid w:val="00585F34"/>
    <w:rsid w:val="00590443"/>
    <w:rsid w:val="00591EE4"/>
    <w:rsid w:val="00592C02"/>
    <w:rsid w:val="005A0E21"/>
    <w:rsid w:val="005A5E9A"/>
    <w:rsid w:val="005A6795"/>
    <w:rsid w:val="005B10FD"/>
    <w:rsid w:val="005B3A34"/>
    <w:rsid w:val="005B3B8C"/>
    <w:rsid w:val="005C02C2"/>
    <w:rsid w:val="005C15F8"/>
    <w:rsid w:val="005D302C"/>
    <w:rsid w:val="005D49AF"/>
    <w:rsid w:val="005D6820"/>
    <w:rsid w:val="005D72B7"/>
    <w:rsid w:val="005D7898"/>
    <w:rsid w:val="005E415C"/>
    <w:rsid w:val="005E605A"/>
    <w:rsid w:val="005E61EE"/>
    <w:rsid w:val="005E7946"/>
    <w:rsid w:val="005F0D40"/>
    <w:rsid w:val="005F2A69"/>
    <w:rsid w:val="005F670E"/>
    <w:rsid w:val="005F7475"/>
    <w:rsid w:val="005F75CB"/>
    <w:rsid w:val="0060629C"/>
    <w:rsid w:val="00610CFA"/>
    <w:rsid w:val="00611299"/>
    <w:rsid w:val="00616365"/>
    <w:rsid w:val="00616F3B"/>
    <w:rsid w:val="00617872"/>
    <w:rsid w:val="00624165"/>
    <w:rsid w:val="006249A7"/>
    <w:rsid w:val="006252CA"/>
    <w:rsid w:val="006268A8"/>
    <w:rsid w:val="00634433"/>
    <w:rsid w:val="0064225B"/>
    <w:rsid w:val="00642B2E"/>
    <w:rsid w:val="00646609"/>
    <w:rsid w:val="00653CA7"/>
    <w:rsid w:val="00653FAF"/>
    <w:rsid w:val="00673DB7"/>
    <w:rsid w:val="00682A1A"/>
    <w:rsid w:val="00690C46"/>
    <w:rsid w:val="006949BC"/>
    <w:rsid w:val="00696707"/>
    <w:rsid w:val="00696C31"/>
    <w:rsid w:val="006A0307"/>
    <w:rsid w:val="006B1AE1"/>
    <w:rsid w:val="006B448F"/>
    <w:rsid w:val="006C2970"/>
    <w:rsid w:val="006C442C"/>
    <w:rsid w:val="006D0923"/>
    <w:rsid w:val="006D1229"/>
    <w:rsid w:val="006D54DD"/>
    <w:rsid w:val="006D7A18"/>
    <w:rsid w:val="00704CAE"/>
    <w:rsid w:val="00721AC8"/>
    <w:rsid w:val="00722227"/>
    <w:rsid w:val="0072256A"/>
    <w:rsid w:val="007233A1"/>
    <w:rsid w:val="00723B7F"/>
    <w:rsid w:val="00725861"/>
    <w:rsid w:val="00727677"/>
    <w:rsid w:val="0073393A"/>
    <w:rsid w:val="00734B3A"/>
    <w:rsid w:val="0073539D"/>
    <w:rsid w:val="00756AA0"/>
    <w:rsid w:val="00762457"/>
    <w:rsid w:val="007649CE"/>
    <w:rsid w:val="00767B8A"/>
    <w:rsid w:val="00775481"/>
    <w:rsid w:val="00780AAB"/>
    <w:rsid w:val="00785632"/>
    <w:rsid w:val="0078659B"/>
    <w:rsid w:val="0078791E"/>
    <w:rsid w:val="007941E3"/>
    <w:rsid w:val="0079623A"/>
    <w:rsid w:val="0079793E"/>
    <w:rsid w:val="007A233B"/>
    <w:rsid w:val="007A5B66"/>
    <w:rsid w:val="007B4863"/>
    <w:rsid w:val="007B4AFF"/>
    <w:rsid w:val="007C65E6"/>
    <w:rsid w:val="007D12FB"/>
    <w:rsid w:val="007D406B"/>
    <w:rsid w:val="007D4407"/>
    <w:rsid w:val="007E1CA3"/>
    <w:rsid w:val="007E224C"/>
    <w:rsid w:val="00815769"/>
    <w:rsid w:val="00817B0A"/>
    <w:rsid w:val="00821713"/>
    <w:rsid w:val="00821C4A"/>
    <w:rsid w:val="00827050"/>
    <w:rsid w:val="0083278B"/>
    <w:rsid w:val="00834538"/>
    <w:rsid w:val="00835A6E"/>
    <w:rsid w:val="00840B20"/>
    <w:rsid w:val="00843071"/>
    <w:rsid w:val="0084673E"/>
    <w:rsid w:val="00850E89"/>
    <w:rsid w:val="00857731"/>
    <w:rsid w:val="008802C9"/>
    <w:rsid w:val="00880DAA"/>
    <w:rsid w:val="00884F58"/>
    <w:rsid w:val="0088597C"/>
    <w:rsid w:val="00886EFE"/>
    <w:rsid w:val="008901EA"/>
    <w:rsid w:val="008930E4"/>
    <w:rsid w:val="00893821"/>
    <w:rsid w:val="0089644D"/>
    <w:rsid w:val="00896E86"/>
    <w:rsid w:val="008A129F"/>
    <w:rsid w:val="008A7645"/>
    <w:rsid w:val="008A7B9C"/>
    <w:rsid w:val="008B439C"/>
    <w:rsid w:val="008B4754"/>
    <w:rsid w:val="008B48AE"/>
    <w:rsid w:val="008B54FC"/>
    <w:rsid w:val="008C0171"/>
    <w:rsid w:val="008C7303"/>
    <w:rsid w:val="008E6A7A"/>
    <w:rsid w:val="008F1038"/>
    <w:rsid w:val="008F7046"/>
    <w:rsid w:val="00900209"/>
    <w:rsid w:val="009005FC"/>
    <w:rsid w:val="00901F9D"/>
    <w:rsid w:val="00902A4B"/>
    <w:rsid w:val="00906B04"/>
    <w:rsid w:val="00910E26"/>
    <w:rsid w:val="009211F5"/>
    <w:rsid w:val="00926589"/>
    <w:rsid w:val="00926CE7"/>
    <w:rsid w:val="009274A0"/>
    <w:rsid w:val="00931439"/>
    <w:rsid w:val="00933890"/>
    <w:rsid w:val="00943315"/>
    <w:rsid w:val="009463BC"/>
    <w:rsid w:val="00947368"/>
    <w:rsid w:val="00950F5C"/>
    <w:rsid w:val="00951225"/>
    <w:rsid w:val="00962A22"/>
    <w:rsid w:val="00972CDB"/>
    <w:rsid w:val="0098562E"/>
    <w:rsid w:val="00990F4B"/>
    <w:rsid w:val="009927DF"/>
    <w:rsid w:val="00993F09"/>
    <w:rsid w:val="0099601F"/>
    <w:rsid w:val="009A5B6D"/>
    <w:rsid w:val="009A759C"/>
    <w:rsid w:val="009B696B"/>
    <w:rsid w:val="009B7671"/>
    <w:rsid w:val="009C7AEE"/>
    <w:rsid w:val="009D2F04"/>
    <w:rsid w:val="009D3D1E"/>
    <w:rsid w:val="009D77D4"/>
    <w:rsid w:val="009E033C"/>
    <w:rsid w:val="009E4232"/>
    <w:rsid w:val="009F056E"/>
    <w:rsid w:val="009F3405"/>
    <w:rsid w:val="00A055A4"/>
    <w:rsid w:val="00A166B6"/>
    <w:rsid w:val="00A211A0"/>
    <w:rsid w:val="00A23197"/>
    <w:rsid w:val="00A268BC"/>
    <w:rsid w:val="00A26DCD"/>
    <w:rsid w:val="00A314BB"/>
    <w:rsid w:val="00A32B7D"/>
    <w:rsid w:val="00A34F36"/>
    <w:rsid w:val="00A413BB"/>
    <w:rsid w:val="00A47498"/>
    <w:rsid w:val="00A47877"/>
    <w:rsid w:val="00A5596B"/>
    <w:rsid w:val="00A617E1"/>
    <w:rsid w:val="00A646B3"/>
    <w:rsid w:val="00A6739B"/>
    <w:rsid w:val="00A775EE"/>
    <w:rsid w:val="00A814AA"/>
    <w:rsid w:val="00A82DD6"/>
    <w:rsid w:val="00A90413"/>
    <w:rsid w:val="00AA5088"/>
    <w:rsid w:val="00AB0A9C"/>
    <w:rsid w:val="00AB7119"/>
    <w:rsid w:val="00AC48C5"/>
    <w:rsid w:val="00AD568B"/>
    <w:rsid w:val="00AD5855"/>
    <w:rsid w:val="00AE5036"/>
    <w:rsid w:val="00AE7500"/>
    <w:rsid w:val="00AE7F87"/>
    <w:rsid w:val="00AF0941"/>
    <w:rsid w:val="00AF103B"/>
    <w:rsid w:val="00AF2BD4"/>
    <w:rsid w:val="00AF3542"/>
    <w:rsid w:val="00AF5AA6"/>
    <w:rsid w:val="00AF5ABE"/>
    <w:rsid w:val="00B00415"/>
    <w:rsid w:val="00B02C44"/>
    <w:rsid w:val="00B1000D"/>
    <w:rsid w:val="00B10134"/>
    <w:rsid w:val="00B13F1B"/>
    <w:rsid w:val="00B16BFE"/>
    <w:rsid w:val="00B21653"/>
    <w:rsid w:val="00B23F5C"/>
    <w:rsid w:val="00B24ABB"/>
    <w:rsid w:val="00B37538"/>
    <w:rsid w:val="00B500E5"/>
    <w:rsid w:val="00B61403"/>
    <w:rsid w:val="00B636BC"/>
    <w:rsid w:val="00B664D7"/>
    <w:rsid w:val="00B7259C"/>
    <w:rsid w:val="00B82464"/>
    <w:rsid w:val="00BA39BB"/>
    <w:rsid w:val="00BA3B3D"/>
    <w:rsid w:val="00BA4DB3"/>
    <w:rsid w:val="00BA61AC"/>
    <w:rsid w:val="00BB4F4D"/>
    <w:rsid w:val="00BB72B3"/>
    <w:rsid w:val="00BC62F5"/>
    <w:rsid w:val="00BC73F0"/>
    <w:rsid w:val="00BD1909"/>
    <w:rsid w:val="00BE093B"/>
    <w:rsid w:val="00BE302A"/>
    <w:rsid w:val="00BE3491"/>
    <w:rsid w:val="00BE5E16"/>
    <w:rsid w:val="00BE5FD1"/>
    <w:rsid w:val="00BF2F10"/>
    <w:rsid w:val="00C05838"/>
    <w:rsid w:val="00C06E05"/>
    <w:rsid w:val="00C17370"/>
    <w:rsid w:val="00C24317"/>
    <w:rsid w:val="00C26EC0"/>
    <w:rsid w:val="00C363AB"/>
    <w:rsid w:val="00C370F6"/>
    <w:rsid w:val="00C3784A"/>
    <w:rsid w:val="00C4274C"/>
    <w:rsid w:val="00C434DB"/>
    <w:rsid w:val="00C56C77"/>
    <w:rsid w:val="00C57C19"/>
    <w:rsid w:val="00C61084"/>
    <w:rsid w:val="00C615FF"/>
    <w:rsid w:val="00C6273D"/>
    <w:rsid w:val="00C62BCC"/>
    <w:rsid w:val="00C661B2"/>
    <w:rsid w:val="00C66236"/>
    <w:rsid w:val="00C73BF6"/>
    <w:rsid w:val="00C87D64"/>
    <w:rsid w:val="00C937BF"/>
    <w:rsid w:val="00C97C19"/>
    <w:rsid w:val="00C97CB3"/>
    <w:rsid w:val="00CB12F7"/>
    <w:rsid w:val="00CB4436"/>
    <w:rsid w:val="00CB5401"/>
    <w:rsid w:val="00CB7B3E"/>
    <w:rsid w:val="00CC2967"/>
    <w:rsid w:val="00CC739D"/>
    <w:rsid w:val="00CD2D38"/>
    <w:rsid w:val="00CD6799"/>
    <w:rsid w:val="00CE5A69"/>
    <w:rsid w:val="00CF15D9"/>
    <w:rsid w:val="00D04468"/>
    <w:rsid w:val="00D04751"/>
    <w:rsid w:val="00D06FA7"/>
    <w:rsid w:val="00D1338C"/>
    <w:rsid w:val="00D211FF"/>
    <w:rsid w:val="00D36257"/>
    <w:rsid w:val="00D42237"/>
    <w:rsid w:val="00D4264C"/>
    <w:rsid w:val="00D42D29"/>
    <w:rsid w:val="00D4687E"/>
    <w:rsid w:val="00D53A12"/>
    <w:rsid w:val="00D61C8E"/>
    <w:rsid w:val="00D6239A"/>
    <w:rsid w:val="00D652EB"/>
    <w:rsid w:val="00D83BE6"/>
    <w:rsid w:val="00D855BF"/>
    <w:rsid w:val="00D86C70"/>
    <w:rsid w:val="00D92216"/>
    <w:rsid w:val="00D94FDA"/>
    <w:rsid w:val="00DA3709"/>
    <w:rsid w:val="00DB0C43"/>
    <w:rsid w:val="00DB1186"/>
    <w:rsid w:val="00DB199B"/>
    <w:rsid w:val="00DB291A"/>
    <w:rsid w:val="00DB4AEA"/>
    <w:rsid w:val="00DB5B69"/>
    <w:rsid w:val="00DC11FC"/>
    <w:rsid w:val="00DD2627"/>
    <w:rsid w:val="00DD5582"/>
    <w:rsid w:val="00DE3354"/>
    <w:rsid w:val="00DF409E"/>
    <w:rsid w:val="00DF4DC3"/>
    <w:rsid w:val="00DF5088"/>
    <w:rsid w:val="00DF7DCD"/>
    <w:rsid w:val="00E06B14"/>
    <w:rsid w:val="00E15D00"/>
    <w:rsid w:val="00E24F45"/>
    <w:rsid w:val="00E276C8"/>
    <w:rsid w:val="00E3355D"/>
    <w:rsid w:val="00E42E68"/>
    <w:rsid w:val="00E51214"/>
    <w:rsid w:val="00E73D46"/>
    <w:rsid w:val="00E84237"/>
    <w:rsid w:val="00E848EB"/>
    <w:rsid w:val="00E87157"/>
    <w:rsid w:val="00EB7D28"/>
    <w:rsid w:val="00EC0D0C"/>
    <w:rsid w:val="00ED2257"/>
    <w:rsid w:val="00ED4A2C"/>
    <w:rsid w:val="00EF07A2"/>
    <w:rsid w:val="00EF6940"/>
    <w:rsid w:val="00EF7E23"/>
    <w:rsid w:val="00F0508C"/>
    <w:rsid w:val="00F0619A"/>
    <w:rsid w:val="00F2044A"/>
    <w:rsid w:val="00F20BFC"/>
    <w:rsid w:val="00F21A4D"/>
    <w:rsid w:val="00F237F6"/>
    <w:rsid w:val="00F24D5F"/>
    <w:rsid w:val="00F26AAD"/>
    <w:rsid w:val="00F40B8B"/>
    <w:rsid w:val="00F43C4C"/>
    <w:rsid w:val="00F51CF3"/>
    <w:rsid w:val="00F605A8"/>
    <w:rsid w:val="00F651A3"/>
    <w:rsid w:val="00F669DF"/>
    <w:rsid w:val="00F66DA2"/>
    <w:rsid w:val="00F726C3"/>
    <w:rsid w:val="00F84304"/>
    <w:rsid w:val="00F8554C"/>
    <w:rsid w:val="00F85D90"/>
    <w:rsid w:val="00F86A88"/>
    <w:rsid w:val="00F94AA0"/>
    <w:rsid w:val="00F97A90"/>
    <w:rsid w:val="00FA0853"/>
    <w:rsid w:val="00FA0A8A"/>
    <w:rsid w:val="00FC2F35"/>
    <w:rsid w:val="00FC311D"/>
    <w:rsid w:val="00FC3FD7"/>
    <w:rsid w:val="00FC7818"/>
    <w:rsid w:val="00FC7C88"/>
    <w:rsid w:val="00FC7D13"/>
    <w:rsid w:val="00FD1FC6"/>
    <w:rsid w:val="00FE521B"/>
    <w:rsid w:val="00FE58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B291C"/>
  <w15:docId w15:val="{FD9F34E7-29B4-44D4-B92D-4F0B7CA4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9644D"/>
    <w:rPr>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pPr>
      <w:keepNext/>
      <w:spacing w:before="240" w:after="240"/>
      <w:jc w:val="cente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rsid w:val="00124D8B"/>
    <w:pPr>
      <w:jc w:val="center"/>
    </w:pPr>
    <w:rPr>
      <w:i/>
      <w:iCs/>
      <w:noProof/>
      <w:szCs w:val="24"/>
      <w:vertAlign w:val="superscript"/>
      <w:lang w:val="id-ID"/>
    </w:rPr>
  </w:style>
  <w:style w:type="paragraph" w:customStyle="1" w:styleId="Abstract">
    <w:name w:val="Abstract"/>
    <w:basedOn w:val="Normal"/>
    <w:next w:val="Heading1"/>
    <w:link w:val="AbstractChar"/>
    <w:rsid w:val="004C25F9"/>
    <w:pPr>
      <w:spacing w:before="360" w:after="360"/>
      <w:ind w:left="289" w:right="289"/>
      <w:jc w:val="both"/>
    </w:pPr>
  </w:style>
  <w:style w:type="paragraph" w:customStyle="1" w:styleId="Paragraph">
    <w:name w:val="Paragraph"/>
    <w:basedOn w:val="Normal"/>
    <w:rsid w:val="004D6CF3"/>
    <w:pPr>
      <w:ind w:firstLine="284"/>
      <w:jc w:val="both"/>
    </w:pPr>
    <w:rPr>
      <w:noProof/>
      <w:sz w:val="22"/>
      <w:szCs w:val="22"/>
      <w:lang w:val="id-ID"/>
    </w:rPr>
  </w:style>
  <w:style w:type="character" w:styleId="FootnoteReference">
    <w:name w:val="footnote reference"/>
    <w:semiHidden/>
    <w:rPr>
      <w:vertAlign w:val="superscript"/>
    </w:rPr>
  </w:style>
  <w:style w:type="paragraph" w:customStyle="1" w:styleId="Reference">
    <w:name w:val="Reference"/>
    <w:basedOn w:val="Paragraph"/>
    <w:rsid w:val="002C1E9B"/>
    <w:pPr>
      <w:spacing w:after="120"/>
      <w:ind w:left="284" w:hanging="284"/>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C937BF"/>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1"/>
      </w:numPr>
      <w:ind w:left="641" w:hanging="357"/>
    </w:pPr>
  </w:style>
  <w:style w:type="paragraph" w:customStyle="1" w:styleId="AuthorEmail">
    <w:name w:val="Author Email"/>
    <w:basedOn w:val="Normal"/>
    <w:qFormat/>
    <w:rsid w:val="001D469C"/>
    <w:pPr>
      <w:jc w:val="center"/>
    </w:p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uiPriority w:val="22"/>
    <w:qFormat/>
    <w:rsid w:val="005F7475"/>
    <w:rPr>
      <w:b/>
      <w:bCs/>
    </w:rPr>
  </w:style>
  <w:style w:type="character" w:styleId="Emphasis">
    <w:name w:val="Emphasis"/>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2"/>
      </w:numPr>
      <w:jc w:val="both"/>
    </w:pPr>
    <w:rPr>
      <w:lang w:val="en-US" w:eastAsia="en-US"/>
    </w:rPr>
  </w:style>
  <w:style w:type="paragraph" w:customStyle="1" w:styleId="Abstract-Title">
    <w:name w:val="Abstract-Title"/>
    <w:basedOn w:val="Abstract"/>
    <w:link w:val="Abstract-TitleChar"/>
    <w:qFormat/>
    <w:rsid w:val="000C20E8"/>
    <w:pPr>
      <w:spacing w:after="120"/>
      <w:jc w:val="center"/>
    </w:pPr>
    <w:rPr>
      <w:b/>
      <w:bCs/>
      <w:noProof/>
      <w:lang w:val="id-ID"/>
    </w:rPr>
  </w:style>
  <w:style w:type="paragraph" w:customStyle="1" w:styleId="keywords">
    <w:name w:val="keywords"/>
    <w:basedOn w:val="Abstract"/>
    <w:link w:val="keywordsChar"/>
    <w:qFormat/>
    <w:rsid w:val="008C0171"/>
    <w:pPr>
      <w:spacing w:before="0"/>
    </w:pPr>
    <w:rPr>
      <w:lang w:val="id-ID"/>
    </w:rPr>
  </w:style>
  <w:style w:type="character" w:customStyle="1" w:styleId="AbstractChar">
    <w:name w:val="Abstract Char"/>
    <w:link w:val="Abstract"/>
    <w:rsid w:val="004C25F9"/>
    <w:rPr>
      <w:lang w:val="en-US" w:eastAsia="en-US"/>
    </w:rPr>
  </w:style>
  <w:style w:type="character" w:customStyle="1" w:styleId="Abstract-TitleChar">
    <w:name w:val="Abstract-Title Char"/>
    <w:link w:val="Abstract-Title"/>
    <w:rsid w:val="000C20E8"/>
    <w:rPr>
      <w:b/>
      <w:bCs/>
      <w:noProof/>
      <w:lang w:val="en-US" w:eastAsia="en-US"/>
    </w:rPr>
  </w:style>
  <w:style w:type="character" w:styleId="PlaceholderText">
    <w:name w:val="Placeholder Text"/>
    <w:basedOn w:val="DefaultParagraphFont"/>
    <w:uiPriority w:val="99"/>
    <w:semiHidden/>
    <w:rsid w:val="00896E86"/>
    <w:rPr>
      <w:color w:val="808080"/>
    </w:rPr>
  </w:style>
  <w:style w:type="character" w:customStyle="1" w:styleId="keywordsChar">
    <w:name w:val="keywords Char"/>
    <w:basedOn w:val="AbstractChar"/>
    <w:link w:val="keywords"/>
    <w:rsid w:val="008C0171"/>
    <w:rPr>
      <w:lang w:val="en-US" w:eastAsia="en-US"/>
    </w:rPr>
  </w:style>
  <w:style w:type="table" w:styleId="PlainTable2">
    <w:name w:val="Plain Table 2"/>
    <w:basedOn w:val="TableNormal"/>
    <w:uiPriority w:val="42"/>
    <w:rsid w:val="000A3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130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590443"/>
    <w:pPr>
      <w:spacing w:after="200"/>
    </w:pPr>
    <w:rPr>
      <w:i/>
      <w:iCs/>
      <w:color w:val="44546A" w:themeColor="text2"/>
      <w:sz w:val="18"/>
      <w:szCs w:val="18"/>
    </w:rPr>
  </w:style>
  <w:style w:type="paragraph" w:styleId="Header">
    <w:name w:val="header"/>
    <w:basedOn w:val="Normal"/>
    <w:link w:val="HeaderChar"/>
    <w:unhideWhenUsed/>
    <w:rsid w:val="00082B64"/>
    <w:pPr>
      <w:tabs>
        <w:tab w:val="center" w:pos="4513"/>
        <w:tab w:val="right" w:pos="9026"/>
      </w:tabs>
    </w:pPr>
  </w:style>
  <w:style w:type="character" w:customStyle="1" w:styleId="HeaderChar">
    <w:name w:val="Header Char"/>
    <w:basedOn w:val="DefaultParagraphFont"/>
    <w:link w:val="Header"/>
    <w:rsid w:val="00082B64"/>
    <w:rPr>
      <w:lang w:val="en-US" w:eastAsia="en-US"/>
    </w:rPr>
  </w:style>
  <w:style w:type="paragraph" w:styleId="Footer">
    <w:name w:val="footer"/>
    <w:basedOn w:val="Normal"/>
    <w:link w:val="FooterChar"/>
    <w:unhideWhenUsed/>
    <w:rsid w:val="00082B64"/>
    <w:pPr>
      <w:tabs>
        <w:tab w:val="center" w:pos="4513"/>
        <w:tab w:val="right" w:pos="9026"/>
      </w:tabs>
    </w:pPr>
  </w:style>
  <w:style w:type="character" w:customStyle="1" w:styleId="FooterChar">
    <w:name w:val="Footer Char"/>
    <w:basedOn w:val="DefaultParagraphFont"/>
    <w:link w:val="Footer"/>
    <w:rsid w:val="00082B64"/>
    <w:rPr>
      <w:lang w:val="en-US" w:eastAsia="en-US"/>
    </w:rPr>
  </w:style>
  <w:style w:type="character" w:styleId="UnresolvedMention">
    <w:name w:val="Unresolved Mention"/>
    <w:basedOn w:val="DefaultParagraphFont"/>
    <w:uiPriority w:val="99"/>
    <w:semiHidden/>
    <w:unhideWhenUsed/>
    <w:rsid w:val="001C4F9E"/>
    <w:rPr>
      <w:color w:val="605E5C"/>
      <w:shd w:val="clear" w:color="auto" w:fill="E1DFDD"/>
    </w:rPr>
  </w:style>
  <w:style w:type="character" w:styleId="FollowedHyperlink">
    <w:name w:val="FollowedHyperlink"/>
    <w:basedOn w:val="DefaultParagraphFont"/>
    <w:semiHidden/>
    <w:unhideWhenUsed/>
    <w:rsid w:val="001C4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00304">
      <w:bodyDiv w:val="1"/>
      <w:marLeft w:val="0"/>
      <w:marRight w:val="0"/>
      <w:marTop w:val="0"/>
      <w:marBottom w:val="0"/>
      <w:divBdr>
        <w:top w:val="none" w:sz="0" w:space="0" w:color="auto"/>
        <w:left w:val="none" w:sz="0" w:space="0" w:color="auto"/>
        <w:bottom w:val="none" w:sz="0" w:space="0" w:color="auto"/>
        <w:right w:val="none" w:sz="0" w:space="0" w:color="auto"/>
      </w:divBdr>
    </w:div>
    <w:div w:id="946548734">
      <w:bodyDiv w:val="1"/>
      <w:marLeft w:val="0"/>
      <w:marRight w:val="0"/>
      <w:marTop w:val="0"/>
      <w:marBottom w:val="0"/>
      <w:divBdr>
        <w:top w:val="none" w:sz="0" w:space="0" w:color="auto"/>
        <w:left w:val="none" w:sz="0" w:space="0" w:color="auto"/>
        <w:bottom w:val="none" w:sz="0" w:space="0" w:color="auto"/>
        <w:right w:val="none" w:sz="0" w:space="0" w:color="auto"/>
      </w:divBdr>
    </w:div>
    <w:div w:id="1180895525">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64845154">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523519435">
      <w:bodyDiv w:val="1"/>
      <w:marLeft w:val="0"/>
      <w:marRight w:val="0"/>
      <w:marTop w:val="0"/>
      <w:marBottom w:val="0"/>
      <w:divBdr>
        <w:top w:val="none" w:sz="0" w:space="0" w:color="auto"/>
        <w:left w:val="none" w:sz="0" w:space="0" w:color="auto"/>
        <w:bottom w:val="none" w:sz="0" w:space="0" w:color="auto"/>
        <w:right w:val="none" w:sz="0" w:space="0" w:color="auto"/>
      </w:divBdr>
    </w:div>
    <w:div w:id="1608348053">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175682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lazuardyk/search-engin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uliyati\Documents\JPPPF-UNJ\Template-JPPPF\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276D7-3ADE-49E8-A7B0-5B17E505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193</TotalTime>
  <Pages>11</Pages>
  <Words>3232</Words>
  <Characters>20459</Characters>
  <Application>Microsoft Office Word</Application>
  <DocSecurity>0</DocSecurity>
  <Lines>487</Lines>
  <Paragraphs>234</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subject/>
  <dc:creator>dmuliyati</dc:creator>
  <cp:keywords/>
  <dc:description/>
  <cp:lastModifiedBy>Lazuardy Khatulistiwa</cp:lastModifiedBy>
  <cp:revision>196</cp:revision>
  <cp:lastPrinted>2011-03-03T08:29:00Z</cp:lastPrinted>
  <dcterms:created xsi:type="dcterms:W3CDTF">2023-02-27T14:47:00Z</dcterms:created>
  <dcterms:modified xsi:type="dcterms:W3CDTF">2023-02-27T18:02:00Z</dcterms:modified>
</cp:coreProperties>
</file>